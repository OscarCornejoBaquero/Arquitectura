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23178181" w:rsidR="00547DD9" w:rsidRPr="00453783" w:rsidRDefault="008E2F95" w:rsidP="00F779BD">
      <w:pPr>
        <w:jc w:val="both"/>
        <w:rPr>
          <w:rFonts w:ascii="Calibri" w:hAnsi="Calibri"/>
        </w:rPr>
      </w:pPr>
      <w:bookmarkStart w:id="0" w:name="_Hlk65158314"/>
      <w:bookmarkEnd w:id="0"/>
      <w:r>
        <w:rPr>
          <w:rFonts w:ascii="Calibri" w:hAnsi="Calibri"/>
        </w:rPr>
        <w:t xml:space="preserve"> </w:t>
      </w:r>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8E2F95"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8E2F95"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8E2F95"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SR: Secretaria(o)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Responsa-bilidad</w:t>
            </w:r>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r w:rsidRPr="000D0188">
        <w:rPr>
          <w:rFonts w:ascii="Calibri" w:hAnsi="Calibri" w:cs="Calibri"/>
          <w:bCs w:val="0"/>
          <w:sz w:val="24"/>
          <w:szCs w:val="24"/>
        </w:rPr>
        <w:t>Dependibilidad</w:t>
      </w:r>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utilizara target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lastRenderedPageBreak/>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r w:rsidRPr="00A116A8">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Default="000E50F2" w:rsidP="00F779BD">
      <w:pPr>
        <w:jc w:val="both"/>
      </w:pPr>
      <w: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58504422"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Caso de Uso 12 Generación de reporte por transacci</w:t>
      </w:r>
      <w:r w:rsidR="003C5A5D">
        <w:rPr>
          <w:rFonts w:ascii="Calibri" w:hAnsi="Calibri" w:cs="Calibri"/>
          <w:sz w:val="24"/>
          <w:szCs w:val="24"/>
        </w:rPr>
        <w:t>ones realizadas</w:t>
      </w:r>
    </w:p>
    <w:p w14:paraId="4A0E814F" w14:textId="77777777" w:rsidR="000E2165" w:rsidRDefault="000E2165" w:rsidP="00F779BD">
      <w:pPr>
        <w:jc w:val="both"/>
      </w:pPr>
    </w:p>
    <w:p w14:paraId="29839F4C" w14:textId="32B5B7FC" w:rsidR="000E2165" w:rsidRDefault="008E7457" w:rsidP="00F779BD">
      <w:pPr>
        <w:jc w:val="both"/>
      </w:pPr>
      <w:r>
        <w:rPr>
          <w:noProof/>
        </w:rPr>
        <w:drawing>
          <wp:inline distT="0" distB="0" distL="0" distR="0" wp14:anchorId="00601984" wp14:editId="06D51A02">
            <wp:extent cx="6120130" cy="382270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F779BD">
            <w:pPr>
              <w:jc w:val="both"/>
              <w:rPr>
                <w:color w:val="000000" w:themeColor="text1"/>
              </w:rPr>
            </w:pPr>
            <w:r w:rsidRPr="15DA8D2E">
              <w:rPr>
                <w:color w:val="000000" w:themeColor="text1"/>
              </w:rPr>
              <w:t>CU12</w:t>
            </w:r>
          </w:p>
        </w:tc>
        <w:tc>
          <w:tcPr>
            <w:tcW w:w="1000" w:type="pct"/>
          </w:tcPr>
          <w:p w14:paraId="12CD79E7" w14:textId="5C11B8F5" w:rsidR="00313369" w:rsidRDefault="00313369" w:rsidP="00F779BD">
            <w:pPr>
              <w:jc w:val="both"/>
              <w:rPr>
                <w:color w:val="000000" w:themeColor="text1"/>
              </w:rPr>
            </w:pPr>
            <w:r w:rsidRPr="15DA8D2E">
              <w:rPr>
                <w:color w:val="000000" w:themeColor="text1"/>
              </w:rPr>
              <w:t>Generación de reporte por transacci</w:t>
            </w:r>
            <w:r w:rsidR="008E7457">
              <w:rPr>
                <w:color w:val="000000" w:themeColor="text1"/>
              </w:rPr>
              <w:t>ones realizadas</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35751FCA"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w:t>
      </w:r>
      <w:r w:rsidR="0091261B">
        <w:rPr>
          <w:rFonts w:asciiTheme="minorHAnsi" w:hAnsiTheme="minorHAnsi" w:cstheme="minorBidi"/>
          <w:b/>
          <w:bCs/>
          <w:i/>
        </w:rPr>
        <w:t>6</w:t>
      </w:r>
      <w:r w:rsidRPr="001916DA">
        <w:rPr>
          <w:rFonts w:asciiTheme="minorHAnsi" w:hAnsiTheme="minorHAnsi" w:cstheme="minorBidi"/>
          <w:b/>
          <w:bCs/>
          <w:i/>
        </w:rPr>
        <w:t xml:space="preserve">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6E77A150"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w:t>
      </w:r>
      <w:r w:rsidR="0091261B">
        <w:rPr>
          <w:rFonts w:asciiTheme="minorHAnsi" w:hAnsiTheme="minorHAnsi" w:cstheme="minorBidi"/>
          <w:b/>
          <w:bCs/>
          <w:i/>
        </w:rPr>
        <w:t>7</w:t>
      </w:r>
      <w:r w:rsidRPr="001916DA">
        <w:rPr>
          <w:rFonts w:asciiTheme="minorHAnsi" w:hAnsiTheme="minorHAnsi" w:cstheme="minorBidi"/>
          <w:b/>
          <w:bCs/>
          <w:i/>
        </w:rPr>
        <w:t xml:space="preserve"> Generación de reporte por mes de pago</w:t>
      </w:r>
    </w:p>
    <w:p w14:paraId="265DB109"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F779BD">
      <w:pPr>
        <w:spacing w:line="259" w:lineRule="auto"/>
        <w:ind w:left="1134"/>
        <w:jc w:val="both"/>
        <w:rPr>
          <w:rFonts w:asciiTheme="minorHAnsi" w:hAnsiTheme="minorHAnsi" w:cstheme="minorBidi"/>
          <w:i/>
        </w:rPr>
      </w:pPr>
    </w:p>
    <w:p w14:paraId="63003B40" w14:textId="5383AB78"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CU1</w:t>
      </w:r>
      <w:r w:rsidR="0091261B">
        <w:rPr>
          <w:rFonts w:asciiTheme="minorHAnsi" w:hAnsiTheme="minorHAnsi" w:cstheme="minorBidi"/>
          <w:b/>
          <w:bCs/>
          <w:i/>
        </w:rPr>
        <w:t>8</w:t>
      </w:r>
      <w:r w:rsidRPr="001916DA">
        <w:rPr>
          <w:rFonts w:asciiTheme="minorHAnsi" w:hAnsiTheme="minorHAnsi" w:cstheme="minorBidi"/>
          <w:b/>
          <w:bCs/>
          <w:i/>
        </w:rPr>
        <w:t xml:space="preserve"> Generación de reporte por </w:t>
      </w:r>
      <w:r w:rsidR="008E7457">
        <w:rPr>
          <w:rFonts w:asciiTheme="minorHAnsi" w:hAnsiTheme="minorHAnsi" w:cstheme="minorBidi"/>
          <w:b/>
          <w:bCs/>
          <w:i/>
        </w:rPr>
        <w:t>transacción</w:t>
      </w:r>
      <w:r w:rsidRPr="001916DA">
        <w:rPr>
          <w:rFonts w:asciiTheme="minorHAnsi" w:hAnsiTheme="minorHAnsi" w:cstheme="minorBidi"/>
          <w:b/>
          <w:bCs/>
          <w:i/>
        </w:rPr>
        <w:t xml:space="preserve"> </w:t>
      </w:r>
    </w:p>
    <w:p w14:paraId="1AEDF0BA" w14:textId="4F522155"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sidR="008E7457">
        <w:rPr>
          <w:rFonts w:asciiTheme="minorHAnsi" w:hAnsiTheme="minorHAnsi" w:cstheme="minorBidi"/>
          <w:i/>
        </w:rPr>
        <w:t>generar el reporte de las transacciones realizadas o denegadas de cada propietario en base a los pagos realizados de manera anticipada o de valores pendientes.</w:t>
      </w:r>
    </w:p>
    <w:p w14:paraId="1CD589AE" w14:textId="470F9CD8" w:rsidR="0091261B" w:rsidRDefault="0091261B" w:rsidP="00F779BD">
      <w:pPr>
        <w:spacing w:line="259" w:lineRule="auto"/>
        <w:ind w:left="1134"/>
        <w:jc w:val="both"/>
        <w:rPr>
          <w:rFonts w:asciiTheme="minorHAnsi" w:hAnsiTheme="minorHAnsi" w:cstheme="minorBidi"/>
          <w:i/>
        </w:rPr>
      </w:pPr>
    </w:p>
    <w:p w14:paraId="38EB9659" w14:textId="673E4498"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CU1</w:t>
      </w:r>
      <w:r>
        <w:rPr>
          <w:rFonts w:asciiTheme="minorHAnsi" w:hAnsiTheme="minorHAnsi" w:cstheme="minorBidi"/>
          <w:b/>
          <w:bCs/>
          <w:i/>
          <w:lang w:val="es-EC"/>
        </w:rPr>
        <w:t>9</w:t>
      </w:r>
      <w:r w:rsidRPr="0091261B">
        <w:rPr>
          <w:rFonts w:asciiTheme="minorHAnsi" w:hAnsiTheme="minorHAnsi" w:cstheme="minorBidi"/>
          <w:b/>
          <w:bCs/>
          <w:i/>
          <w:lang w:val="es-EC"/>
        </w:rPr>
        <w:t xml:space="preserve"> Generar reporte de cobros por documento</w:t>
      </w:r>
    </w:p>
    <w:p w14:paraId="40F3A6E7" w14:textId="1653F3EA"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se encarga de verificar los ingresos de cobros por documentos de los usuarios.</w:t>
      </w:r>
    </w:p>
    <w:p w14:paraId="2DC107D0" w14:textId="77777777" w:rsidR="0091261B" w:rsidRPr="0091261B" w:rsidRDefault="0091261B" w:rsidP="0091261B">
      <w:pPr>
        <w:spacing w:line="259" w:lineRule="auto"/>
        <w:ind w:left="1134"/>
        <w:jc w:val="both"/>
        <w:rPr>
          <w:rFonts w:asciiTheme="minorHAnsi" w:hAnsiTheme="minorHAnsi" w:cstheme="minorBidi"/>
          <w:i/>
          <w:lang w:val="es-EC"/>
        </w:rPr>
      </w:pPr>
    </w:p>
    <w:p w14:paraId="5E56CC33" w14:textId="43CDF7BC"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20</w:t>
      </w:r>
      <w:r w:rsidRPr="0091261B">
        <w:rPr>
          <w:rFonts w:asciiTheme="minorHAnsi" w:hAnsiTheme="minorHAnsi" w:cstheme="minorBidi"/>
          <w:b/>
          <w:bCs/>
          <w:i/>
          <w:lang w:val="es-EC"/>
        </w:rPr>
        <w:t xml:space="preserve"> Generar reporte de coches adicionales</w:t>
      </w:r>
    </w:p>
    <w:p w14:paraId="42E4AA07" w14:textId="61558C0E"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proporciona la verificación de los coches adicionados con su respetivo código del propietario asociado al vehículo adicionado.</w:t>
      </w:r>
    </w:p>
    <w:p w14:paraId="29EAD898" w14:textId="77777777" w:rsidR="0091261B" w:rsidRPr="0091261B" w:rsidRDefault="0091261B" w:rsidP="0091261B">
      <w:pPr>
        <w:spacing w:line="259" w:lineRule="auto"/>
        <w:ind w:left="1134"/>
        <w:jc w:val="both"/>
        <w:rPr>
          <w:rFonts w:asciiTheme="minorHAnsi" w:hAnsiTheme="minorHAnsi" w:cstheme="minorBidi"/>
          <w:i/>
          <w:lang w:val="es-EC"/>
        </w:rPr>
      </w:pPr>
    </w:p>
    <w:p w14:paraId="595B9ECA" w14:textId="7807662F"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21</w:t>
      </w:r>
      <w:r w:rsidRPr="0091261B">
        <w:rPr>
          <w:rFonts w:asciiTheme="minorHAnsi" w:hAnsiTheme="minorHAnsi" w:cstheme="minorBidi"/>
          <w:b/>
          <w:bCs/>
          <w:i/>
          <w:lang w:val="es-EC"/>
        </w:rPr>
        <w:t xml:space="preserve"> Generar reporte de pagos no realizados</w:t>
      </w:r>
    </w:p>
    <w:p w14:paraId="2AE799D4" w14:textId="3183FB16"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El proceso se encarga de realizar un informe de aquellos propietarios que no hallan realizado el pago, detallando su numero de cedula junto a su nombre.</w:t>
      </w:r>
    </w:p>
    <w:p w14:paraId="2F4459DA" w14:textId="77777777" w:rsidR="0091261B" w:rsidRPr="0091261B" w:rsidRDefault="0091261B" w:rsidP="0091261B">
      <w:pPr>
        <w:spacing w:line="259" w:lineRule="auto"/>
        <w:ind w:left="1134"/>
        <w:jc w:val="both"/>
        <w:rPr>
          <w:rFonts w:asciiTheme="minorHAnsi" w:hAnsiTheme="minorHAnsi" w:cstheme="minorBidi"/>
          <w:i/>
          <w:lang w:val="es-EC"/>
        </w:rPr>
      </w:pPr>
    </w:p>
    <w:p w14:paraId="120529D1" w14:textId="407B038C"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22</w:t>
      </w:r>
      <w:r w:rsidRPr="0091261B">
        <w:rPr>
          <w:rFonts w:asciiTheme="minorHAnsi" w:hAnsiTheme="minorHAnsi" w:cstheme="minorBidi"/>
          <w:b/>
          <w:bCs/>
          <w:i/>
          <w:lang w:val="es-EC"/>
        </w:rPr>
        <w:t xml:space="preserve"> Generar reporte de fecha con más movimiento financiero</w:t>
      </w:r>
    </w:p>
    <w:p w14:paraId="6B21FB8F" w14:textId="77777777" w:rsidR="0091261B" w:rsidRP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El proceso se encarga de realizar un informe estadístico de la fecha con mas actividad financiera.</w:t>
      </w:r>
    </w:p>
    <w:p w14:paraId="3D00F2FF" w14:textId="77777777" w:rsidR="0091261B" w:rsidRPr="001916DA" w:rsidRDefault="0091261B" w:rsidP="00F779BD">
      <w:pPr>
        <w:spacing w:line="259" w:lineRule="auto"/>
        <w:ind w:left="1134"/>
        <w:jc w:val="both"/>
        <w:rPr>
          <w:rFonts w:asciiTheme="minorHAnsi" w:hAnsiTheme="minorHAnsi" w:cstheme="minorBidi"/>
          <w:i/>
        </w:rPr>
      </w:pP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lastRenderedPageBreak/>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lastRenderedPageBreak/>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lastRenderedPageBreak/>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lastRenderedPageBreak/>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Se realizará la actualización cuando sea solicitada o cuando ya no este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lastRenderedPageBreak/>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lastRenderedPageBreak/>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lastRenderedPageBreak/>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lastRenderedPageBreak/>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lastRenderedPageBreak/>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lastRenderedPageBreak/>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lastRenderedPageBreak/>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lastRenderedPageBreak/>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El sistema se encargará de realizar un informe de acuerdo al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acuerdo al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acuerdo al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acuerdo al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acuerdo al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28BEFA55"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w:t>
            </w:r>
            <w:r w:rsidR="0091261B">
              <w:rPr>
                <w:rFonts w:ascii="Calibri" w:hAnsi="Calibri" w:cs="Calibri"/>
                <w:b/>
                <w:bCs/>
                <w:color w:val="000000" w:themeColor="text1"/>
              </w:rPr>
              <w:t>8</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lastRenderedPageBreak/>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Funcionario</w:t>
      </w:r>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Funcionario</w:t>
            </w:r>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Autentificar ingreso del Funcionario</w:t>
            </w:r>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ID Ref:</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r w:rsidRPr="41947FB1">
              <w:rPr>
                <w:rFonts w:ascii="Calibri" w:hAnsi="Calibri" w:cs="Book Antiqua"/>
                <w:b/>
                <w:bCs/>
                <w:i/>
                <w:iCs/>
              </w:rPr>
              <w:t>Reqs.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r w:rsidRPr="3746594B">
              <w:rPr>
                <w:rFonts w:ascii="Calibri" w:hAnsi="Calibri" w:cs="Book Antiqua"/>
                <w:b/>
                <w:bCs/>
                <w:i/>
                <w:iCs/>
              </w:rPr>
              <w:lastRenderedPageBreak/>
              <w:t>Reqs.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ID Ref:</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r w:rsidRPr="2929B498">
              <w:rPr>
                <w:rFonts w:ascii="Calibri" w:hAnsi="Calibri" w:cs="Book Antiqua"/>
                <w:b/>
                <w:bCs/>
                <w:i/>
                <w:iCs/>
              </w:rPr>
              <w:t>Reqs.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ID Ref:</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r w:rsidRPr="40736652">
              <w:rPr>
                <w:rFonts w:ascii="Calibri" w:hAnsi="Calibri" w:cs="Book Antiqua"/>
                <w:b/>
                <w:bCs/>
                <w:i/>
                <w:iCs/>
              </w:rPr>
              <w:t>Reqs.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ID Ref:</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Registro de Funcionarios</w:t>
            </w:r>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Reqs.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(Model, View, Controller)</w:t>
      </w:r>
      <w:r w:rsidR="00353A37" w:rsidRPr="3B772029">
        <w:rPr>
          <w:rFonts w:ascii="Calibri" w:hAnsi="Calibri" w:cs="Book Antiqua"/>
          <w:i/>
          <w:color w:val="595959" w:themeColor="text1" w:themeTint="A6"/>
        </w:rPr>
        <w:t>+</w:t>
      </w:r>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Aplicaciones (View y Controller)</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Oracle Aplication Server 10g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1&gt;: Clases contenidas: Ver Diagrama de Clase &lt;zzzzzz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2&gt;: Clases contenidas: Ver Diagrama de Clase &lt;zzzzzz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..&gt;: Clases contenidas: Ver Diagrama de Clase &lt;zzzzzz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CPUs)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xml,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r>
              <w:rPr>
                <w:rFonts w:ascii="Calibri" w:hAnsi="Calibri" w:cs="Calibri"/>
              </w:rPr>
              <w:t>Servicio_</w:t>
            </w:r>
            <w:r w:rsidR="00E667EA">
              <w:rPr>
                <w:rFonts w:ascii="Calibri" w:hAnsi="Calibri" w:cs="Calibri"/>
              </w:rPr>
              <w:t>municipal_</w:t>
            </w: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r>
              <w:rPr>
                <w:rFonts w:ascii="Calibri" w:hAnsi="Calibri" w:cs="Calibri"/>
              </w:rPr>
              <w:t>Id_vehículo</w:t>
            </w:r>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r>
              <w:rPr>
                <w:rFonts w:ascii="Calibri" w:hAnsi="Calibri" w:cs="Calibri"/>
                <w:b/>
                <w:bCs/>
                <w:lang w:val="en-US"/>
              </w:rPr>
              <w:t>Descripción</w:t>
            </w:r>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r>
              <w:rPr>
                <w:rFonts w:ascii="Calibri" w:hAnsi="Calibri" w:cs="Calibri"/>
              </w:rPr>
              <w:t>Id_</w:t>
            </w:r>
            <w:r w:rsidR="005A0D01">
              <w:rPr>
                <w:rFonts w:ascii="Calibri" w:hAnsi="Calibri" w:cs="Calibri"/>
              </w:rPr>
              <w:t>administrador</w:t>
            </w:r>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r>
              <w:rPr>
                <w:rFonts w:ascii="Calibri" w:hAnsi="Calibri" w:cs="Calibri"/>
              </w:rPr>
              <w:t>Id_administrador</w:t>
            </w:r>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r>
              <w:rPr>
                <w:rFonts w:ascii="Calibri" w:hAnsi="Calibri" w:cs="Calibri"/>
                <w:b/>
                <w:bCs/>
                <w:lang w:val="en-US"/>
              </w:rPr>
              <w:t>Descripción</w:t>
            </w:r>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r>
              <w:rPr>
                <w:rFonts w:ascii="Calibri" w:hAnsi="Calibri" w:cs="Calibri"/>
              </w:rPr>
              <w:t>Id_administrador</w:t>
            </w:r>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r>
              <w:rPr>
                <w:rFonts w:ascii="Calibri" w:hAnsi="Calibri" w:cs="Calibri"/>
              </w:rPr>
              <w:t>Id_funcionario</w:t>
            </w:r>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r>
              <w:rPr>
                <w:rFonts w:ascii="Calibri" w:hAnsi="Calibri" w:cs="Calibri"/>
                <w:lang w:val="en-US"/>
              </w:rPr>
              <w:t>Id_administrador,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r>
              <w:rPr>
                <w:rFonts w:ascii="Calibri" w:hAnsi="Calibri" w:cs="Calibri"/>
                <w:b/>
                <w:bCs/>
                <w:lang w:val="en-US"/>
              </w:rPr>
              <w:t>Descripción</w:t>
            </w:r>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r>
              <w:rPr>
                <w:rFonts w:ascii="Calibri" w:hAnsi="Calibri" w:cs="Calibri"/>
                <w:lang w:val="en-US"/>
              </w:rPr>
              <w:t>Id_funcionario</w:t>
            </w:r>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Esta entidad tiene relación con la entidad funcionario por esos 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r>
              <w:rPr>
                <w:rFonts w:ascii="Calibri" w:hAnsi="Calibri" w:cs="Calibri"/>
                <w:b/>
                <w:bCs/>
                <w:lang w:val="en-US"/>
              </w:rPr>
              <w:t>Descripción</w:t>
            </w:r>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r w:rsidRPr="00A638BC">
              <w:rPr>
                <w:rFonts w:ascii="Calibri" w:hAnsi="Calibri" w:cs="Calibri"/>
                <w:lang w:val="es-US"/>
              </w:rPr>
              <w:t>Id_</w:t>
            </w:r>
            <w:r w:rsidR="003C3847" w:rsidRPr="00A638BC">
              <w:rPr>
                <w:rFonts w:ascii="Calibri" w:hAnsi="Calibri" w:cs="Calibri"/>
                <w:lang w:val="es-US"/>
              </w:rPr>
              <w:t xml:space="preserve">vehículo, id_funcionario, </w:t>
            </w:r>
            <w:r w:rsidR="00A638BC">
              <w:rPr>
                <w:rFonts w:ascii="Calibri" w:hAnsi="Calibri" w:cs="Calibri"/>
              </w:rPr>
              <w:t xml:space="preserve">Servicio_municipal_fecha, </w:t>
            </w:r>
            <w:r w:rsidR="00A638BC" w:rsidRPr="00A638BC">
              <w:rPr>
                <w:rFonts w:ascii="Calibri" w:hAnsi="Calibri" w:cs="Calibri"/>
              </w:rPr>
              <w:t>Servicio_municipal_funcionario_id_funcionario</w:t>
            </w:r>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r>
              <w:rPr>
                <w:rFonts w:ascii="Calibri" w:hAnsi="Calibri" w:cs="Calibri"/>
                <w:b/>
                <w:bCs/>
                <w:lang w:val="en-US"/>
              </w:rPr>
              <w:t>Descripción</w:t>
            </w:r>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r>
              <w:rPr>
                <w:rFonts w:ascii="Calibri" w:hAnsi="Calibri" w:cs="Calibri"/>
              </w:rPr>
              <w:t>Fecha_fact</w:t>
            </w:r>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r>
              <w:rPr>
                <w:rFonts w:ascii="Calibri" w:hAnsi="Calibri" w:cs="Calibri"/>
              </w:rPr>
              <w:t>Valor a pagar</w:t>
            </w:r>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r>
              <w:rPr>
                <w:rFonts w:ascii="Calibri" w:hAnsi="Calibri" w:cs="Calibri"/>
              </w:rPr>
              <w:t>Id_factura</w:t>
            </w:r>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Valor, id_vehículo,</w:t>
            </w:r>
            <w:r>
              <w:rPr>
                <w:rFonts w:ascii="Calibri" w:hAnsi="Calibri" w:cs="Calibri"/>
                <w:lang w:val="es-US"/>
              </w:rPr>
              <w:t xml:space="preserve"> </w:t>
            </w:r>
            <w:r w:rsidRPr="00134CDA">
              <w:rPr>
                <w:rFonts w:ascii="Calibri" w:hAnsi="Calibri" w:cs="Calibri"/>
                <w:lang w:val="es-US"/>
              </w:rPr>
              <w:t>id_f</w:t>
            </w:r>
            <w:r>
              <w:rPr>
                <w:rFonts w:ascii="Calibri" w:hAnsi="Calibri" w:cs="Calibri"/>
                <w:lang w:val="es-US"/>
              </w:rPr>
              <w:t>uncionario,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Ram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444C2" w14:textId="77777777" w:rsidR="00C61C07" w:rsidRDefault="00C61C07">
      <w:r>
        <w:separator/>
      </w:r>
    </w:p>
  </w:endnote>
  <w:endnote w:type="continuationSeparator" w:id="0">
    <w:p w14:paraId="7EDE376D" w14:textId="77777777" w:rsidR="00C61C07" w:rsidRDefault="00C61C07">
      <w:r>
        <w:continuationSeparator/>
      </w:r>
    </w:p>
  </w:endnote>
  <w:endnote w:type="continuationNotice" w:id="1">
    <w:p w14:paraId="006F1DB7" w14:textId="77777777" w:rsidR="00C61C07" w:rsidRDefault="00C61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8E2F95" w:rsidRDefault="008E2F95">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8E2F95" w:rsidRPr="003C470A" w:rsidRDefault="008E2F95">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8E2F95" w:rsidRPr="003C470A" w:rsidRDefault="008E2F95">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AF160" w14:textId="77777777" w:rsidR="00C61C07" w:rsidRDefault="00C61C07">
      <w:r>
        <w:separator/>
      </w:r>
    </w:p>
  </w:footnote>
  <w:footnote w:type="continuationSeparator" w:id="0">
    <w:p w14:paraId="6668082D" w14:textId="77777777" w:rsidR="00C61C07" w:rsidRDefault="00C61C07">
      <w:r>
        <w:continuationSeparator/>
      </w:r>
    </w:p>
  </w:footnote>
  <w:footnote w:type="continuationNotice" w:id="1">
    <w:p w14:paraId="0D1E00A4" w14:textId="77777777" w:rsidR="00C61C07" w:rsidRDefault="00C61C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8E2F95" w:rsidRDefault="008E2F95"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8E2F95" w:rsidRPr="003C470A" w:rsidRDefault="008E2F95"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8E2F95" w:rsidRDefault="008E2F95">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2F95"/>
    <w:rsid w:val="008E59D2"/>
    <w:rsid w:val="008E7457"/>
    <w:rsid w:val="008F0D8F"/>
    <w:rsid w:val="008F295B"/>
    <w:rsid w:val="008F2A47"/>
    <w:rsid w:val="008F35D8"/>
    <w:rsid w:val="008F38CB"/>
    <w:rsid w:val="0090522B"/>
    <w:rsid w:val="00905BE7"/>
    <w:rsid w:val="0091042B"/>
    <w:rsid w:val="00911366"/>
    <w:rsid w:val="0091261B"/>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07"/>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3.xml><?xml version="1.0" encoding="utf-8"?>
<ds:datastoreItem xmlns:ds="http://schemas.openxmlformats.org/officeDocument/2006/customXml" ds:itemID="{F6E9A109-FDB3-4D80-8E9B-CF7F81EDEB8D}">
  <ds:schemaRefs>
    <ds:schemaRef ds:uri="http://schemas.microsoft.com/sharepoint/v3/contenttype/forms"/>
  </ds:schemaRefs>
</ds:datastoreItem>
</file>

<file path=customXml/itemProps4.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624</TotalTime>
  <Pages>78</Pages>
  <Words>10314</Words>
  <Characters>56727</Characters>
  <Application>Microsoft Office Word</Application>
  <DocSecurity>0</DocSecurity>
  <Lines>472</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Alex Ramirez</cp:lastModifiedBy>
  <cp:revision>113</cp:revision>
  <cp:lastPrinted>1900-01-01T05:00:00Z</cp:lastPrinted>
  <dcterms:created xsi:type="dcterms:W3CDTF">2021-02-24T23:49:00Z</dcterms:created>
  <dcterms:modified xsi:type="dcterms:W3CDTF">2021-03-01T00:27:00Z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