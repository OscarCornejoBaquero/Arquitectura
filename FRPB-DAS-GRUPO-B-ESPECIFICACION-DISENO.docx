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77777777" w:rsidR="00547DD9" w:rsidRPr="00453783" w:rsidRDefault="00547DD9">
      <w:pPr>
        <w:rPr>
          <w:rFonts w:ascii="Calibri" w:hAnsi="Calibri"/>
        </w:rPr>
      </w:pPr>
      <w:bookmarkStart w:id="0" w:name="_Hlk65158314"/>
      <w:bookmarkEnd w:id="0"/>
    </w:p>
    <w:p w14:paraId="7B64638E" w14:textId="77777777" w:rsidR="00547DD9" w:rsidRPr="00453783" w:rsidRDefault="00547DD9">
      <w:pPr>
        <w:rPr>
          <w:rFonts w:ascii="Calibri" w:hAnsi="Calibri"/>
        </w:rPr>
      </w:pPr>
    </w:p>
    <w:p w14:paraId="554C4994" w14:textId="77777777" w:rsidR="00547DD9" w:rsidRPr="00453783" w:rsidRDefault="00547DD9">
      <w:pPr>
        <w:rPr>
          <w:rFonts w:ascii="Calibri" w:hAnsi="Calibri"/>
        </w:rPr>
      </w:pPr>
    </w:p>
    <w:p w14:paraId="6AAF8A81" w14:textId="77777777" w:rsidR="00547DD9" w:rsidRPr="00453783" w:rsidRDefault="00547DD9">
      <w:pPr>
        <w:rPr>
          <w:rFonts w:ascii="Calibri" w:hAnsi="Calibri"/>
        </w:rPr>
      </w:pPr>
    </w:p>
    <w:p w14:paraId="6B616B99" w14:textId="77777777" w:rsidR="00547DD9" w:rsidRPr="00453783" w:rsidRDefault="00547DD9">
      <w:pPr>
        <w:rPr>
          <w:rFonts w:ascii="Calibri" w:hAnsi="Calibri"/>
        </w:rPr>
      </w:pPr>
    </w:p>
    <w:p w14:paraId="1369CCA3" w14:textId="77777777" w:rsidR="00547DD9" w:rsidRPr="00453783" w:rsidRDefault="00547DD9">
      <w:pPr>
        <w:rPr>
          <w:rFonts w:ascii="Calibri" w:hAnsi="Calibri"/>
        </w:rPr>
      </w:pPr>
    </w:p>
    <w:p w14:paraId="5CDC4D06" w14:textId="77777777" w:rsidR="00547DD9" w:rsidRDefault="00547DD9">
      <w:pPr>
        <w:rPr>
          <w:rFonts w:ascii="Calibri" w:hAnsi="Calibri"/>
        </w:rPr>
      </w:pPr>
    </w:p>
    <w:p w14:paraId="0A83C7C8" w14:textId="77777777" w:rsidR="00597881" w:rsidRDefault="00597881">
      <w:pPr>
        <w:rPr>
          <w:rFonts w:ascii="Calibri" w:hAnsi="Calibri"/>
        </w:rPr>
      </w:pPr>
    </w:p>
    <w:p w14:paraId="7C940D02" w14:textId="77777777" w:rsidR="00597881" w:rsidRDefault="00597881">
      <w:pPr>
        <w:rPr>
          <w:rFonts w:ascii="Calibri" w:hAnsi="Calibri"/>
        </w:rPr>
      </w:pPr>
    </w:p>
    <w:p w14:paraId="56C3FF42" w14:textId="77777777" w:rsidR="00597881" w:rsidRDefault="00597881">
      <w:pPr>
        <w:rPr>
          <w:rFonts w:ascii="Calibri" w:hAnsi="Calibri"/>
        </w:rPr>
      </w:pPr>
    </w:p>
    <w:p w14:paraId="382478CB" w14:textId="77777777" w:rsidR="00597881" w:rsidRDefault="00597881">
      <w:pPr>
        <w:rPr>
          <w:rFonts w:ascii="Calibri" w:hAnsi="Calibri"/>
        </w:rPr>
      </w:pPr>
    </w:p>
    <w:p w14:paraId="6A3ADA36" w14:textId="77777777" w:rsidR="00597881" w:rsidRPr="00453783" w:rsidRDefault="00597881">
      <w:pPr>
        <w:rPr>
          <w:rFonts w:ascii="Calibri" w:hAnsi="Calibri"/>
        </w:rPr>
      </w:pPr>
    </w:p>
    <w:p w14:paraId="6ED23AFB" w14:textId="77777777" w:rsidR="00547DD9" w:rsidRDefault="00547DD9">
      <w:pPr>
        <w:rPr>
          <w:rFonts w:ascii="Calibri" w:hAnsi="Calibri"/>
        </w:rPr>
      </w:pPr>
    </w:p>
    <w:p w14:paraId="122DA892" w14:textId="77777777" w:rsidR="001E2593" w:rsidRPr="00453783" w:rsidRDefault="001E2593">
      <w:pPr>
        <w:rPr>
          <w:rFonts w:ascii="Calibri" w:hAnsi="Calibri"/>
        </w:rPr>
      </w:pPr>
    </w:p>
    <w:p w14:paraId="7CA8A667" w14:textId="77777777" w:rsidR="00547DD9" w:rsidRPr="00453783" w:rsidRDefault="00547DD9">
      <w:pPr>
        <w:rPr>
          <w:rFonts w:ascii="Calibri" w:hAnsi="Calibri"/>
        </w:rPr>
      </w:pPr>
    </w:p>
    <w:p w14:paraId="6D04B48D" w14:textId="77777777" w:rsidR="00547DD9" w:rsidRPr="00453783" w:rsidRDefault="00547DD9">
      <w:pPr>
        <w:rPr>
          <w:rFonts w:ascii="Calibri" w:hAnsi="Calibri"/>
        </w:rPr>
      </w:pPr>
    </w:p>
    <w:p w14:paraId="688F7E3B" w14:textId="77777777" w:rsidR="00547DD9" w:rsidRPr="00453783" w:rsidRDefault="00547DD9">
      <w:pPr>
        <w:rPr>
          <w:rFonts w:ascii="Calibri" w:hAnsi="Calibri"/>
        </w:rPr>
      </w:pPr>
    </w:p>
    <w:p w14:paraId="63EA84C2" w14:textId="77777777" w:rsidR="00547DD9" w:rsidRPr="008B2B05" w:rsidRDefault="00521ED9" w:rsidP="008C2ABB">
      <w:pPr>
        <w:pStyle w:val="Ttulo7"/>
        <w:ind w:left="1276"/>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8C2ABB">
      <w:pPr>
        <w:numPr>
          <w:ilvl w:val="0"/>
          <w:numId w:val="1"/>
        </w:numPr>
        <w:ind w:left="426"/>
        <w:jc w:val="center"/>
      </w:pPr>
      <w:r>
        <w:t>Plantilla inspirada en el estándar IEEE 1016-2009 y adaptada a las necesidades del curso de Diseño y Arquitectura de Software</w:t>
      </w:r>
    </w:p>
    <w:p w14:paraId="47B75527" w14:textId="77777777" w:rsidR="001905F6" w:rsidRPr="005C3795" w:rsidRDefault="001905F6" w:rsidP="001905F6">
      <w:pPr>
        <w:jc w:val="center"/>
      </w:pPr>
      <w:r>
        <w:t xml:space="preserve">(Plantilla compilada por </w:t>
      </w:r>
      <w:proofErr w:type="spellStart"/>
      <w:r>
        <w:t>Ph.D</w:t>
      </w:r>
      <w:proofErr w:type="spellEnd"/>
      <w:r>
        <w:t>. Franklin Parrales B.)</w:t>
      </w:r>
    </w:p>
    <w:p w14:paraId="5F4AA477" w14:textId="77777777" w:rsidR="00547DD9" w:rsidRPr="00453783" w:rsidRDefault="00547DD9">
      <w:pPr>
        <w:rPr>
          <w:rFonts w:ascii="Calibri" w:hAnsi="Calibri"/>
        </w:rPr>
      </w:pPr>
    </w:p>
    <w:p w14:paraId="4D944744" w14:textId="77777777" w:rsidR="00547DD9" w:rsidRPr="00453783" w:rsidRDefault="00547DD9">
      <w:pPr>
        <w:rPr>
          <w:rFonts w:ascii="Calibri" w:hAnsi="Calibri"/>
        </w:rPr>
      </w:pPr>
    </w:p>
    <w:p w14:paraId="4C7ED3F8" w14:textId="77777777" w:rsidR="00547DD9" w:rsidRPr="00453783" w:rsidRDefault="00547DD9">
      <w:pPr>
        <w:rPr>
          <w:rFonts w:ascii="Calibri" w:hAnsi="Calibri"/>
        </w:rPr>
      </w:pPr>
    </w:p>
    <w:p w14:paraId="3896A9E2" w14:textId="77777777" w:rsidR="00547DD9" w:rsidRPr="00453783" w:rsidRDefault="00547DD9">
      <w:pPr>
        <w:rPr>
          <w:rFonts w:ascii="Calibri" w:hAnsi="Calibri"/>
        </w:rPr>
      </w:pPr>
    </w:p>
    <w:p w14:paraId="0700264F" w14:textId="77777777" w:rsidR="00547DD9" w:rsidRPr="00453783" w:rsidRDefault="00547DD9">
      <w:pPr>
        <w:rPr>
          <w:rFonts w:ascii="Calibri" w:hAnsi="Calibri"/>
        </w:rPr>
      </w:pPr>
    </w:p>
    <w:p w14:paraId="2BCA6B0F" w14:textId="77777777" w:rsidR="00547DD9" w:rsidRPr="00453783" w:rsidRDefault="00547DD9">
      <w:pPr>
        <w:rPr>
          <w:rFonts w:ascii="Calibri" w:hAnsi="Calibri"/>
        </w:rPr>
      </w:pPr>
    </w:p>
    <w:p w14:paraId="0F79E76F" w14:textId="77777777" w:rsidR="00547DD9" w:rsidRPr="00453783" w:rsidRDefault="00547DD9">
      <w:pPr>
        <w:rPr>
          <w:rFonts w:ascii="Calibri" w:hAnsi="Calibri"/>
        </w:rPr>
      </w:pPr>
    </w:p>
    <w:p w14:paraId="52B03DA7" w14:textId="77777777" w:rsidR="00547DD9" w:rsidRPr="00453783" w:rsidRDefault="00547DD9">
      <w:pPr>
        <w:rPr>
          <w:rFonts w:ascii="Calibri" w:hAnsi="Calibri"/>
        </w:rPr>
      </w:pPr>
    </w:p>
    <w:p w14:paraId="4E3A0F93" w14:textId="77777777" w:rsidR="00547DD9" w:rsidRPr="00453783" w:rsidRDefault="00547DD9">
      <w:pPr>
        <w:rPr>
          <w:rFonts w:ascii="Calibri" w:hAnsi="Calibri"/>
        </w:rPr>
      </w:pPr>
    </w:p>
    <w:p w14:paraId="2474676D" w14:textId="77777777" w:rsidR="00547DD9" w:rsidRPr="00453783" w:rsidRDefault="00547DD9">
      <w:pPr>
        <w:rPr>
          <w:rFonts w:ascii="Calibri" w:hAnsi="Calibri"/>
        </w:rPr>
      </w:pPr>
    </w:p>
    <w:p w14:paraId="20B07F17" w14:textId="77777777" w:rsidR="00547DD9" w:rsidRPr="00453783" w:rsidRDefault="00547DD9">
      <w:pPr>
        <w:rPr>
          <w:rFonts w:ascii="Calibri" w:hAnsi="Calibri"/>
        </w:rPr>
      </w:pPr>
    </w:p>
    <w:p w14:paraId="2E085B91" w14:textId="77777777" w:rsidR="00547DD9" w:rsidRPr="00453783" w:rsidRDefault="00547DD9">
      <w:pPr>
        <w:rPr>
          <w:rFonts w:ascii="Calibri" w:hAnsi="Calibri"/>
        </w:rPr>
      </w:pPr>
    </w:p>
    <w:p w14:paraId="11AD84B9" w14:textId="77777777" w:rsidR="00547DD9" w:rsidRPr="00453783" w:rsidRDefault="00547DD9">
      <w:pPr>
        <w:rPr>
          <w:rFonts w:ascii="Calibri" w:hAnsi="Calibri"/>
        </w:rPr>
      </w:pPr>
    </w:p>
    <w:p w14:paraId="48C965C7" w14:textId="77777777" w:rsidR="00547DD9" w:rsidRPr="00453783" w:rsidRDefault="00547DD9">
      <w:pPr>
        <w:rPr>
          <w:rFonts w:ascii="Calibri" w:hAnsi="Calibri"/>
        </w:rPr>
      </w:pPr>
    </w:p>
    <w:p w14:paraId="71526273" w14:textId="77777777" w:rsidR="00547DD9" w:rsidRPr="00453783" w:rsidRDefault="00547DD9">
      <w:pPr>
        <w:rPr>
          <w:rFonts w:ascii="Calibri" w:hAnsi="Calibri"/>
        </w:rPr>
      </w:pPr>
    </w:p>
    <w:p w14:paraId="0097C9D8" w14:textId="77777777" w:rsidR="00547DD9" w:rsidRPr="00453783" w:rsidRDefault="00547DD9">
      <w:pPr>
        <w:rPr>
          <w:rFonts w:ascii="Calibri" w:hAnsi="Calibri"/>
        </w:rPr>
      </w:pPr>
    </w:p>
    <w:p w14:paraId="5A2724E1" w14:textId="77777777" w:rsidR="00547DD9" w:rsidRPr="00453783" w:rsidRDefault="00547DD9">
      <w:pPr>
        <w:rPr>
          <w:rFonts w:ascii="Calibri" w:hAnsi="Calibri"/>
        </w:rPr>
      </w:pPr>
    </w:p>
    <w:p w14:paraId="2ABEBB89" w14:textId="77777777" w:rsidR="00547DD9" w:rsidRPr="00453783" w:rsidRDefault="00547DD9">
      <w:pPr>
        <w:rPr>
          <w:rFonts w:ascii="Calibri" w:hAnsi="Calibri"/>
        </w:rPr>
      </w:pPr>
    </w:p>
    <w:p w14:paraId="722D3602" w14:textId="77777777" w:rsidR="00547DD9" w:rsidRPr="00453783" w:rsidRDefault="00547DD9">
      <w:pPr>
        <w:rPr>
          <w:rFonts w:ascii="Calibri" w:hAnsi="Calibri"/>
        </w:rPr>
      </w:pPr>
    </w:p>
    <w:p w14:paraId="4B7DD041" w14:textId="77777777" w:rsidR="00547DD9" w:rsidRPr="00453783" w:rsidRDefault="00547DD9">
      <w:pPr>
        <w:rPr>
          <w:rFonts w:ascii="Calibri" w:hAnsi="Calibri"/>
        </w:rPr>
      </w:pPr>
    </w:p>
    <w:p w14:paraId="34AB2C40" w14:textId="77777777" w:rsidR="00547DD9" w:rsidRPr="00453783" w:rsidRDefault="00547DD9">
      <w:pPr>
        <w:rPr>
          <w:rFonts w:ascii="Calibri" w:hAnsi="Calibri"/>
        </w:rPr>
      </w:pPr>
    </w:p>
    <w:p w14:paraId="25CD568A" w14:textId="77777777" w:rsidR="00547DD9" w:rsidRPr="00453783" w:rsidRDefault="00547DD9">
      <w:pPr>
        <w:rPr>
          <w:rFonts w:ascii="Calibri" w:hAnsi="Calibri"/>
        </w:rPr>
      </w:pPr>
    </w:p>
    <w:p w14:paraId="517DA3F4" w14:textId="77777777" w:rsidR="00547DD9" w:rsidRPr="00453783" w:rsidRDefault="00547DD9">
      <w:pPr>
        <w:rPr>
          <w:rFonts w:ascii="Calibri" w:hAnsi="Calibri"/>
        </w:rPr>
      </w:pPr>
    </w:p>
    <w:p w14:paraId="5C07ADD7" w14:textId="77777777" w:rsidR="00A1079C" w:rsidRPr="00453783" w:rsidRDefault="00A1079C">
      <w:pPr>
        <w:rPr>
          <w:rFonts w:ascii="Calibri" w:hAnsi="Calibri"/>
        </w:rPr>
      </w:pPr>
    </w:p>
    <w:p w14:paraId="2DA50805" w14:textId="77777777" w:rsidR="00A1079C" w:rsidRPr="00453783" w:rsidRDefault="00A1079C">
      <w:pPr>
        <w:rPr>
          <w:rFonts w:ascii="Calibri" w:hAnsi="Calibri"/>
        </w:rPr>
      </w:pPr>
    </w:p>
    <w:p w14:paraId="2F316569" w14:textId="77777777" w:rsidR="001A76E4" w:rsidRPr="001A76E4" w:rsidRDefault="001A76E4" w:rsidP="00597881">
      <w:pPr>
        <w:pStyle w:val="TtulodeTDC"/>
        <w:tabs>
          <w:tab w:val="left" w:pos="284"/>
        </w:tabs>
        <w:jc w:val="center"/>
        <w:rPr>
          <w:rFonts w:ascii="Calibri" w:hAnsi="Calibri"/>
          <w:color w:val="auto"/>
          <w:sz w:val="16"/>
          <w:szCs w:val="16"/>
        </w:rPr>
      </w:pPr>
    </w:p>
    <w:p w14:paraId="150C2C76" w14:textId="77777777" w:rsidR="007F1FAD" w:rsidRPr="00597881" w:rsidRDefault="007F1FAD" w:rsidP="001A76E4">
      <w:pPr>
        <w:pStyle w:val="TtulodeTDC"/>
        <w:tabs>
          <w:tab w:val="left" w:pos="284"/>
        </w:tabs>
        <w:spacing w:before="0" w:line="240" w:lineRule="auto"/>
        <w:jc w:val="center"/>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pPr>
        <w:pStyle w:val="TDC1"/>
        <w:tabs>
          <w:tab w:val="left" w:pos="480"/>
          <w:tab w:val="right" w:leader="dot" w:pos="9628"/>
        </w:tabs>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773DBA">
      <w:pPr>
        <w:pStyle w:val="TDC2"/>
        <w:tabs>
          <w:tab w:val="left" w:pos="960"/>
          <w:tab w:val="right" w:leader="dot" w:pos="9628"/>
        </w:tabs>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773DBA">
      <w:pPr>
        <w:pStyle w:val="TDC2"/>
        <w:tabs>
          <w:tab w:val="left" w:pos="960"/>
          <w:tab w:val="right" w:leader="dot" w:pos="9628"/>
        </w:tabs>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773DBA">
      <w:pPr>
        <w:pStyle w:val="TDC2"/>
        <w:tabs>
          <w:tab w:val="left" w:pos="960"/>
          <w:tab w:val="right" w:leader="dot" w:pos="9628"/>
        </w:tabs>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773DBA">
      <w:pPr>
        <w:pStyle w:val="TDC2"/>
        <w:tabs>
          <w:tab w:val="left" w:pos="960"/>
          <w:tab w:val="right" w:leader="dot" w:pos="9628"/>
        </w:tabs>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773DBA">
      <w:pPr>
        <w:pStyle w:val="TDC2"/>
        <w:tabs>
          <w:tab w:val="left" w:pos="960"/>
          <w:tab w:val="right" w:leader="dot" w:pos="9628"/>
        </w:tabs>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773DBA">
      <w:pPr>
        <w:pStyle w:val="TDC2"/>
        <w:tabs>
          <w:tab w:val="left" w:pos="960"/>
          <w:tab w:val="right" w:leader="dot" w:pos="9628"/>
        </w:tabs>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773DBA">
      <w:pPr>
        <w:pStyle w:val="TDC2"/>
        <w:tabs>
          <w:tab w:val="left" w:pos="960"/>
          <w:tab w:val="right" w:leader="dot" w:pos="9628"/>
        </w:tabs>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773DBA">
      <w:pPr>
        <w:pStyle w:val="TDC2"/>
        <w:tabs>
          <w:tab w:val="left" w:pos="960"/>
          <w:tab w:val="right" w:leader="dot" w:pos="9628"/>
        </w:tabs>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773DBA">
      <w:pPr>
        <w:pStyle w:val="TDC2"/>
        <w:tabs>
          <w:tab w:val="left" w:pos="960"/>
          <w:tab w:val="right" w:leader="dot" w:pos="9628"/>
        </w:tabs>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773DBA">
      <w:pPr>
        <w:pStyle w:val="TDC2"/>
        <w:tabs>
          <w:tab w:val="left" w:pos="960"/>
          <w:tab w:val="right" w:leader="dot" w:pos="9628"/>
        </w:tabs>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773DBA">
      <w:pPr>
        <w:pStyle w:val="TDC2"/>
        <w:tabs>
          <w:tab w:val="left" w:pos="960"/>
          <w:tab w:val="right" w:leader="dot" w:pos="9628"/>
        </w:tabs>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773DBA">
      <w:pPr>
        <w:pStyle w:val="TDC2"/>
        <w:tabs>
          <w:tab w:val="left" w:pos="960"/>
          <w:tab w:val="right" w:leader="dot" w:pos="9628"/>
        </w:tabs>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773DBA">
      <w:pPr>
        <w:pStyle w:val="TDC2"/>
        <w:tabs>
          <w:tab w:val="left" w:pos="960"/>
          <w:tab w:val="right" w:leader="dot" w:pos="9628"/>
        </w:tabs>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773DBA">
      <w:pPr>
        <w:pStyle w:val="TDC2"/>
        <w:tabs>
          <w:tab w:val="left" w:pos="960"/>
          <w:tab w:val="right" w:leader="dot" w:pos="9628"/>
        </w:tabs>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773DBA">
      <w:pPr>
        <w:pStyle w:val="TDC2"/>
        <w:tabs>
          <w:tab w:val="left" w:pos="960"/>
          <w:tab w:val="right" w:leader="dot" w:pos="9628"/>
        </w:tabs>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773DBA">
      <w:pPr>
        <w:pStyle w:val="TDC2"/>
        <w:tabs>
          <w:tab w:val="left" w:pos="960"/>
          <w:tab w:val="right" w:leader="dot" w:pos="9628"/>
        </w:tabs>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773DBA">
      <w:pPr>
        <w:pStyle w:val="TDC3"/>
        <w:tabs>
          <w:tab w:val="left" w:pos="1200"/>
          <w:tab w:val="right" w:leader="dot" w:pos="9628"/>
        </w:tabs>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773DBA">
      <w:pPr>
        <w:pStyle w:val="TDC2"/>
        <w:tabs>
          <w:tab w:val="left" w:pos="960"/>
          <w:tab w:val="right" w:leader="dot" w:pos="9628"/>
        </w:tabs>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773DBA">
      <w:pPr>
        <w:pStyle w:val="TDC1"/>
        <w:tabs>
          <w:tab w:val="left" w:pos="480"/>
          <w:tab w:val="right" w:leader="dot" w:pos="9628"/>
        </w:tabs>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
        <w:rPr>
          <w:rFonts w:ascii="Calibri" w:hAnsi="Calibri"/>
          <w:b/>
          <w:bCs/>
          <w:caps/>
          <w:sz w:val="20"/>
          <w:szCs w:val="20"/>
        </w:rPr>
        <w:fldChar w:fldCharType="end"/>
      </w:r>
    </w:p>
    <w:p w14:paraId="5BED62B3" w14:textId="77777777" w:rsidR="00547DD9" w:rsidRPr="00453783" w:rsidRDefault="00547DD9">
      <w:pPr>
        <w:rPr>
          <w:rFonts w:ascii="Calibri" w:hAnsi="Calibri" w:cs="Book Antiqua"/>
          <w:b/>
        </w:rPr>
      </w:pPr>
    </w:p>
    <w:p w14:paraId="3CF05315" w14:textId="77777777" w:rsidR="00547DD9" w:rsidRPr="00453783" w:rsidRDefault="00547DD9">
      <w:pPr>
        <w:pStyle w:val="Textoindependiente"/>
        <w:pageBreakBefore/>
        <w:rPr>
          <w:rFonts w:ascii="Calibri" w:hAnsi="Calibri"/>
        </w:rPr>
      </w:pPr>
    </w:p>
    <w:p w14:paraId="6AB00F3D" w14:textId="77777777" w:rsidR="00547DD9" w:rsidRPr="00453783" w:rsidRDefault="00547DD9" w:rsidP="00663A4B">
      <w:pPr>
        <w:pStyle w:val="Ttulo1"/>
        <w:numPr>
          <w:ilvl w:val="0"/>
          <w:numId w:val="2"/>
        </w:numPr>
        <w:spacing w:before="0" w:after="0"/>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663A4B">
      <w:pPr>
        <w:pStyle w:val="Ttulo2"/>
        <w:numPr>
          <w:ilvl w:val="1"/>
          <w:numId w:val="2"/>
        </w:numPr>
        <w:ind w:left="1418"/>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830635"/>
    <w:p w14:paraId="10D595C2" w14:textId="3F0A74A6" w:rsidR="00044A02" w:rsidRPr="008F2A47" w:rsidRDefault="00044A02" w:rsidP="00044A02">
      <w:pPr>
        <w:pStyle w:val="Prrafodelista"/>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663A4B">
      <w:pPr>
        <w:pStyle w:val="Ttulo2"/>
        <w:numPr>
          <w:ilvl w:val="1"/>
          <w:numId w:val="2"/>
        </w:numPr>
        <w:ind w:left="1418"/>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1905F6">
      <w:pPr>
        <w:ind w:left="720"/>
        <w:jc w:val="both"/>
        <w:rPr>
          <w:rFonts w:ascii="Calibri" w:hAnsi="Calibri" w:cs="Book Antiqua"/>
          <w:i/>
          <w:color w:val="0000FF"/>
        </w:rPr>
      </w:pPr>
    </w:p>
    <w:tbl>
      <w:tblPr>
        <w:tblW w:w="828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3828"/>
        <w:gridCol w:w="1784"/>
        <w:gridCol w:w="980"/>
      </w:tblGrid>
      <w:tr w:rsidR="00E4055B" w:rsidRPr="00DD5B1D" w14:paraId="29F20C9D" w14:textId="77777777" w:rsidTr="0025752C">
        <w:trPr>
          <w:trHeight w:val="271"/>
          <w:jc w:val="center"/>
        </w:trPr>
        <w:tc>
          <w:tcPr>
            <w:tcW w:w="1691" w:type="dxa"/>
            <w:shd w:val="clear" w:color="auto" w:fill="BFBFBF"/>
            <w:tcMar>
              <w:top w:w="15" w:type="dxa"/>
              <w:left w:w="15" w:type="dxa"/>
              <w:bottom w:w="0" w:type="dxa"/>
              <w:right w:w="15" w:type="dxa"/>
            </w:tcMar>
            <w:hideMark/>
          </w:tcPr>
          <w:p w14:paraId="1D91C18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Término</w:t>
            </w:r>
          </w:p>
        </w:tc>
        <w:tc>
          <w:tcPr>
            <w:tcW w:w="3828" w:type="dxa"/>
            <w:shd w:val="clear" w:color="auto" w:fill="BFBFBF"/>
            <w:tcMar>
              <w:top w:w="15" w:type="dxa"/>
              <w:left w:w="15" w:type="dxa"/>
              <w:bottom w:w="0" w:type="dxa"/>
              <w:right w:w="15" w:type="dxa"/>
            </w:tcMar>
            <w:hideMark/>
          </w:tcPr>
          <w:p w14:paraId="7BBB3ECC"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Definición</w:t>
            </w:r>
          </w:p>
        </w:tc>
        <w:tc>
          <w:tcPr>
            <w:tcW w:w="1784" w:type="dxa"/>
            <w:shd w:val="clear" w:color="auto" w:fill="BFBFBF"/>
            <w:tcMar>
              <w:top w:w="15" w:type="dxa"/>
              <w:left w:w="15" w:type="dxa"/>
              <w:bottom w:w="0" w:type="dxa"/>
              <w:right w:w="15" w:type="dxa"/>
            </w:tcMar>
            <w:hideMark/>
          </w:tcPr>
          <w:p w14:paraId="59650C9F"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Alias</w:t>
            </w:r>
          </w:p>
        </w:tc>
        <w:tc>
          <w:tcPr>
            <w:tcW w:w="980" w:type="dxa"/>
            <w:shd w:val="clear" w:color="auto" w:fill="BFBFBF"/>
            <w:tcMar>
              <w:top w:w="15" w:type="dxa"/>
              <w:left w:w="15" w:type="dxa"/>
              <w:bottom w:w="0" w:type="dxa"/>
              <w:right w:w="15" w:type="dxa"/>
            </w:tcMar>
            <w:hideMark/>
          </w:tcPr>
          <w:p w14:paraId="14A21AFD" w14:textId="77777777" w:rsidR="00E4055B" w:rsidRPr="00DD5B1D" w:rsidRDefault="00E4055B" w:rsidP="009B5943">
            <w:pPr>
              <w:ind w:left="132"/>
              <w:jc w:val="both"/>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25752C">
        <w:trPr>
          <w:trHeight w:val="164"/>
          <w:jc w:val="center"/>
        </w:trPr>
        <w:tc>
          <w:tcPr>
            <w:tcW w:w="1691" w:type="dxa"/>
            <w:shd w:val="clear" w:color="auto" w:fill="auto"/>
            <w:tcMar>
              <w:top w:w="15" w:type="dxa"/>
              <w:left w:w="15" w:type="dxa"/>
              <w:bottom w:w="0" w:type="dxa"/>
              <w:right w:w="15" w:type="dxa"/>
            </w:tcMar>
          </w:tcPr>
          <w:p w14:paraId="45DABF6C" w14:textId="07F18A45" w:rsidR="00E4055B" w:rsidRPr="00161680" w:rsidRDefault="00722E4D" w:rsidP="009B5943">
            <w:pPr>
              <w:ind w:left="132"/>
              <w:jc w:val="both"/>
              <w:rPr>
                <w:rFonts w:ascii="Calibri" w:hAnsi="Calibri" w:cs="Book Antiqua"/>
                <w:i/>
                <w:color w:val="0000FF"/>
              </w:rPr>
            </w:pPr>
            <w:r w:rsidRPr="008F2A47">
              <w:rPr>
                <w:rFonts w:ascii="Calibri" w:hAnsi="Calibri" w:cs="Book Antiqua"/>
                <w:i/>
                <w:color w:val="000000" w:themeColor="text1"/>
              </w:rPr>
              <w:t>Responsable de Confección</w:t>
            </w:r>
          </w:p>
        </w:tc>
        <w:tc>
          <w:tcPr>
            <w:tcW w:w="3828" w:type="dxa"/>
            <w:shd w:val="clear" w:color="auto" w:fill="auto"/>
            <w:tcMar>
              <w:top w:w="15" w:type="dxa"/>
              <w:left w:w="15" w:type="dxa"/>
              <w:bottom w:w="0" w:type="dxa"/>
              <w:right w:w="15" w:type="dxa"/>
            </w:tcMar>
          </w:tcPr>
          <w:p w14:paraId="73EE6AA6" w14:textId="6B424E82" w:rsidR="00E4055B" w:rsidRPr="008C2ABB" w:rsidRDefault="00722E4D" w:rsidP="00261AE0">
            <w:pPr>
              <w:numPr>
                <w:ilvl w:val="0"/>
                <w:numId w:val="7"/>
              </w:numPr>
              <w:tabs>
                <w:tab w:val="clear" w:pos="720"/>
                <w:tab w:val="num" w:pos="283"/>
              </w:tabs>
              <w:ind w:left="132"/>
              <w:jc w:val="both"/>
              <w:rPr>
                <w:rFonts w:ascii="Calibri" w:hAnsi="Calibri" w:cs="Book Antiqua"/>
                <w:i/>
                <w:color w:val="000000" w:themeColor="text1"/>
              </w:rPr>
            </w:pPr>
            <w:r w:rsidRPr="008C2ABB">
              <w:rPr>
                <w:rFonts w:ascii="Calibri" w:hAnsi="Calibri" w:cs="Book Antiqua"/>
                <w:color w:val="000000" w:themeColor="text1"/>
              </w:rPr>
              <w:t xml:space="preserve">Persona responsable de confeccionar el plan de desarrollo, para que todas las necesidades sean abarcadas en su totalidad. </w:t>
            </w:r>
          </w:p>
        </w:tc>
        <w:tc>
          <w:tcPr>
            <w:tcW w:w="1784" w:type="dxa"/>
            <w:shd w:val="clear" w:color="auto" w:fill="auto"/>
            <w:tcMar>
              <w:top w:w="15" w:type="dxa"/>
              <w:left w:w="15" w:type="dxa"/>
              <w:bottom w:w="0" w:type="dxa"/>
              <w:right w:w="15" w:type="dxa"/>
            </w:tcMar>
          </w:tcPr>
          <w:p w14:paraId="1C7E4909" w14:textId="7C6F8F62" w:rsidR="00E4055B" w:rsidRPr="00161680" w:rsidRDefault="00722E4D" w:rsidP="009B5943">
            <w:pPr>
              <w:ind w:left="132"/>
              <w:jc w:val="both"/>
              <w:rPr>
                <w:rFonts w:ascii="Calibri" w:hAnsi="Calibri" w:cs="Book Antiqua"/>
                <w:i/>
                <w:color w:val="0000FF"/>
              </w:rPr>
            </w:pPr>
            <w:r w:rsidRPr="008F2A47">
              <w:rPr>
                <w:rFonts w:ascii="Calibri" w:hAnsi="Calibri" w:cs="Book Antiqua"/>
                <w:i/>
                <w:color w:val="000000" w:themeColor="text1"/>
              </w:rPr>
              <w:t>Responsable de Confección</w:t>
            </w:r>
          </w:p>
        </w:tc>
        <w:tc>
          <w:tcPr>
            <w:tcW w:w="980" w:type="dxa"/>
            <w:shd w:val="clear" w:color="auto" w:fill="auto"/>
            <w:tcMar>
              <w:top w:w="15" w:type="dxa"/>
              <w:left w:w="15" w:type="dxa"/>
              <w:bottom w:w="0" w:type="dxa"/>
              <w:right w:w="15" w:type="dxa"/>
            </w:tcMar>
          </w:tcPr>
          <w:p w14:paraId="33C492F2" w14:textId="5F1C3876" w:rsidR="00E4055B" w:rsidRPr="00103ABB" w:rsidRDefault="00722E4D" w:rsidP="009B5943">
            <w:pPr>
              <w:ind w:left="128"/>
              <w:jc w:val="both"/>
              <w:rPr>
                <w:rFonts w:ascii="Calibri" w:hAnsi="Calibri" w:cs="Book Antiqua"/>
                <w:i/>
                <w:color w:val="595959"/>
              </w:rPr>
            </w:pPr>
            <w:r>
              <w:rPr>
                <w:rFonts w:ascii="Calibri" w:hAnsi="Calibri" w:cs="Book Antiqua"/>
                <w:i/>
                <w:color w:val="595959"/>
              </w:rPr>
              <w:t>RC</w:t>
            </w:r>
          </w:p>
        </w:tc>
      </w:tr>
      <w:tr w:rsidR="00722E4D" w:rsidRPr="00103ABB" w14:paraId="655295E1" w14:textId="77777777" w:rsidTr="0025752C">
        <w:trPr>
          <w:trHeight w:val="164"/>
          <w:jc w:val="center"/>
        </w:trPr>
        <w:tc>
          <w:tcPr>
            <w:tcW w:w="1691" w:type="dxa"/>
            <w:shd w:val="clear" w:color="auto" w:fill="auto"/>
            <w:tcMar>
              <w:top w:w="15" w:type="dxa"/>
              <w:left w:w="15" w:type="dxa"/>
              <w:bottom w:w="0" w:type="dxa"/>
              <w:right w:w="15" w:type="dxa"/>
            </w:tcMar>
          </w:tcPr>
          <w:p w14:paraId="4E94174B" w14:textId="4168E0BE" w:rsidR="00722E4D" w:rsidRPr="008F2A47" w:rsidRDefault="00722E4D"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3828" w:type="dxa"/>
            <w:shd w:val="clear" w:color="auto" w:fill="auto"/>
            <w:tcMar>
              <w:top w:w="15" w:type="dxa"/>
              <w:left w:w="15" w:type="dxa"/>
              <w:bottom w:w="0" w:type="dxa"/>
              <w:right w:w="15" w:type="dxa"/>
            </w:tcMar>
          </w:tcPr>
          <w:p w14:paraId="224E83C5" w14:textId="222C953D" w:rsidR="00722E4D" w:rsidRPr="008C2ABB" w:rsidRDefault="00722E4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 xml:space="preserve">su función específica. </w:t>
            </w:r>
          </w:p>
        </w:tc>
        <w:tc>
          <w:tcPr>
            <w:tcW w:w="1784" w:type="dxa"/>
            <w:shd w:val="clear" w:color="auto" w:fill="auto"/>
            <w:tcMar>
              <w:top w:w="15" w:type="dxa"/>
              <w:left w:w="15" w:type="dxa"/>
              <w:bottom w:w="0" w:type="dxa"/>
              <w:right w:w="15" w:type="dxa"/>
            </w:tcMar>
          </w:tcPr>
          <w:p w14:paraId="3921E925" w14:textId="23660CB8" w:rsidR="00722E4D" w:rsidRPr="008F2A47" w:rsidRDefault="007B760D"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980" w:type="dxa"/>
            <w:shd w:val="clear" w:color="auto" w:fill="auto"/>
            <w:tcMar>
              <w:top w:w="15" w:type="dxa"/>
              <w:left w:w="15" w:type="dxa"/>
              <w:bottom w:w="0" w:type="dxa"/>
              <w:right w:w="15" w:type="dxa"/>
            </w:tcMar>
          </w:tcPr>
          <w:p w14:paraId="64F9FC58" w14:textId="0BC8F68E" w:rsidR="00722E4D" w:rsidRDefault="007B760D" w:rsidP="00722E4D">
            <w:pPr>
              <w:ind w:left="128"/>
              <w:jc w:val="both"/>
              <w:rPr>
                <w:rFonts w:ascii="Calibri" w:hAnsi="Calibri" w:cs="Book Antiqua"/>
                <w:i/>
                <w:color w:val="595959"/>
              </w:rPr>
            </w:pPr>
            <w:r>
              <w:rPr>
                <w:rFonts w:ascii="Calibri" w:hAnsi="Calibri" w:cs="Book Antiqua"/>
                <w:i/>
                <w:color w:val="595959"/>
              </w:rPr>
              <w:t>RA</w:t>
            </w:r>
          </w:p>
        </w:tc>
      </w:tr>
      <w:tr w:rsidR="00722E4D" w:rsidRPr="00103ABB" w14:paraId="12F4E2F5" w14:textId="77777777" w:rsidTr="0025752C">
        <w:trPr>
          <w:trHeight w:val="164"/>
          <w:jc w:val="center"/>
        </w:trPr>
        <w:tc>
          <w:tcPr>
            <w:tcW w:w="1691" w:type="dxa"/>
            <w:shd w:val="clear" w:color="auto" w:fill="auto"/>
            <w:tcMar>
              <w:top w:w="15" w:type="dxa"/>
              <w:left w:w="15" w:type="dxa"/>
              <w:bottom w:w="0" w:type="dxa"/>
              <w:right w:w="15" w:type="dxa"/>
            </w:tcMar>
          </w:tcPr>
          <w:p w14:paraId="7AECEC8B" w14:textId="3232E2D6" w:rsidR="00722E4D" w:rsidRPr="008F2A47" w:rsidRDefault="007B760D" w:rsidP="00722E4D">
            <w:pPr>
              <w:ind w:left="132"/>
              <w:jc w:val="both"/>
              <w:rPr>
                <w:rFonts w:ascii="Calibri" w:hAnsi="Calibri" w:cs="Book Antiqua"/>
                <w:i/>
                <w:color w:val="000000" w:themeColor="text1"/>
              </w:rPr>
            </w:pPr>
            <w:r w:rsidRPr="008F2A47">
              <w:rPr>
                <w:rFonts w:ascii="Calibri" w:hAnsi="Calibri" w:cs="Book Antiqua"/>
                <w:i/>
                <w:color w:val="000000" w:themeColor="text1"/>
              </w:rPr>
              <w:t>Usuario Directo</w:t>
            </w:r>
          </w:p>
        </w:tc>
        <w:tc>
          <w:tcPr>
            <w:tcW w:w="3828" w:type="dxa"/>
            <w:shd w:val="clear" w:color="auto" w:fill="auto"/>
            <w:tcMar>
              <w:top w:w="15" w:type="dxa"/>
              <w:left w:w="15" w:type="dxa"/>
              <w:bottom w:w="0" w:type="dxa"/>
              <w:right w:w="15" w:type="dxa"/>
            </w:tcMar>
          </w:tcPr>
          <w:p w14:paraId="6E3B999D" w14:textId="3158C402" w:rsidR="00722E4D" w:rsidRPr="008C2ABB" w:rsidRDefault="007B760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 xml:space="preserve">de primera mano (Funcionarios Municipales). </w:t>
            </w:r>
          </w:p>
        </w:tc>
        <w:tc>
          <w:tcPr>
            <w:tcW w:w="1784" w:type="dxa"/>
            <w:shd w:val="clear" w:color="auto" w:fill="auto"/>
            <w:tcMar>
              <w:top w:w="15" w:type="dxa"/>
              <w:left w:w="15" w:type="dxa"/>
              <w:bottom w:w="0" w:type="dxa"/>
              <w:right w:w="15" w:type="dxa"/>
            </w:tcMar>
          </w:tcPr>
          <w:p w14:paraId="7F810575" w14:textId="356456D2" w:rsidR="00722E4D" w:rsidRPr="008F2A47" w:rsidRDefault="00D069E3" w:rsidP="00722E4D">
            <w:pPr>
              <w:ind w:left="132"/>
              <w:jc w:val="both"/>
              <w:rPr>
                <w:rFonts w:ascii="Calibri" w:hAnsi="Calibri" w:cs="Book Antiqua"/>
                <w:i/>
                <w:color w:val="000000" w:themeColor="text1"/>
              </w:rPr>
            </w:pPr>
            <w:r w:rsidRPr="008F2A47">
              <w:rPr>
                <w:rFonts w:ascii="Calibri" w:hAnsi="Calibri" w:cs="Book Antiqua"/>
                <w:i/>
                <w:color w:val="000000" w:themeColor="text1"/>
              </w:rPr>
              <w:t>Usuario Directo</w:t>
            </w:r>
          </w:p>
        </w:tc>
        <w:tc>
          <w:tcPr>
            <w:tcW w:w="980" w:type="dxa"/>
            <w:shd w:val="clear" w:color="auto" w:fill="auto"/>
            <w:tcMar>
              <w:top w:w="15" w:type="dxa"/>
              <w:left w:w="15" w:type="dxa"/>
              <w:bottom w:w="0" w:type="dxa"/>
              <w:right w:w="15" w:type="dxa"/>
            </w:tcMar>
          </w:tcPr>
          <w:p w14:paraId="13BB493A" w14:textId="35EB0730" w:rsidR="00722E4D" w:rsidRDefault="00D069E3" w:rsidP="00722E4D">
            <w:pPr>
              <w:ind w:left="128"/>
              <w:jc w:val="both"/>
              <w:rPr>
                <w:rFonts w:ascii="Calibri" w:hAnsi="Calibri" w:cs="Book Antiqua"/>
                <w:i/>
                <w:color w:val="595959"/>
              </w:rPr>
            </w:pPr>
            <w:r>
              <w:rPr>
                <w:rFonts w:ascii="Calibri" w:hAnsi="Calibri" w:cs="Book Antiqua"/>
                <w:i/>
                <w:color w:val="595959"/>
              </w:rPr>
              <w:t>UD</w:t>
            </w:r>
          </w:p>
        </w:tc>
      </w:tr>
      <w:tr w:rsidR="00722E4D" w:rsidRPr="00103ABB" w14:paraId="6EC25BC5" w14:textId="77777777" w:rsidTr="0025752C">
        <w:trPr>
          <w:trHeight w:val="164"/>
          <w:jc w:val="center"/>
        </w:trPr>
        <w:tc>
          <w:tcPr>
            <w:tcW w:w="1691" w:type="dxa"/>
            <w:shd w:val="clear" w:color="auto" w:fill="auto"/>
            <w:tcMar>
              <w:top w:w="15" w:type="dxa"/>
              <w:left w:w="15" w:type="dxa"/>
              <w:bottom w:w="0" w:type="dxa"/>
              <w:right w:w="15" w:type="dxa"/>
            </w:tcMar>
          </w:tcPr>
          <w:p w14:paraId="2B9BFBEC" w14:textId="4D47821E" w:rsidR="00722E4D" w:rsidRPr="008F2A47" w:rsidRDefault="00D069E3" w:rsidP="00722E4D">
            <w:pPr>
              <w:ind w:left="132"/>
              <w:jc w:val="both"/>
              <w:rPr>
                <w:rFonts w:ascii="Calibri" w:hAnsi="Calibri" w:cs="Book Antiqua"/>
                <w:i/>
                <w:color w:val="000000" w:themeColor="text1"/>
              </w:rPr>
            </w:pPr>
            <w:r w:rsidRPr="008F2A47">
              <w:rPr>
                <w:rFonts w:ascii="Calibri" w:hAnsi="Calibri" w:cs="Book Antiqua"/>
                <w:i/>
                <w:color w:val="000000" w:themeColor="text1"/>
              </w:rPr>
              <w:t>Notificado</w:t>
            </w:r>
          </w:p>
        </w:tc>
        <w:tc>
          <w:tcPr>
            <w:tcW w:w="3828" w:type="dxa"/>
            <w:shd w:val="clear" w:color="auto" w:fill="auto"/>
            <w:tcMar>
              <w:top w:w="15" w:type="dxa"/>
              <w:left w:w="15" w:type="dxa"/>
              <w:bottom w:w="0" w:type="dxa"/>
              <w:right w:w="15" w:type="dxa"/>
            </w:tcMar>
          </w:tcPr>
          <w:p w14:paraId="1A1C6946" w14:textId="7145CBEC" w:rsidR="00722E4D" w:rsidRPr="008C2ABB" w:rsidRDefault="00D010F0"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 xml:space="preserve">en la construcción del producto Software.  </w:t>
            </w:r>
          </w:p>
        </w:tc>
        <w:tc>
          <w:tcPr>
            <w:tcW w:w="1784" w:type="dxa"/>
            <w:shd w:val="clear" w:color="auto" w:fill="auto"/>
            <w:tcMar>
              <w:top w:w="15" w:type="dxa"/>
              <w:left w:w="15" w:type="dxa"/>
              <w:bottom w:w="0" w:type="dxa"/>
              <w:right w:w="15" w:type="dxa"/>
            </w:tcMar>
          </w:tcPr>
          <w:p w14:paraId="4EFF626B" w14:textId="1DAD1B97" w:rsidR="00722E4D" w:rsidRPr="008F2A47" w:rsidRDefault="00D50E7C" w:rsidP="00722E4D">
            <w:pPr>
              <w:ind w:left="132"/>
              <w:jc w:val="both"/>
              <w:rPr>
                <w:rFonts w:ascii="Calibri" w:hAnsi="Calibri" w:cs="Book Antiqua"/>
                <w:i/>
                <w:color w:val="000000" w:themeColor="text1"/>
              </w:rPr>
            </w:pPr>
            <w:r w:rsidRPr="008F2A47">
              <w:rPr>
                <w:rFonts w:ascii="Calibri" w:hAnsi="Calibri" w:cs="Book Antiqua"/>
                <w:i/>
                <w:color w:val="000000" w:themeColor="text1"/>
              </w:rPr>
              <w:t>Notificado</w:t>
            </w:r>
          </w:p>
        </w:tc>
        <w:tc>
          <w:tcPr>
            <w:tcW w:w="980" w:type="dxa"/>
            <w:shd w:val="clear" w:color="auto" w:fill="auto"/>
            <w:tcMar>
              <w:top w:w="15" w:type="dxa"/>
              <w:left w:w="15" w:type="dxa"/>
              <w:bottom w:w="0" w:type="dxa"/>
              <w:right w:w="15" w:type="dxa"/>
            </w:tcMar>
          </w:tcPr>
          <w:p w14:paraId="366F815B" w14:textId="234AAA46" w:rsidR="00722E4D" w:rsidRDefault="00D50E7C" w:rsidP="00722E4D">
            <w:pPr>
              <w:ind w:left="128"/>
              <w:jc w:val="both"/>
              <w:rPr>
                <w:rFonts w:ascii="Calibri" w:hAnsi="Calibri" w:cs="Book Antiqua"/>
                <w:i/>
                <w:color w:val="595959"/>
              </w:rPr>
            </w:pPr>
            <w:r>
              <w:rPr>
                <w:rFonts w:ascii="Calibri" w:hAnsi="Calibri" w:cs="Book Antiqua"/>
                <w:i/>
                <w:color w:val="595959"/>
              </w:rPr>
              <w:t>NT</w:t>
            </w:r>
          </w:p>
        </w:tc>
      </w:tr>
      <w:tr w:rsidR="00722E4D" w:rsidRPr="00103ABB" w14:paraId="73532E87" w14:textId="77777777" w:rsidTr="0025752C">
        <w:trPr>
          <w:trHeight w:val="164"/>
          <w:jc w:val="center"/>
        </w:trPr>
        <w:tc>
          <w:tcPr>
            <w:tcW w:w="1691" w:type="dxa"/>
            <w:shd w:val="clear" w:color="auto" w:fill="auto"/>
            <w:tcMar>
              <w:top w:w="15" w:type="dxa"/>
              <w:left w:w="15" w:type="dxa"/>
              <w:bottom w:w="0" w:type="dxa"/>
              <w:right w:w="15" w:type="dxa"/>
            </w:tcMar>
          </w:tcPr>
          <w:p w14:paraId="36EAEFCD" w14:textId="02730232" w:rsidR="00722E4D" w:rsidRPr="008F2A47" w:rsidRDefault="00D50E7C" w:rsidP="00722E4D">
            <w:pPr>
              <w:ind w:left="132"/>
              <w:jc w:val="both"/>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3828" w:type="dxa"/>
            <w:shd w:val="clear" w:color="auto" w:fill="auto"/>
            <w:tcMar>
              <w:top w:w="15" w:type="dxa"/>
              <w:left w:w="15" w:type="dxa"/>
              <w:bottom w:w="0" w:type="dxa"/>
              <w:right w:w="15" w:type="dxa"/>
            </w:tcMar>
          </w:tcPr>
          <w:p w14:paraId="6DFE4AEF" w14:textId="3D1141DE" w:rsidR="00722E4D" w:rsidRPr="008C2ABB" w:rsidRDefault="00141F0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 xml:space="preserve">su interacción con todos los demás Stakeholder. </w:t>
            </w:r>
          </w:p>
        </w:tc>
        <w:tc>
          <w:tcPr>
            <w:tcW w:w="1784" w:type="dxa"/>
            <w:shd w:val="clear" w:color="auto" w:fill="auto"/>
            <w:tcMar>
              <w:top w:w="15" w:type="dxa"/>
              <w:left w:w="15" w:type="dxa"/>
              <w:bottom w:w="0" w:type="dxa"/>
              <w:right w:w="15" w:type="dxa"/>
            </w:tcMar>
          </w:tcPr>
          <w:p w14:paraId="4F8DAD42" w14:textId="5A18AB4D" w:rsidR="00722E4D" w:rsidRPr="008F2A47" w:rsidRDefault="00E27755" w:rsidP="00722E4D">
            <w:pPr>
              <w:ind w:left="132"/>
              <w:jc w:val="both"/>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980" w:type="dxa"/>
            <w:shd w:val="clear" w:color="auto" w:fill="auto"/>
            <w:tcMar>
              <w:top w:w="15" w:type="dxa"/>
              <w:left w:w="15" w:type="dxa"/>
              <w:bottom w:w="0" w:type="dxa"/>
              <w:right w:w="15" w:type="dxa"/>
            </w:tcMar>
          </w:tcPr>
          <w:p w14:paraId="093C8F54" w14:textId="06C5E153" w:rsidR="00722E4D" w:rsidRDefault="00E27755" w:rsidP="00722E4D">
            <w:pPr>
              <w:ind w:left="128"/>
              <w:jc w:val="both"/>
              <w:rPr>
                <w:rFonts w:ascii="Calibri" w:hAnsi="Calibri" w:cs="Book Antiqua"/>
                <w:i/>
                <w:color w:val="595959"/>
              </w:rPr>
            </w:pPr>
            <w:r>
              <w:rPr>
                <w:rFonts w:ascii="Calibri" w:hAnsi="Calibri" w:cs="Book Antiqua"/>
                <w:i/>
                <w:color w:val="595959"/>
              </w:rPr>
              <w:t>ARQ</w:t>
            </w:r>
          </w:p>
        </w:tc>
      </w:tr>
      <w:tr w:rsidR="00722E4D" w:rsidRPr="00103ABB" w14:paraId="17BE71DF" w14:textId="77777777" w:rsidTr="0025752C">
        <w:trPr>
          <w:trHeight w:val="164"/>
          <w:jc w:val="center"/>
        </w:trPr>
        <w:tc>
          <w:tcPr>
            <w:tcW w:w="1691" w:type="dxa"/>
            <w:shd w:val="clear" w:color="auto" w:fill="auto"/>
            <w:tcMar>
              <w:top w:w="15" w:type="dxa"/>
              <w:left w:w="15" w:type="dxa"/>
              <w:bottom w:w="0" w:type="dxa"/>
              <w:right w:w="15" w:type="dxa"/>
            </w:tcMar>
          </w:tcPr>
          <w:p w14:paraId="230DD36A" w14:textId="2AEBFF31" w:rsidR="00722E4D" w:rsidRPr="008F2A47" w:rsidRDefault="00E27755" w:rsidP="00722E4D">
            <w:pPr>
              <w:ind w:left="132"/>
              <w:jc w:val="both"/>
              <w:rPr>
                <w:rFonts w:ascii="Calibri" w:hAnsi="Calibri" w:cs="Book Antiqua"/>
                <w:i/>
                <w:color w:val="000000" w:themeColor="text1"/>
              </w:rPr>
            </w:pPr>
            <w:r w:rsidRPr="008F2A47">
              <w:rPr>
                <w:rFonts w:ascii="Calibri" w:hAnsi="Calibri" w:cs="Book Antiqua"/>
                <w:i/>
                <w:color w:val="000000" w:themeColor="text1"/>
              </w:rPr>
              <w:t>Analista Funcional</w:t>
            </w:r>
          </w:p>
        </w:tc>
        <w:tc>
          <w:tcPr>
            <w:tcW w:w="3828" w:type="dxa"/>
            <w:shd w:val="clear" w:color="auto" w:fill="auto"/>
            <w:tcMar>
              <w:top w:w="15" w:type="dxa"/>
              <w:left w:w="15" w:type="dxa"/>
              <w:bottom w:w="0" w:type="dxa"/>
              <w:right w:w="15" w:type="dxa"/>
            </w:tcMar>
          </w:tcPr>
          <w:p w14:paraId="6474569B" w14:textId="434ADE9C" w:rsidR="00722E4D" w:rsidRPr="008C2ABB" w:rsidRDefault="00E27755"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 xml:space="preserve">estos procesos. </w:t>
            </w:r>
            <w:r w:rsidR="002F38FC"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5E2B74FD" w14:textId="2930AC52" w:rsidR="00722E4D" w:rsidRPr="008F2A47" w:rsidRDefault="00532CDE" w:rsidP="00722E4D">
            <w:pPr>
              <w:ind w:left="132"/>
              <w:jc w:val="both"/>
              <w:rPr>
                <w:rFonts w:ascii="Calibri" w:hAnsi="Calibri" w:cs="Book Antiqua"/>
                <w:i/>
                <w:color w:val="000000" w:themeColor="text1"/>
              </w:rPr>
            </w:pPr>
            <w:r w:rsidRPr="008F2A47">
              <w:rPr>
                <w:rFonts w:ascii="Calibri" w:hAnsi="Calibri" w:cs="Book Antiqua"/>
                <w:i/>
                <w:color w:val="000000" w:themeColor="text1"/>
              </w:rPr>
              <w:t>Analista Funcional</w:t>
            </w:r>
          </w:p>
        </w:tc>
        <w:tc>
          <w:tcPr>
            <w:tcW w:w="980" w:type="dxa"/>
            <w:shd w:val="clear" w:color="auto" w:fill="auto"/>
            <w:tcMar>
              <w:top w:w="15" w:type="dxa"/>
              <w:left w:w="15" w:type="dxa"/>
              <w:bottom w:w="0" w:type="dxa"/>
              <w:right w:w="15" w:type="dxa"/>
            </w:tcMar>
          </w:tcPr>
          <w:p w14:paraId="4433F157" w14:textId="1493FEC6" w:rsidR="00722E4D" w:rsidRDefault="00532CDE" w:rsidP="00722E4D">
            <w:pPr>
              <w:ind w:left="128"/>
              <w:jc w:val="both"/>
              <w:rPr>
                <w:rFonts w:ascii="Calibri" w:hAnsi="Calibri" w:cs="Book Antiqua"/>
                <w:i/>
                <w:color w:val="595959"/>
              </w:rPr>
            </w:pPr>
            <w:r>
              <w:rPr>
                <w:rFonts w:ascii="Calibri" w:hAnsi="Calibri" w:cs="Book Antiqua"/>
                <w:i/>
                <w:color w:val="595959"/>
              </w:rPr>
              <w:t>AF</w:t>
            </w:r>
          </w:p>
        </w:tc>
      </w:tr>
      <w:tr w:rsidR="00E27755" w:rsidRPr="00103ABB" w14:paraId="0F7309A1" w14:textId="77777777" w:rsidTr="0025752C">
        <w:trPr>
          <w:trHeight w:val="164"/>
          <w:jc w:val="center"/>
        </w:trPr>
        <w:tc>
          <w:tcPr>
            <w:tcW w:w="1691" w:type="dxa"/>
            <w:shd w:val="clear" w:color="auto" w:fill="auto"/>
            <w:tcMar>
              <w:top w:w="15" w:type="dxa"/>
              <w:left w:w="15" w:type="dxa"/>
              <w:bottom w:w="0" w:type="dxa"/>
              <w:right w:w="15" w:type="dxa"/>
            </w:tcMar>
          </w:tcPr>
          <w:p w14:paraId="6F8CCE5F" w14:textId="5696572A" w:rsidR="00E27755" w:rsidRPr="008F2A47" w:rsidRDefault="005835B3" w:rsidP="00722E4D">
            <w:pPr>
              <w:ind w:left="132"/>
              <w:jc w:val="both"/>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3828" w:type="dxa"/>
            <w:shd w:val="clear" w:color="auto" w:fill="auto"/>
            <w:tcMar>
              <w:top w:w="15" w:type="dxa"/>
              <w:left w:w="15" w:type="dxa"/>
              <w:bottom w:w="0" w:type="dxa"/>
              <w:right w:w="15" w:type="dxa"/>
            </w:tcMar>
          </w:tcPr>
          <w:p w14:paraId="07D60C46" w14:textId="76275A19" w:rsidR="00E27755" w:rsidRPr="008C2ABB" w:rsidRDefault="00A45177"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establecer la 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 xml:space="preserve">el seguimiento a las tareas establecidas.  </w:t>
            </w:r>
            <w:r w:rsidR="00D41354"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39A1935A" w14:textId="609AC6D7" w:rsidR="00E27755" w:rsidRPr="008F2A47" w:rsidRDefault="005835B3"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Proyectos</w:t>
            </w:r>
          </w:p>
        </w:tc>
        <w:tc>
          <w:tcPr>
            <w:tcW w:w="980" w:type="dxa"/>
            <w:shd w:val="clear" w:color="auto" w:fill="auto"/>
            <w:tcMar>
              <w:top w:w="15" w:type="dxa"/>
              <w:left w:w="15" w:type="dxa"/>
              <w:bottom w:w="0" w:type="dxa"/>
              <w:right w:w="15" w:type="dxa"/>
            </w:tcMar>
          </w:tcPr>
          <w:p w14:paraId="069EA6D6" w14:textId="5B1035F0" w:rsidR="00E27755" w:rsidRDefault="0025752C" w:rsidP="00722E4D">
            <w:pPr>
              <w:ind w:left="128"/>
              <w:jc w:val="both"/>
              <w:rPr>
                <w:rFonts w:ascii="Calibri" w:hAnsi="Calibri" w:cs="Book Antiqua"/>
                <w:i/>
                <w:color w:val="595959"/>
              </w:rPr>
            </w:pPr>
            <w:r>
              <w:rPr>
                <w:rFonts w:ascii="Calibri" w:hAnsi="Calibri" w:cs="Book Antiqua"/>
                <w:i/>
                <w:color w:val="595959"/>
              </w:rPr>
              <w:t>LP</w:t>
            </w:r>
          </w:p>
        </w:tc>
      </w:tr>
      <w:tr w:rsidR="00E27755" w:rsidRPr="00103ABB" w14:paraId="5AD25A92" w14:textId="77777777" w:rsidTr="0025752C">
        <w:trPr>
          <w:trHeight w:val="164"/>
          <w:jc w:val="center"/>
        </w:trPr>
        <w:tc>
          <w:tcPr>
            <w:tcW w:w="1691" w:type="dxa"/>
            <w:shd w:val="clear" w:color="auto" w:fill="auto"/>
            <w:tcMar>
              <w:top w:w="15" w:type="dxa"/>
              <w:left w:w="15" w:type="dxa"/>
              <w:bottom w:w="0" w:type="dxa"/>
              <w:right w:w="15" w:type="dxa"/>
            </w:tcMar>
          </w:tcPr>
          <w:p w14:paraId="41F06BD3" w14:textId="2EDDDBCE"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Proyectos</w:t>
            </w:r>
          </w:p>
        </w:tc>
        <w:tc>
          <w:tcPr>
            <w:tcW w:w="3828" w:type="dxa"/>
            <w:shd w:val="clear" w:color="auto" w:fill="auto"/>
            <w:tcMar>
              <w:top w:w="15" w:type="dxa"/>
              <w:left w:w="15" w:type="dxa"/>
              <w:bottom w:w="0" w:type="dxa"/>
              <w:right w:w="15" w:type="dxa"/>
            </w:tcMar>
          </w:tcPr>
          <w:p w14:paraId="3F655518" w14:textId="58B7C00E" w:rsidR="00E27755" w:rsidRPr="008C2ABB" w:rsidRDefault="00657817"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1784" w:type="dxa"/>
            <w:shd w:val="clear" w:color="auto" w:fill="auto"/>
            <w:tcMar>
              <w:top w:w="15" w:type="dxa"/>
              <w:left w:w="15" w:type="dxa"/>
              <w:bottom w:w="0" w:type="dxa"/>
              <w:right w:w="15" w:type="dxa"/>
            </w:tcMar>
          </w:tcPr>
          <w:p w14:paraId="2D7E5296" w14:textId="10463BF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Proyectos</w:t>
            </w:r>
          </w:p>
        </w:tc>
        <w:tc>
          <w:tcPr>
            <w:tcW w:w="980" w:type="dxa"/>
            <w:shd w:val="clear" w:color="auto" w:fill="auto"/>
            <w:tcMar>
              <w:top w:w="15" w:type="dxa"/>
              <w:left w:w="15" w:type="dxa"/>
              <w:bottom w:w="0" w:type="dxa"/>
              <w:right w:w="15" w:type="dxa"/>
            </w:tcMar>
          </w:tcPr>
          <w:p w14:paraId="6233084D" w14:textId="281805C4" w:rsidR="00E27755" w:rsidRDefault="0025752C" w:rsidP="00722E4D">
            <w:pPr>
              <w:ind w:left="128"/>
              <w:jc w:val="both"/>
              <w:rPr>
                <w:rFonts w:ascii="Calibri" w:hAnsi="Calibri" w:cs="Book Antiqua"/>
                <w:i/>
                <w:color w:val="595959"/>
              </w:rPr>
            </w:pPr>
            <w:r>
              <w:rPr>
                <w:rFonts w:ascii="Calibri" w:hAnsi="Calibri" w:cs="Book Antiqua"/>
                <w:i/>
                <w:color w:val="595959"/>
              </w:rPr>
              <w:t>GP</w:t>
            </w:r>
          </w:p>
        </w:tc>
      </w:tr>
      <w:tr w:rsidR="00E27755" w:rsidRPr="00103ABB" w14:paraId="467206AD" w14:textId="77777777" w:rsidTr="0025752C">
        <w:trPr>
          <w:trHeight w:val="164"/>
          <w:jc w:val="center"/>
        </w:trPr>
        <w:tc>
          <w:tcPr>
            <w:tcW w:w="1691" w:type="dxa"/>
            <w:shd w:val="clear" w:color="auto" w:fill="auto"/>
            <w:tcMar>
              <w:top w:w="15" w:type="dxa"/>
              <w:left w:w="15" w:type="dxa"/>
              <w:bottom w:w="0" w:type="dxa"/>
              <w:right w:w="15" w:type="dxa"/>
            </w:tcMar>
          </w:tcPr>
          <w:p w14:paraId="6FCA6122" w14:textId="7F9B00A6"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Calidad</w:t>
            </w:r>
          </w:p>
        </w:tc>
        <w:tc>
          <w:tcPr>
            <w:tcW w:w="3828" w:type="dxa"/>
            <w:shd w:val="clear" w:color="auto" w:fill="auto"/>
            <w:tcMar>
              <w:top w:w="15" w:type="dxa"/>
              <w:left w:w="15" w:type="dxa"/>
              <w:bottom w:w="0" w:type="dxa"/>
              <w:right w:w="15" w:type="dxa"/>
            </w:tcMar>
          </w:tcPr>
          <w:p w14:paraId="41FD4DFD" w14:textId="69887180" w:rsidR="00E27755" w:rsidRPr="008C2ABB" w:rsidRDefault="00C11DAF"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 xml:space="preserve">tiene la responsabilidad de publicar el proceso de desarrollo asegurándose que todos los procesos se estén llevando de manera correcta y sin interrupciones. </w:t>
            </w:r>
          </w:p>
        </w:tc>
        <w:tc>
          <w:tcPr>
            <w:tcW w:w="1784" w:type="dxa"/>
            <w:shd w:val="clear" w:color="auto" w:fill="auto"/>
            <w:tcMar>
              <w:top w:w="15" w:type="dxa"/>
              <w:left w:w="15" w:type="dxa"/>
              <w:bottom w:w="0" w:type="dxa"/>
              <w:right w:w="15" w:type="dxa"/>
            </w:tcMar>
          </w:tcPr>
          <w:p w14:paraId="2DA5A779" w14:textId="7874D03F"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Gerente de Calidad</w:t>
            </w:r>
          </w:p>
        </w:tc>
        <w:tc>
          <w:tcPr>
            <w:tcW w:w="980" w:type="dxa"/>
            <w:shd w:val="clear" w:color="auto" w:fill="auto"/>
            <w:tcMar>
              <w:top w:w="15" w:type="dxa"/>
              <w:left w:w="15" w:type="dxa"/>
              <w:bottom w:w="0" w:type="dxa"/>
              <w:right w:w="15" w:type="dxa"/>
            </w:tcMar>
          </w:tcPr>
          <w:p w14:paraId="47168826" w14:textId="02AA8D9A" w:rsidR="00E27755" w:rsidRDefault="0025752C" w:rsidP="00722E4D">
            <w:pPr>
              <w:ind w:left="128"/>
              <w:jc w:val="both"/>
              <w:rPr>
                <w:rFonts w:ascii="Calibri" w:hAnsi="Calibri" w:cs="Book Antiqua"/>
                <w:i/>
                <w:color w:val="595959"/>
              </w:rPr>
            </w:pPr>
            <w:r>
              <w:rPr>
                <w:rFonts w:ascii="Calibri" w:hAnsi="Calibri" w:cs="Book Antiqua"/>
                <w:i/>
                <w:color w:val="595959"/>
              </w:rPr>
              <w:t>GQA</w:t>
            </w:r>
          </w:p>
        </w:tc>
      </w:tr>
      <w:tr w:rsidR="00E27755" w:rsidRPr="00103ABB" w14:paraId="415824FF" w14:textId="77777777" w:rsidTr="0025752C">
        <w:trPr>
          <w:trHeight w:val="164"/>
          <w:jc w:val="center"/>
        </w:trPr>
        <w:tc>
          <w:tcPr>
            <w:tcW w:w="1691" w:type="dxa"/>
            <w:shd w:val="clear" w:color="auto" w:fill="auto"/>
            <w:tcMar>
              <w:top w:w="15" w:type="dxa"/>
              <w:left w:w="15" w:type="dxa"/>
              <w:bottom w:w="0" w:type="dxa"/>
              <w:right w:w="15" w:type="dxa"/>
            </w:tcMar>
          </w:tcPr>
          <w:p w14:paraId="186412FF" w14:textId="02A10D10"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3828" w:type="dxa"/>
            <w:shd w:val="clear" w:color="auto" w:fill="auto"/>
            <w:tcMar>
              <w:top w:w="15" w:type="dxa"/>
              <w:left w:w="15" w:type="dxa"/>
              <w:bottom w:w="0" w:type="dxa"/>
              <w:right w:w="15" w:type="dxa"/>
            </w:tcMar>
          </w:tcPr>
          <w:p w14:paraId="52398A97" w14:textId="49368FD9" w:rsidR="00E27755" w:rsidRPr="008C2ABB" w:rsidRDefault="00795759"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 xml:space="preserve">el proceso de desarrollo. </w:t>
            </w:r>
          </w:p>
        </w:tc>
        <w:tc>
          <w:tcPr>
            <w:tcW w:w="1784" w:type="dxa"/>
            <w:shd w:val="clear" w:color="auto" w:fill="auto"/>
            <w:tcMar>
              <w:top w:w="15" w:type="dxa"/>
              <w:left w:w="15" w:type="dxa"/>
              <w:bottom w:w="0" w:type="dxa"/>
              <w:right w:w="15" w:type="dxa"/>
            </w:tcMar>
          </w:tcPr>
          <w:p w14:paraId="0486A76A" w14:textId="777EC1C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980" w:type="dxa"/>
            <w:shd w:val="clear" w:color="auto" w:fill="auto"/>
            <w:tcMar>
              <w:top w:w="15" w:type="dxa"/>
              <w:left w:w="15" w:type="dxa"/>
              <w:bottom w:w="0" w:type="dxa"/>
              <w:right w:w="15" w:type="dxa"/>
            </w:tcMar>
          </w:tcPr>
          <w:p w14:paraId="3CD137D8" w14:textId="4E31AD24" w:rsidR="00E27755" w:rsidRDefault="0025752C" w:rsidP="00722E4D">
            <w:pPr>
              <w:ind w:left="128"/>
              <w:jc w:val="both"/>
              <w:rPr>
                <w:rFonts w:ascii="Calibri" w:hAnsi="Calibri" w:cs="Book Antiqua"/>
                <w:i/>
                <w:color w:val="595959"/>
              </w:rPr>
            </w:pPr>
            <w:r>
              <w:rPr>
                <w:rFonts w:ascii="Calibri" w:hAnsi="Calibri" w:cs="Book Antiqua"/>
                <w:i/>
                <w:color w:val="595959"/>
              </w:rPr>
              <w:t>RQA</w:t>
            </w:r>
          </w:p>
        </w:tc>
      </w:tr>
      <w:tr w:rsidR="00E27755" w:rsidRPr="00103ABB" w14:paraId="73C38BF5" w14:textId="77777777" w:rsidTr="0025752C">
        <w:trPr>
          <w:trHeight w:val="164"/>
          <w:jc w:val="center"/>
        </w:trPr>
        <w:tc>
          <w:tcPr>
            <w:tcW w:w="1691" w:type="dxa"/>
            <w:shd w:val="clear" w:color="auto" w:fill="auto"/>
            <w:tcMar>
              <w:top w:w="15" w:type="dxa"/>
              <w:left w:w="15" w:type="dxa"/>
              <w:bottom w:w="0" w:type="dxa"/>
              <w:right w:w="15" w:type="dxa"/>
            </w:tcMar>
          </w:tcPr>
          <w:p w14:paraId="68A461CA" w14:textId="22BFE132"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3828" w:type="dxa"/>
            <w:shd w:val="clear" w:color="auto" w:fill="auto"/>
            <w:tcMar>
              <w:top w:w="15" w:type="dxa"/>
              <w:left w:w="15" w:type="dxa"/>
              <w:bottom w:w="0" w:type="dxa"/>
              <w:right w:w="15" w:type="dxa"/>
            </w:tcMar>
          </w:tcPr>
          <w:p w14:paraId="05487DF2" w14:textId="491DA964" w:rsidR="00E27755" w:rsidRPr="009467EB" w:rsidRDefault="0078686F" w:rsidP="00261AE0">
            <w:pPr>
              <w:numPr>
                <w:ilvl w:val="0"/>
                <w:numId w:val="7"/>
              </w:numPr>
              <w:tabs>
                <w:tab w:val="clear" w:pos="720"/>
                <w:tab w:val="num" w:pos="283"/>
              </w:tabs>
              <w:ind w:left="132"/>
              <w:jc w:val="both"/>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 </w:t>
            </w:r>
          </w:p>
        </w:tc>
        <w:tc>
          <w:tcPr>
            <w:tcW w:w="1784" w:type="dxa"/>
            <w:shd w:val="clear" w:color="auto" w:fill="auto"/>
            <w:tcMar>
              <w:top w:w="15" w:type="dxa"/>
              <w:left w:w="15" w:type="dxa"/>
              <w:bottom w:w="0" w:type="dxa"/>
              <w:right w:w="15" w:type="dxa"/>
            </w:tcMar>
          </w:tcPr>
          <w:p w14:paraId="49144E2F" w14:textId="362EEF3D" w:rsidR="00E27755"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980" w:type="dxa"/>
            <w:shd w:val="clear" w:color="auto" w:fill="auto"/>
            <w:tcMar>
              <w:top w:w="15" w:type="dxa"/>
              <w:left w:w="15" w:type="dxa"/>
              <w:bottom w:w="0" w:type="dxa"/>
              <w:right w:w="15" w:type="dxa"/>
            </w:tcMar>
          </w:tcPr>
          <w:p w14:paraId="2B082D6E" w14:textId="7A2FD98A" w:rsidR="00E27755" w:rsidRDefault="0025752C" w:rsidP="00722E4D">
            <w:pPr>
              <w:ind w:left="128"/>
              <w:jc w:val="both"/>
              <w:rPr>
                <w:rFonts w:ascii="Calibri" w:hAnsi="Calibri" w:cs="Book Antiqua"/>
                <w:i/>
                <w:color w:val="595959"/>
              </w:rPr>
            </w:pPr>
            <w:r>
              <w:rPr>
                <w:rFonts w:ascii="Calibri" w:hAnsi="Calibri" w:cs="Book Antiqua"/>
                <w:i/>
                <w:color w:val="595959"/>
              </w:rPr>
              <w:t>LA</w:t>
            </w:r>
          </w:p>
        </w:tc>
      </w:tr>
      <w:tr w:rsidR="0025752C" w:rsidRPr="00103ABB" w14:paraId="4E2AEF78" w14:textId="77777777" w:rsidTr="0025752C">
        <w:trPr>
          <w:trHeight w:val="164"/>
          <w:jc w:val="center"/>
        </w:trPr>
        <w:tc>
          <w:tcPr>
            <w:tcW w:w="1691" w:type="dxa"/>
            <w:shd w:val="clear" w:color="auto" w:fill="auto"/>
            <w:tcMar>
              <w:top w:w="15" w:type="dxa"/>
              <w:left w:w="15" w:type="dxa"/>
              <w:bottom w:w="0" w:type="dxa"/>
              <w:right w:w="15" w:type="dxa"/>
            </w:tcMar>
          </w:tcPr>
          <w:p w14:paraId="1F810BFE" w14:textId="342BD86A"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3828" w:type="dxa"/>
            <w:shd w:val="clear" w:color="auto" w:fill="auto"/>
            <w:tcMar>
              <w:top w:w="15" w:type="dxa"/>
              <w:left w:w="15" w:type="dxa"/>
              <w:bottom w:w="0" w:type="dxa"/>
              <w:right w:w="15" w:type="dxa"/>
            </w:tcMar>
          </w:tcPr>
          <w:p w14:paraId="34B5D0D6" w14:textId="30E9845C" w:rsidR="0025752C" w:rsidRPr="008C2ABB" w:rsidRDefault="003E7FC1"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 xml:space="preserve">. </w:t>
            </w:r>
          </w:p>
        </w:tc>
        <w:tc>
          <w:tcPr>
            <w:tcW w:w="1784" w:type="dxa"/>
            <w:shd w:val="clear" w:color="auto" w:fill="auto"/>
            <w:tcMar>
              <w:top w:w="15" w:type="dxa"/>
              <w:left w:w="15" w:type="dxa"/>
              <w:bottom w:w="0" w:type="dxa"/>
              <w:right w:w="15" w:type="dxa"/>
            </w:tcMar>
          </w:tcPr>
          <w:p w14:paraId="3E19791C" w14:textId="111A340D"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980" w:type="dxa"/>
            <w:shd w:val="clear" w:color="auto" w:fill="auto"/>
            <w:tcMar>
              <w:top w:w="15" w:type="dxa"/>
              <w:left w:w="15" w:type="dxa"/>
              <w:bottom w:w="0" w:type="dxa"/>
              <w:right w:w="15" w:type="dxa"/>
            </w:tcMar>
          </w:tcPr>
          <w:p w14:paraId="7247F911" w14:textId="16E57CE3" w:rsidR="0025752C" w:rsidRDefault="0025752C" w:rsidP="00722E4D">
            <w:pPr>
              <w:ind w:left="128"/>
              <w:jc w:val="both"/>
              <w:rPr>
                <w:rFonts w:ascii="Calibri" w:hAnsi="Calibri" w:cs="Book Antiqua"/>
                <w:i/>
                <w:color w:val="595959"/>
              </w:rPr>
            </w:pPr>
            <w:r>
              <w:rPr>
                <w:rFonts w:ascii="Calibri" w:hAnsi="Calibri" w:cs="Book Antiqua"/>
                <w:i/>
                <w:color w:val="595959"/>
              </w:rPr>
              <w:t>LR</w:t>
            </w:r>
          </w:p>
        </w:tc>
      </w:tr>
      <w:tr w:rsidR="0025752C" w:rsidRPr="00103ABB" w14:paraId="610CF652" w14:textId="77777777" w:rsidTr="0025752C">
        <w:trPr>
          <w:trHeight w:val="164"/>
          <w:jc w:val="center"/>
        </w:trPr>
        <w:tc>
          <w:tcPr>
            <w:tcW w:w="1691" w:type="dxa"/>
            <w:shd w:val="clear" w:color="auto" w:fill="auto"/>
            <w:tcMar>
              <w:top w:w="15" w:type="dxa"/>
              <w:left w:w="15" w:type="dxa"/>
              <w:bottom w:w="0" w:type="dxa"/>
              <w:right w:w="15" w:type="dxa"/>
            </w:tcMar>
          </w:tcPr>
          <w:p w14:paraId="49A7E109" w14:textId="187F3C18"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Conciliador</w:t>
            </w:r>
          </w:p>
        </w:tc>
        <w:tc>
          <w:tcPr>
            <w:tcW w:w="3828" w:type="dxa"/>
            <w:shd w:val="clear" w:color="auto" w:fill="auto"/>
            <w:tcMar>
              <w:top w:w="15" w:type="dxa"/>
              <w:left w:w="15" w:type="dxa"/>
              <w:bottom w:w="0" w:type="dxa"/>
              <w:right w:w="15" w:type="dxa"/>
            </w:tcMar>
          </w:tcPr>
          <w:p w14:paraId="4870FFB2" w14:textId="1A6D67BE" w:rsidR="0025752C" w:rsidRPr="008C2ABB" w:rsidRDefault="004425BE" w:rsidP="00261AE0">
            <w:pPr>
              <w:numPr>
                <w:ilvl w:val="0"/>
                <w:numId w:val="7"/>
              </w:numPr>
              <w:tabs>
                <w:tab w:val="clear" w:pos="720"/>
                <w:tab w:val="num" w:pos="283"/>
              </w:tabs>
              <w:ind w:left="132"/>
              <w:jc w:val="both"/>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 xml:space="preserve">y llegar a un acuerdo que sea el mejor para cada caso en los distintos procesos de desarrollo del producto software. </w:t>
            </w:r>
          </w:p>
        </w:tc>
        <w:tc>
          <w:tcPr>
            <w:tcW w:w="1784" w:type="dxa"/>
            <w:shd w:val="clear" w:color="auto" w:fill="auto"/>
            <w:tcMar>
              <w:top w:w="15" w:type="dxa"/>
              <w:left w:w="15" w:type="dxa"/>
              <w:bottom w:w="0" w:type="dxa"/>
              <w:right w:w="15" w:type="dxa"/>
            </w:tcMar>
          </w:tcPr>
          <w:p w14:paraId="320E18F2" w14:textId="64311113"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Conciliador</w:t>
            </w:r>
          </w:p>
        </w:tc>
        <w:tc>
          <w:tcPr>
            <w:tcW w:w="980" w:type="dxa"/>
            <w:shd w:val="clear" w:color="auto" w:fill="auto"/>
            <w:tcMar>
              <w:top w:w="15" w:type="dxa"/>
              <w:left w:w="15" w:type="dxa"/>
              <w:bottom w:w="0" w:type="dxa"/>
              <w:right w:w="15" w:type="dxa"/>
            </w:tcMar>
          </w:tcPr>
          <w:p w14:paraId="61DFC81D" w14:textId="5A6A2A84" w:rsidR="0025752C" w:rsidRDefault="0025752C" w:rsidP="00722E4D">
            <w:pPr>
              <w:ind w:left="128"/>
              <w:jc w:val="both"/>
              <w:rPr>
                <w:rFonts w:ascii="Calibri" w:hAnsi="Calibri" w:cs="Book Antiqua"/>
                <w:i/>
                <w:color w:val="595959"/>
              </w:rPr>
            </w:pPr>
            <w:r>
              <w:rPr>
                <w:rFonts w:ascii="Calibri" w:hAnsi="Calibri" w:cs="Book Antiqua"/>
                <w:i/>
                <w:color w:val="595959"/>
              </w:rPr>
              <w:t>LC</w:t>
            </w:r>
          </w:p>
        </w:tc>
      </w:tr>
      <w:tr w:rsidR="0025752C" w:rsidRPr="00103ABB" w14:paraId="4281B1D3" w14:textId="77777777" w:rsidTr="0025752C">
        <w:trPr>
          <w:trHeight w:val="164"/>
          <w:jc w:val="center"/>
        </w:trPr>
        <w:tc>
          <w:tcPr>
            <w:tcW w:w="1691" w:type="dxa"/>
            <w:shd w:val="clear" w:color="auto" w:fill="auto"/>
            <w:tcMar>
              <w:top w:w="15" w:type="dxa"/>
              <w:left w:w="15" w:type="dxa"/>
              <w:bottom w:w="0" w:type="dxa"/>
              <w:right w:w="15" w:type="dxa"/>
            </w:tcMar>
          </w:tcPr>
          <w:p w14:paraId="70E02A59" w14:textId="729D3F2E"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Gestión</w:t>
            </w:r>
          </w:p>
        </w:tc>
        <w:tc>
          <w:tcPr>
            <w:tcW w:w="3828" w:type="dxa"/>
            <w:shd w:val="clear" w:color="auto" w:fill="auto"/>
            <w:tcMar>
              <w:top w:w="15" w:type="dxa"/>
              <w:left w:w="15" w:type="dxa"/>
              <w:bottom w:w="0" w:type="dxa"/>
              <w:right w:w="15" w:type="dxa"/>
            </w:tcMar>
          </w:tcPr>
          <w:p w14:paraId="62C58474" w14:textId="1F8DF4A8" w:rsidR="0025752C" w:rsidRPr="008C2ABB" w:rsidRDefault="00781AFE" w:rsidP="00261AE0">
            <w:pPr>
              <w:numPr>
                <w:ilvl w:val="0"/>
                <w:numId w:val="7"/>
              </w:numPr>
              <w:tabs>
                <w:tab w:val="clear" w:pos="720"/>
                <w:tab w:val="num" w:pos="283"/>
              </w:tabs>
              <w:ind w:left="132"/>
              <w:jc w:val="both"/>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w:t>
            </w:r>
            <w:r>
              <w:rPr>
                <w:rFonts w:ascii="Calibri" w:hAnsi="Calibri" w:cs="Book Antiqua"/>
                <w:iCs/>
                <w:color w:val="000000" w:themeColor="text1"/>
              </w:rPr>
              <w:lastRenderedPageBreak/>
              <w:t xml:space="preserve">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 xml:space="preserve">os procesos. </w:t>
            </w:r>
          </w:p>
        </w:tc>
        <w:tc>
          <w:tcPr>
            <w:tcW w:w="1784" w:type="dxa"/>
            <w:shd w:val="clear" w:color="auto" w:fill="auto"/>
            <w:tcMar>
              <w:top w:w="15" w:type="dxa"/>
              <w:left w:w="15" w:type="dxa"/>
              <w:bottom w:w="0" w:type="dxa"/>
              <w:right w:w="15" w:type="dxa"/>
            </w:tcMar>
          </w:tcPr>
          <w:p w14:paraId="4E77342D" w14:textId="158DB675"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lastRenderedPageBreak/>
              <w:t>Líder de Gestión</w:t>
            </w:r>
          </w:p>
        </w:tc>
        <w:tc>
          <w:tcPr>
            <w:tcW w:w="980" w:type="dxa"/>
            <w:shd w:val="clear" w:color="auto" w:fill="auto"/>
            <w:tcMar>
              <w:top w:w="15" w:type="dxa"/>
              <w:left w:w="15" w:type="dxa"/>
              <w:bottom w:w="0" w:type="dxa"/>
              <w:right w:w="15" w:type="dxa"/>
            </w:tcMar>
          </w:tcPr>
          <w:p w14:paraId="4E197A9D" w14:textId="6D9BA75A" w:rsidR="0025752C" w:rsidRDefault="0025752C" w:rsidP="00722E4D">
            <w:pPr>
              <w:ind w:left="128"/>
              <w:jc w:val="both"/>
              <w:rPr>
                <w:rFonts w:ascii="Calibri" w:hAnsi="Calibri" w:cs="Book Antiqua"/>
                <w:i/>
                <w:color w:val="595959"/>
              </w:rPr>
            </w:pPr>
            <w:r>
              <w:rPr>
                <w:rFonts w:ascii="Calibri" w:hAnsi="Calibri" w:cs="Book Antiqua"/>
                <w:i/>
                <w:color w:val="595959"/>
              </w:rPr>
              <w:t>LG</w:t>
            </w:r>
          </w:p>
        </w:tc>
      </w:tr>
      <w:tr w:rsidR="0025752C" w:rsidRPr="00103ABB" w14:paraId="6B427D65" w14:textId="77777777" w:rsidTr="0025752C">
        <w:trPr>
          <w:trHeight w:val="164"/>
          <w:jc w:val="center"/>
        </w:trPr>
        <w:tc>
          <w:tcPr>
            <w:tcW w:w="1691" w:type="dxa"/>
            <w:shd w:val="clear" w:color="auto" w:fill="auto"/>
            <w:tcMar>
              <w:top w:w="15" w:type="dxa"/>
              <w:left w:w="15" w:type="dxa"/>
              <w:bottom w:w="0" w:type="dxa"/>
              <w:right w:w="15" w:type="dxa"/>
            </w:tcMar>
          </w:tcPr>
          <w:p w14:paraId="2D7365B1" w14:textId="05A2D7DB"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Mejora</w:t>
            </w:r>
          </w:p>
        </w:tc>
        <w:tc>
          <w:tcPr>
            <w:tcW w:w="3828" w:type="dxa"/>
            <w:shd w:val="clear" w:color="auto" w:fill="auto"/>
            <w:tcMar>
              <w:top w:w="15" w:type="dxa"/>
              <w:left w:w="15" w:type="dxa"/>
              <w:bottom w:w="0" w:type="dxa"/>
              <w:right w:w="15" w:type="dxa"/>
            </w:tcMar>
          </w:tcPr>
          <w:p w14:paraId="3F10FDF5" w14:textId="396F6B13" w:rsidR="0025752C" w:rsidRPr="008C2ABB" w:rsidRDefault="001D516E"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 xml:space="preserve">de analizar los procesos ya establecidos y completados, para aplicar un cambio que mejore dicho proceso y de esta manera lograr tener procesos que cumplan con los requerimientos. </w:t>
            </w:r>
          </w:p>
        </w:tc>
        <w:tc>
          <w:tcPr>
            <w:tcW w:w="1784" w:type="dxa"/>
            <w:shd w:val="clear" w:color="auto" w:fill="auto"/>
            <w:tcMar>
              <w:top w:w="15" w:type="dxa"/>
              <w:left w:w="15" w:type="dxa"/>
              <w:bottom w:w="0" w:type="dxa"/>
              <w:right w:w="15" w:type="dxa"/>
            </w:tcMar>
          </w:tcPr>
          <w:p w14:paraId="09EB84DC" w14:textId="49759BC1"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Líder de Mejora</w:t>
            </w:r>
          </w:p>
        </w:tc>
        <w:tc>
          <w:tcPr>
            <w:tcW w:w="980" w:type="dxa"/>
            <w:shd w:val="clear" w:color="auto" w:fill="auto"/>
            <w:tcMar>
              <w:top w:w="15" w:type="dxa"/>
              <w:left w:w="15" w:type="dxa"/>
              <w:bottom w:w="0" w:type="dxa"/>
              <w:right w:w="15" w:type="dxa"/>
            </w:tcMar>
          </w:tcPr>
          <w:p w14:paraId="2B54B222" w14:textId="4F34650B" w:rsidR="0025752C" w:rsidRDefault="0025752C" w:rsidP="00722E4D">
            <w:pPr>
              <w:ind w:left="128"/>
              <w:jc w:val="both"/>
              <w:rPr>
                <w:rFonts w:ascii="Calibri" w:hAnsi="Calibri" w:cs="Book Antiqua"/>
                <w:i/>
                <w:color w:val="595959"/>
              </w:rPr>
            </w:pPr>
            <w:r>
              <w:rPr>
                <w:rFonts w:ascii="Calibri" w:hAnsi="Calibri" w:cs="Book Antiqua"/>
                <w:i/>
                <w:color w:val="595959"/>
              </w:rPr>
              <w:t>LM</w:t>
            </w:r>
          </w:p>
        </w:tc>
      </w:tr>
      <w:tr w:rsidR="0025752C" w:rsidRPr="00103ABB" w14:paraId="5EA63A78" w14:textId="77777777" w:rsidTr="0025752C">
        <w:trPr>
          <w:trHeight w:val="164"/>
          <w:jc w:val="center"/>
        </w:trPr>
        <w:tc>
          <w:tcPr>
            <w:tcW w:w="1691" w:type="dxa"/>
            <w:shd w:val="clear" w:color="auto" w:fill="auto"/>
            <w:tcMar>
              <w:top w:w="15" w:type="dxa"/>
              <w:left w:w="15" w:type="dxa"/>
              <w:bottom w:w="0" w:type="dxa"/>
              <w:right w:w="15" w:type="dxa"/>
            </w:tcMar>
          </w:tcPr>
          <w:p w14:paraId="562BA775" w14:textId="00EC1BC8"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Secretaria(o)</w:t>
            </w:r>
          </w:p>
        </w:tc>
        <w:tc>
          <w:tcPr>
            <w:tcW w:w="3828" w:type="dxa"/>
            <w:shd w:val="clear" w:color="auto" w:fill="auto"/>
            <w:tcMar>
              <w:top w:w="15" w:type="dxa"/>
              <w:left w:w="15" w:type="dxa"/>
              <w:bottom w:w="0" w:type="dxa"/>
              <w:right w:w="15" w:type="dxa"/>
            </w:tcMar>
          </w:tcPr>
          <w:p w14:paraId="63C41D9A" w14:textId="439D35E1" w:rsidR="0025752C" w:rsidRPr="008C2ABB" w:rsidRDefault="002A1D5D" w:rsidP="00261AE0">
            <w:pPr>
              <w:numPr>
                <w:ilvl w:val="0"/>
                <w:numId w:val="7"/>
              </w:numPr>
              <w:tabs>
                <w:tab w:val="clear" w:pos="720"/>
                <w:tab w:val="num" w:pos="283"/>
              </w:tabs>
              <w:ind w:left="132"/>
              <w:jc w:val="both"/>
              <w:rPr>
                <w:rFonts w:ascii="Calibri" w:hAnsi="Calibri" w:cs="Book Antiqua"/>
                <w:color w:val="000000" w:themeColor="text1"/>
              </w:rPr>
            </w:pPr>
            <w:r w:rsidRPr="008C2ABB">
              <w:rPr>
                <w:rFonts w:ascii="Calibri" w:hAnsi="Calibri" w:cs="Book Antiqua"/>
                <w:color w:val="000000" w:themeColor="text1"/>
              </w:rPr>
              <w:t xml:space="preserve">Persona encargada de llevar una bitácora de trabajo de todos los mientras del equipo de diseño y desarrollo su función establece comunicar a todos los miembros del equipo el trabajo realizado por cada uno durante su participación en el proyecto.  </w:t>
            </w:r>
          </w:p>
        </w:tc>
        <w:tc>
          <w:tcPr>
            <w:tcW w:w="1784" w:type="dxa"/>
            <w:shd w:val="clear" w:color="auto" w:fill="auto"/>
            <w:tcMar>
              <w:top w:w="15" w:type="dxa"/>
              <w:left w:w="15" w:type="dxa"/>
              <w:bottom w:w="0" w:type="dxa"/>
              <w:right w:w="15" w:type="dxa"/>
            </w:tcMar>
          </w:tcPr>
          <w:p w14:paraId="75B07E93" w14:textId="7CF269BF" w:rsidR="0025752C" w:rsidRPr="008F2A47" w:rsidRDefault="0025752C" w:rsidP="00722E4D">
            <w:pPr>
              <w:ind w:left="132"/>
              <w:jc w:val="both"/>
              <w:rPr>
                <w:rFonts w:ascii="Calibri" w:hAnsi="Calibri" w:cs="Book Antiqua"/>
                <w:i/>
                <w:color w:val="000000" w:themeColor="text1"/>
              </w:rPr>
            </w:pPr>
            <w:r w:rsidRPr="008F2A47">
              <w:rPr>
                <w:rFonts w:ascii="Calibri" w:hAnsi="Calibri" w:cs="Book Antiqua"/>
                <w:i/>
                <w:color w:val="000000" w:themeColor="text1"/>
              </w:rPr>
              <w:t>Secretaria(o)</w:t>
            </w:r>
          </w:p>
        </w:tc>
        <w:tc>
          <w:tcPr>
            <w:tcW w:w="980" w:type="dxa"/>
            <w:shd w:val="clear" w:color="auto" w:fill="auto"/>
            <w:tcMar>
              <w:top w:w="15" w:type="dxa"/>
              <w:left w:w="15" w:type="dxa"/>
              <w:bottom w:w="0" w:type="dxa"/>
              <w:right w:w="15" w:type="dxa"/>
            </w:tcMar>
          </w:tcPr>
          <w:p w14:paraId="0EF4C13F" w14:textId="0DAD697A" w:rsidR="0025752C" w:rsidRDefault="0025752C" w:rsidP="00722E4D">
            <w:pPr>
              <w:ind w:left="128"/>
              <w:jc w:val="both"/>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1905F6">
      <w:pPr>
        <w:ind w:left="720"/>
        <w:jc w:val="both"/>
        <w:rPr>
          <w:rFonts w:ascii="Calibri" w:hAnsi="Calibri" w:cs="Book Antiqua"/>
          <w:i/>
          <w:color w:val="0000FF"/>
        </w:rPr>
      </w:pPr>
    </w:p>
    <w:p w14:paraId="1CFBEBBB" w14:textId="1319211C" w:rsidR="001905F6" w:rsidRDefault="001905F6" w:rsidP="001905F6">
      <w:pPr>
        <w:ind w:left="720"/>
        <w:jc w:val="both"/>
        <w:rPr>
          <w:rFonts w:ascii="Calibri" w:hAnsi="Calibri" w:cs="Book Antiqua"/>
          <w:i/>
          <w:color w:val="595959"/>
        </w:rPr>
      </w:pPr>
    </w:p>
    <w:p w14:paraId="48CC0AEB"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261AE0">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261AE0">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1905F6">
      <w:pPr>
        <w:ind w:left="720"/>
        <w:jc w:val="both"/>
        <w:rPr>
          <w:rFonts w:ascii="Calibri" w:hAnsi="Calibri" w:cs="Book Antiqua"/>
          <w:i/>
          <w:color w:val="595959"/>
        </w:rPr>
      </w:pPr>
    </w:p>
    <w:p w14:paraId="6536024E" w14:textId="77777777" w:rsidR="0059335C" w:rsidRDefault="0059335C" w:rsidP="001905F6">
      <w:pPr>
        <w:ind w:left="720"/>
        <w:jc w:val="both"/>
        <w:rPr>
          <w:rFonts w:ascii="Calibri" w:hAnsi="Calibri" w:cs="Book Antiqua"/>
          <w:i/>
          <w:color w:val="595959"/>
        </w:rPr>
      </w:pPr>
    </w:p>
    <w:p w14:paraId="27440500" w14:textId="77777777" w:rsidR="0059335C" w:rsidRDefault="0059335C" w:rsidP="001905F6">
      <w:pPr>
        <w:ind w:left="720"/>
        <w:jc w:val="both"/>
        <w:rPr>
          <w:rFonts w:ascii="Calibri" w:hAnsi="Calibri" w:cs="Book Antiqua"/>
          <w:i/>
          <w:color w:val="595959"/>
        </w:rPr>
      </w:pPr>
    </w:p>
    <w:p w14:paraId="6D25F86F" w14:textId="77777777" w:rsidR="0059335C" w:rsidRDefault="0059335C" w:rsidP="001905F6">
      <w:pPr>
        <w:ind w:left="720"/>
        <w:jc w:val="both"/>
        <w:rPr>
          <w:rFonts w:ascii="Calibri" w:hAnsi="Calibri" w:cs="Book Antiqua"/>
          <w:i/>
          <w:color w:val="595959"/>
        </w:rPr>
      </w:pPr>
    </w:p>
    <w:p w14:paraId="5C262DE1" w14:textId="77777777" w:rsidR="0059335C" w:rsidRDefault="0059335C" w:rsidP="001905F6">
      <w:pPr>
        <w:ind w:left="720"/>
        <w:jc w:val="both"/>
        <w:rPr>
          <w:rFonts w:ascii="Calibri" w:hAnsi="Calibri" w:cs="Book Antiqua"/>
          <w:i/>
          <w:color w:val="595959"/>
        </w:rPr>
      </w:pPr>
    </w:p>
    <w:p w14:paraId="7741E92F" w14:textId="77777777" w:rsidR="0059335C" w:rsidRDefault="0059335C" w:rsidP="001905F6">
      <w:pPr>
        <w:ind w:left="720"/>
        <w:jc w:val="both"/>
        <w:rPr>
          <w:rFonts w:ascii="Calibri" w:hAnsi="Calibri" w:cs="Book Antiqua"/>
          <w:i/>
          <w:color w:val="595959"/>
        </w:rPr>
      </w:pPr>
    </w:p>
    <w:p w14:paraId="26AA26E5" w14:textId="77777777" w:rsidR="0059335C" w:rsidRDefault="0059335C" w:rsidP="001905F6">
      <w:pPr>
        <w:ind w:left="720"/>
        <w:jc w:val="both"/>
        <w:rPr>
          <w:rFonts w:ascii="Calibri" w:hAnsi="Calibri" w:cs="Book Antiqua"/>
          <w:i/>
          <w:color w:val="595959"/>
        </w:rPr>
      </w:pPr>
    </w:p>
    <w:p w14:paraId="66F69301" w14:textId="77777777" w:rsidR="0059335C" w:rsidRPr="00605082" w:rsidRDefault="0059335C" w:rsidP="001905F6">
      <w:pPr>
        <w:ind w:left="720"/>
        <w:jc w:val="both"/>
        <w:rPr>
          <w:rFonts w:ascii="Calibri" w:hAnsi="Calibri" w:cs="Book Antiqua"/>
          <w:i/>
          <w:color w:val="595959"/>
        </w:rPr>
      </w:pPr>
    </w:p>
    <w:p w14:paraId="078F17F7" w14:textId="77777777" w:rsidR="00547DD9" w:rsidRDefault="00547DD9" w:rsidP="00663A4B">
      <w:pPr>
        <w:pStyle w:val="Ttulo2"/>
        <w:numPr>
          <w:ilvl w:val="1"/>
          <w:numId w:val="2"/>
        </w:numPr>
        <w:ind w:left="1418"/>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2E6F0D">
      <w:pPr>
        <w:ind w:left="720"/>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1905F6">
      <w:pPr>
        <w:ind w:left="720"/>
        <w:jc w:val="both"/>
        <w:rPr>
          <w:rFonts w:ascii="Calibri" w:hAnsi="Calibri" w:cs="Book Antiqua"/>
          <w:i/>
          <w:color w:val="0000FF"/>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B65CF2">
        <w:trPr>
          <w:trHeight w:val="1244"/>
        </w:trPr>
        <w:tc>
          <w:tcPr>
            <w:tcW w:w="0" w:type="auto"/>
            <w:shd w:val="clear" w:color="auto" w:fill="BFBFBF" w:themeFill="background1" w:themeFillShade="BF"/>
            <w:tcMar>
              <w:top w:w="15" w:type="dxa"/>
              <w:left w:w="15" w:type="dxa"/>
              <w:bottom w:w="0" w:type="dxa"/>
              <w:right w:w="15" w:type="dxa"/>
            </w:tcMar>
            <w:hideMark/>
          </w:tcPr>
          <w:p w14:paraId="50D46F35" w14:textId="38FACFF6" w:rsidR="00E4055B" w:rsidRPr="00DD5B1D" w:rsidRDefault="00E4055B" w:rsidP="001C4CE3">
            <w:pPr>
              <w:ind w:left="142"/>
              <w:jc w:val="both"/>
              <w:rPr>
                <w:rFonts w:ascii="Calibri" w:hAnsi="Calibri" w:cs="Book Antiqua"/>
                <w:b/>
                <w:color w:val="000000"/>
              </w:rPr>
            </w:pPr>
          </w:p>
          <w:p w14:paraId="00BB18C7" w14:textId="0908E5B7" w:rsidR="00E4055B" w:rsidRPr="00DD5B1D" w:rsidRDefault="00E4055B" w:rsidP="001C4CE3">
            <w:pPr>
              <w:ind w:left="142"/>
              <w:jc w:val="both"/>
              <w:rPr>
                <w:rFonts w:ascii="Calibri" w:hAnsi="Calibri" w:cs="Book Antiqua"/>
                <w:b/>
                <w:color w:val="000000"/>
              </w:rPr>
            </w:pPr>
          </w:p>
          <w:p w14:paraId="24B23993"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Stakeholder</w:t>
            </w:r>
          </w:p>
        </w:tc>
        <w:tc>
          <w:tcPr>
            <w:tcW w:w="0" w:type="auto"/>
            <w:shd w:val="clear" w:color="auto" w:fill="BFBFBF" w:themeFill="background1" w:themeFillShade="BF"/>
            <w:tcMar>
              <w:top w:w="15" w:type="dxa"/>
              <w:left w:w="15" w:type="dxa"/>
              <w:bottom w:w="0" w:type="dxa"/>
              <w:right w:w="15" w:type="dxa"/>
            </w:tcMar>
            <w:hideMark/>
          </w:tcPr>
          <w:p w14:paraId="6457877B" w14:textId="35614CB0" w:rsidR="00E4055B" w:rsidRPr="00DD5B1D" w:rsidRDefault="00E4055B" w:rsidP="001C4CE3">
            <w:pPr>
              <w:ind w:left="142"/>
              <w:jc w:val="both"/>
              <w:rPr>
                <w:rFonts w:ascii="Calibri" w:hAnsi="Calibri" w:cs="Book Antiqua"/>
                <w:b/>
                <w:color w:val="000000"/>
              </w:rPr>
            </w:pPr>
          </w:p>
          <w:p w14:paraId="0CF55F2D" w14:textId="70C7C00B" w:rsidR="00E4055B" w:rsidRPr="00DD5B1D" w:rsidRDefault="00E4055B" w:rsidP="001C4CE3">
            <w:pPr>
              <w:ind w:left="142"/>
              <w:jc w:val="both"/>
              <w:rPr>
                <w:rFonts w:ascii="Calibri" w:hAnsi="Calibri" w:cs="Book Antiqua"/>
                <w:b/>
                <w:color w:val="000000"/>
              </w:rPr>
            </w:pPr>
          </w:p>
          <w:p w14:paraId="3C510948"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Rol</w:t>
            </w:r>
          </w:p>
        </w:tc>
        <w:tc>
          <w:tcPr>
            <w:tcW w:w="0" w:type="auto"/>
            <w:shd w:val="clear" w:color="auto" w:fill="BFBFBF" w:themeFill="background1" w:themeFillShade="BF"/>
            <w:tcMar>
              <w:top w:w="15" w:type="dxa"/>
              <w:left w:w="15" w:type="dxa"/>
              <w:bottom w:w="0" w:type="dxa"/>
              <w:right w:w="15" w:type="dxa"/>
            </w:tcMar>
            <w:hideMark/>
          </w:tcPr>
          <w:p w14:paraId="0BDDD106" w14:textId="3A1F6A78" w:rsidR="00E4055B" w:rsidRPr="00DD5B1D" w:rsidRDefault="00E4055B" w:rsidP="001C4CE3">
            <w:pPr>
              <w:ind w:left="142"/>
              <w:jc w:val="both"/>
              <w:rPr>
                <w:rFonts w:ascii="Calibri" w:hAnsi="Calibri" w:cs="Book Antiqua"/>
                <w:b/>
                <w:color w:val="000000"/>
              </w:rPr>
            </w:pPr>
          </w:p>
          <w:p w14:paraId="57A879B1" w14:textId="62445CD3" w:rsidR="00E4055B" w:rsidRPr="00DD5B1D" w:rsidRDefault="00E4055B" w:rsidP="001C4CE3">
            <w:pPr>
              <w:ind w:left="142"/>
              <w:jc w:val="both"/>
              <w:rPr>
                <w:rFonts w:ascii="Calibri" w:hAnsi="Calibri" w:cs="Book Antiqua"/>
                <w:b/>
                <w:color w:val="000000"/>
              </w:rPr>
            </w:pPr>
          </w:p>
          <w:p w14:paraId="75516313"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0" w:type="auto"/>
            <w:shd w:val="clear" w:color="auto" w:fill="BFBFBF" w:themeFill="background1" w:themeFillShade="BF"/>
            <w:tcMar>
              <w:top w:w="15" w:type="dxa"/>
              <w:left w:w="15" w:type="dxa"/>
              <w:bottom w:w="0" w:type="dxa"/>
              <w:right w:w="15" w:type="dxa"/>
            </w:tcMar>
            <w:hideMark/>
          </w:tcPr>
          <w:p w14:paraId="4E52BFB2" w14:textId="73AA05AF" w:rsidR="00E4055B" w:rsidRPr="00DD5B1D" w:rsidRDefault="00E4055B" w:rsidP="001C4CE3">
            <w:pPr>
              <w:ind w:left="142"/>
              <w:jc w:val="both"/>
              <w:rPr>
                <w:rFonts w:ascii="Calibri" w:hAnsi="Calibri" w:cs="Book Antiqua"/>
                <w:b/>
                <w:color w:val="000000"/>
              </w:rPr>
            </w:pPr>
          </w:p>
          <w:p w14:paraId="5790E9CD" w14:textId="5CA8EE27" w:rsidR="00E4055B" w:rsidRPr="00DD5B1D" w:rsidRDefault="00E4055B" w:rsidP="001C4CE3">
            <w:pPr>
              <w:ind w:left="142"/>
              <w:jc w:val="both"/>
              <w:rPr>
                <w:rFonts w:ascii="Calibri" w:hAnsi="Calibri" w:cs="Book Antiqua"/>
                <w:b/>
                <w:color w:val="000000"/>
              </w:rPr>
            </w:pPr>
          </w:p>
          <w:p w14:paraId="6D664B04"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Intereses</w:t>
            </w:r>
          </w:p>
        </w:tc>
        <w:tc>
          <w:tcPr>
            <w:tcW w:w="0" w:type="auto"/>
            <w:shd w:val="clear" w:color="auto" w:fill="BFBFBF" w:themeFill="background1" w:themeFillShade="BF"/>
            <w:tcMar>
              <w:top w:w="15" w:type="dxa"/>
              <w:left w:w="15" w:type="dxa"/>
              <w:bottom w:w="0" w:type="dxa"/>
              <w:right w:w="15" w:type="dxa"/>
            </w:tcMar>
            <w:hideMark/>
          </w:tcPr>
          <w:p w14:paraId="0858C7BA" w14:textId="57C53771" w:rsidR="00E4055B" w:rsidRPr="00DD5B1D" w:rsidRDefault="00E4055B" w:rsidP="001C4CE3">
            <w:pPr>
              <w:ind w:left="142"/>
              <w:jc w:val="both"/>
              <w:rPr>
                <w:rFonts w:ascii="Calibri" w:hAnsi="Calibri" w:cs="Book Antiqua"/>
                <w:b/>
                <w:color w:val="000000"/>
              </w:rPr>
            </w:pPr>
          </w:p>
          <w:p w14:paraId="50F2D401"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Criterios de éxito</w:t>
            </w:r>
          </w:p>
        </w:tc>
        <w:tc>
          <w:tcPr>
            <w:tcW w:w="0" w:type="auto"/>
            <w:shd w:val="clear" w:color="auto" w:fill="BFBFBF" w:themeFill="background1" w:themeFillShade="BF"/>
            <w:tcMar>
              <w:top w:w="15" w:type="dxa"/>
              <w:left w:w="15" w:type="dxa"/>
              <w:bottom w:w="0" w:type="dxa"/>
              <w:right w:w="15" w:type="dxa"/>
            </w:tcMar>
            <w:hideMark/>
          </w:tcPr>
          <w:p w14:paraId="0EBC155D" w14:textId="43ECCBC2" w:rsidR="00E4055B" w:rsidRPr="00DD5B1D" w:rsidRDefault="00E4055B" w:rsidP="001C4CE3">
            <w:pPr>
              <w:ind w:left="142"/>
              <w:jc w:val="both"/>
              <w:rPr>
                <w:rFonts w:ascii="Calibri" w:hAnsi="Calibri" w:cs="Book Antiqua"/>
                <w:b/>
                <w:color w:val="000000"/>
              </w:rPr>
            </w:pPr>
          </w:p>
          <w:p w14:paraId="608C52F2" w14:textId="6E51A5EB" w:rsidR="00E4055B" w:rsidRPr="00DD5B1D" w:rsidRDefault="00E4055B" w:rsidP="001C4CE3">
            <w:pPr>
              <w:ind w:left="142"/>
              <w:jc w:val="both"/>
              <w:rPr>
                <w:rFonts w:ascii="Calibri" w:hAnsi="Calibri" w:cs="Book Antiqua"/>
                <w:b/>
                <w:color w:val="000000"/>
              </w:rPr>
            </w:pPr>
          </w:p>
          <w:p w14:paraId="0256F6AB"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Preocupación</w:t>
            </w:r>
          </w:p>
        </w:tc>
        <w:tc>
          <w:tcPr>
            <w:tcW w:w="0" w:type="auto"/>
            <w:shd w:val="clear" w:color="auto" w:fill="BFBFBF" w:themeFill="background1" w:themeFillShade="BF"/>
            <w:tcMar>
              <w:top w:w="15" w:type="dxa"/>
              <w:left w:w="15" w:type="dxa"/>
              <w:bottom w:w="0" w:type="dxa"/>
              <w:right w:w="15" w:type="dxa"/>
            </w:tcMar>
            <w:hideMark/>
          </w:tcPr>
          <w:p w14:paraId="5D41AF0C" w14:textId="77777777" w:rsidR="00E4055B" w:rsidRPr="00DD5B1D" w:rsidRDefault="00E4055B" w:rsidP="001C4CE3">
            <w:pPr>
              <w:ind w:left="142"/>
              <w:jc w:val="both"/>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B65CF2">
        <w:trPr>
          <w:trHeight w:val="383"/>
        </w:trPr>
        <w:tc>
          <w:tcPr>
            <w:tcW w:w="0" w:type="auto"/>
            <w:shd w:val="clear" w:color="auto" w:fill="auto"/>
            <w:tcMar>
              <w:top w:w="15" w:type="dxa"/>
              <w:left w:w="15" w:type="dxa"/>
              <w:bottom w:w="0" w:type="dxa"/>
              <w:right w:w="15" w:type="dxa"/>
            </w:tcMar>
          </w:tcPr>
          <w:p w14:paraId="6753F9B9" w14:textId="35164A3F" w:rsidR="00E4055B" w:rsidRPr="001C4CE3" w:rsidRDefault="7AE6393E" w:rsidP="001C4CE3">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0" w:type="auto"/>
            <w:shd w:val="clear" w:color="auto" w:fill="auto"/>
            <w:tcMar>
              <w:top w:w="15" w:type="dxa"/>
              <w:left w:w="15" w:type="dxa"/>
              <w:bottom w:w="0" w:type="dxa"/>
              <w:right w:w="15" w:type="dxa"/>
            </w:tcMar>
          </w:tcPr>
          <w:p w14:paraId="1BA00CFE" w14:textId="25A54748" w:rsidR="00E4055B" w:rsidRPr="001C4CE3" w:rsidRDefault="1B9B4D1B" w:rsidP="001C4CE3">
            <w:pPr>
              <w:ind w:left="142"/>
              <w:jc w:val="center"/>
              <w:rPr>
                <w:rFonts w:ascii="Calibri" w:hAnsi="Calibri" w:cs="Book Antiqua"/>
                <w:i/>
              </w:rPr>
            </w:pPr>
            <w:r w:rsidRPr="001C4CE3">
              <w:rPr>
                <w:rFonts w:ascii="Calibri" w:hAnsi="Calibri" w:cs="Book Antiqua"/>
                <w:i/>
              </w:rPr>
              <w:t>Funcionario Municipal</w:t>
            </w:r>
          </w:p>
        </w:tc>
        <w:tc>
          <w:tcPr>
            <w:tcW w:w="0" w:type="auto"/>
            <w:shd w:val="clear" w:color="auto" w:fill="auto"/>
            <w:tcMar>
              <w:top w:w="15" w:type="dxa"/>
              <w:left w:w="15" w:type="dxa"/>
              <w:bottom w:w="0" w:type="dxa"/>
              <w:right w:w="15" w:type="dxa"/>
            </w:tcMar>
          </w:tcPr>
          <w:p w14:paraId="661F3D7E" w14:textId="5404B172" w:rsidR="00E4055B" w:rsidRPr="001C4CE3" w:rsidRDefault="001C4CE3" w:rsidP="001C4CE3">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0" w:type="auto"/>
            <w:shd w:val="clear" w:color="auto" w:fill="auto"/>
            <w:tcMar>
              <w:top w:w="15" w:type="dxa"/>
              <w:left w:w="15" w:type="dxa"/>
              <w:bottom w:w="0" w:type="dxa"/>
              <w:right w:w="15" w:type="dxa"/>
            </w:tcMar>
          </w:tcPr>
          <w:p w14:paraId="57870714" w14:textId="42F8C2ED" w:rsidR="00E4055B" w:rsidRPr="001C4CE3" w:rsidRDefault="0997E8F3" w:rsidP="001C4CE3">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0" w:type="auto"/>
            <w:shd w:val="clear" w:color="auto" w:fill="auto"/>
            <w:tcMar>
              <w:top w:w="15" w:type="dxa"/>
              <w:left w:w="15" w:type="dxa"/>
              <w:bottom w:w="0" w:type="dxa"/>
              <w:right w:w="15" w:type="dxa"/>
            </w:tcMar>
          </w:tcPr>
          <w:p w14:paraId="72277137" w14:textId="565E4968" w:rsidR="00E4055B" w:rsidRPr="001C4CE3" w:rsidRDefault="0997E8F3" w:rsidP="001C4CE3">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0" w:type="auto"/>
            <w:shd w:val="clear" w:color="auto" w:fill="auto"/>
            <w:tcMar>
              <w:top w:w="15" w:type="dxa"/>
              <w:left w:w="15" w:type="dxa"/>
              <w:bottom w:w="0" w:type="dxa"/>
              <w:right w:w="15" w:type="dxa"/>
            </w:tcMar>
          </w:tcPr>
          <w:p w14:paraId="6E2F3AD9" w14:textId="38472C6B" w:rsidR="00E4055B" w:rsidRPr="001C4CE3" w:rsidRDefault="0997E8F3" w:rsidP="001C4CE3">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0" w:type="auto"/>
            <w:shd w:val="clear" w:color="auto" w:fill="auto"/>
            <w:tcMar>
              <w:top w:w="15" w:type="dxa"/>
              <w:left w:w="15" w:type="dxa"/>
              <w:bottom w:w="0" w:type="dxa"/>
              <w:right w:w="15" w:type="dxa"/>
            </w:tcMar>
          </w:tcPr>
          <w:p w14:paraId="24F17804" w14:textId="5CBC87A8" w:rsidR="00E4055B" w:rsidRPr="001C4CE3" w:rsidRDefault="0997E8F3" w:rsidP="001C4CE3">
            <w:pPr>
              <w:ind w:left="142"/>
              <w:jc w:val="center"/>
              <w:rPr>
                <w:rFonts w:ascii="Calibri" w:hAnsi="Calibri" w:cs="Book Antiqua"/>
                <w:i/>
              </w:rPr>
            </w:pPr>
            <w:r w:rsidRPr="001C4CE3">
              <w:rPr>
                <w:rFonts w:ascii="Calibri" w:hAnsi="Calibri" w:cs="Book Antiqua"/>
                <w:i/>
              </w:rPr>
              <w:t>N/A</w:t>
            </w:r>
          </w:p>
        </w:tc>
      </w:tr>
      <w:tr w:rsidR="000F1299" w14:paraId="0FC8B9F5" w14:textId="77777777" w:rsidTr="00B65CF2">
        <w:trPr>
          <w:trHeight w:val="383"/>
        </w:trPr>
        <w:tc>
          <w:tcPr>
            <w:tcW w:w="0" w:type="auto"/>
            <w:shd w:val="clear" w:color="auto" w:fill="auto"/>
            <w:tcMar>
              <w:top w:w="15" w:type="dxa"/>
              <w:left w:w="15" w:type="dxa"/>
              <w:bottom w:w="0" w:type="dxa"/>
              <w:right w:w="15" w:type="dxa"/>
            </w:tcMar>
          </w:tcPr>
          <w:p w14:paraId="2A85553A" w14:textId="3E5B1225" w:rsidR="57DDDC15" w:rsidRPr="001C4CE3" w:rsidRDefault="7D47BDEE" w:rsidP="001C4CE3">
            <w:pPr>
              <w:spacing w:line="259" w:lineRule="auto"/>
              <w:jc w:val="center"/>
              <w:rPr>
                <w:rFonts w:ascii="Calibri" w:hAnsi="Calibri" w:cs="Book Antiqua"/>
                <w:i/>
              </w:rPr>
            </w:pPr>
            <w:r w:rsidRPr="001C4CE3">
              <w:rPr>
                <w:rFonts w:ascii="Calibri" w:hAnsi="Calibri" w:cs="Book Antiqua"/>
                <w:i/>
              </w:rPr>
              <w:t>Actor 2</w:t>
            </w:r>
          </w:p>
        </w:tc>
        <w:tc>
          <w:tcPr>
            <w:tcW w:w="0" w:type="auto"/>
            <w:shd w:val="clear" w:color="auto" w:fill="auto"/>
            <w:tcMar>
              <w:top w:w="15" w:type="dxa"/>
              <w:left w:w="15" w:type="dxa"/>
              <w:bottom w:w="0" w:type="dxa"/>
              <w:right w:w="15" w:type="dxa"/>
            </w:tcMar>
          </w:tcPr>
          <w:p w14:paraId="699A855E" w14:textId="3F4FD137" w:rsidR="57DDDC15" w:rsidRPr="001C4CE3" w:rsidRDefault="1AD3D16D" w:rsidP="001C4CE3">
            <w:pPr>
              <w:jc w:val="center"/>
              <w:rPr>
                <w:rFonts w:ascii="Calibri" w:hAnsi="Calibri" w:cs="Book Antiqua"/>
                <w:i/>
              </w:rPr>
            </w:pPr>
            <w:r w:rsidRPr="001C4CE3">
              <w:rPr>
                <w:rFonts w:ascii="Calibri" w:hAnsi="Calibri" w:cs="Book Antiqua"/>
                <w:i/>
              </w:rPr>
              <w:t>Sistema Gestor de Base de Datos</w:t>
            </w:r>
          </w:p>
        </w:tc>
        <w:tc>
          <w:tcPr>
            <w:tcW w:w="0" w:type="auto"/>
            <w:shd w:val="clear" w:color="auto" w:fill="auto"/>
            <w:tcMar>
              <w:top w:w="15" w:type="dxa"/>
              <w:left w:w="15" w:type="dxa"/>
              <w:bottom w:w="0" w:type="dxa"/>
              <w:right w:w="15" w:type="dxa"/>
            </w:tcMar>
          </w:tcPr>
          <w:p w14:paraId="3A278A2E" w14:textId="3B2A469C" w:rsidR="57DDDC15" w:rsidRPr="001C4CE3" w:rsidRDefault="1AD3D16D" w:rsidP="001C4CE3">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0" w:type="auto"/>
            <w:shd w:val="clear" w:color="auto" w:fill="auto"/>
            <w:tcMar>
              <w:top w:w="15" w:type="dxa"/>
              <w:left w:w="15" w:type="dxa"/>
              <w:bottom w:w="0" w:type="dxa"/>
              <w:right w:w="15" w:type="dxa"/>
            </w:tcMar>
          </w:tcPr>
          <w:p w14:paraId="497CF702" w14:textId="229800FD" w:rsidR="57DDDC15" w:rsidRPr="001C4CE3" w:rsidRDefault="19EB8B5D" w:rsidP="001C4CE3">
            <w:pPr>
              <w:jc w:val="center"/>
              <w:rPr>
                <w:rFonts w:ascii="Calibri" w:hAnsi="Calibri" w:cs="Book Antiqua"/>
                <w:i/>
              </w:rPr>
            </w:pPr>
            <w:r w:rsidRPr="001C4CE3">
              <w:rPr>
                <w:rFonts w:ascii="Calibri" w:hAnsi="Calibri" w:cs="Book Antiqua"/>
                <w:i/>
              </w:rPr>
              <w:t>Receptar peticiones y gestionarlos de forma eficiente.</w:t>
            </w:r>
          </w:p>
        </w:tc>
        <w:tc>
          <w:tcPr>
            <w:tcW w:w="0" w:type="auto"/>
            <w:shd w:val="clear" w:color="auto" w:fill="auto"/>
            <w:tcMar>
              <w:top w:w="15" w:type="dxa"/>
              <w:left w:w="15" w:type="dxa"/>
              <w:bottom w:w="0" w:type="dxa"/>
              <w:right w:w="15" w:type="dxa"/>
            </w:tcMar>
          </w:tcPr>
          <w:p w14:paraId="5577538D" w14:textId="3A36526B" w:rsidR="57DDDC15" w:rsidRPr="001C4CE3" w:rsidRDefault="48896DBB"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0" w:type="auto"/>
            <w:shd w:val="clear" w:color="auto" w:fill="auto"/>
            <w:tcMar>
              <w:top w:w="15" w:type="dxa"/>
              <w:left w:w="15" w:type="dxa"/>
              <w:bottom w:w="0" w:type="dxa"/>
              <w:right w:w="15" w:type="dxa"/>
            </w:tcMar>
          </w:tcPr>
          <w:p w14:paraId="79623F12" w14:textId="0C0DF5B6" w:rsidR="57DDDC15" w:rsidRPr="001C4CE3" w:rsidRDefault="7751E76C"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1C4CE3">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0" w:type="auto"/>
            <w:shd w:val="clear" w:color="auto" w:fill="auto"/>
            <w:tcMar>
              <w:top w:w="15" w:type="dxa"/>
              <w:left w:w="15" w:type="dxa"/>
              <w:bottom w:w="0" w:type="dxa"/>
              <w:right w:w="15" w:type="dxa"/>
            </w:tcMar>
          </w:tcPr>
          <w:p w14:paraId="13BC9708" w14:textId="48166D36" w:rsidR="57DDDC15" w:rsidRPr="001C4CE3" w:rsidRDefault="0ADE0ED5" w:rsidP="001C4CE3">
            <w:pPr>
              <w:jc w:val="center"/>
              <w:rPr>
                <w:rFonts w:ascii="Calibri" w:hAnsi="Calibri" w:cs="Book Antiqua"/>
                <w:i/>
              </w:rPr>
            </w:pPr>
            <w:r w:rsidRPr="001C4CE3">
              <w:rPr>
                <w:rFonts w:ascii="Calibri" w:hAnsi="Calibri" w:cs="Book Antiqua"/>
                <w:i/>
              </w:rPr>
              <w:t>N/A</w:t>
            </w:r>
          </w:p>
        </w:tc>
      </w:tr>
      <w:tr w:rsidR="000F1299" w14:paraId="28CA83CB" w14:textId="77777777" w:rsidTr="00B65CF2">
        <w:trPr>
          <w:trHeight w:val="2308"/>
        </w:trPr>
        <w:tc>
          <w:tcPr>
            <w:tcW w:w="0" w:type="auto"/>
            <w:shd w:val="clear" w:color="auto" w:fill="auto"/>
            <w:tcMar>
              <w:top w:w="15" w:type="dxa"/>
              <w:left w:w="15" w:type="dxa"/>
              <w:bottom w:w="0" w:type="dxa"/>
              <w:right w:w="15" w:type="dxa"/>
            </w:tcMar>
          </w:tcPr>
          <w:p w14:paraId="60437256" w14:textId="3026BCA2" w:rsidR="57DDDC15" w:rsidRDefault="7D47BDEE" w:rsidP="0005736F">
            <w:pPr>
              <w:spacing w:line="259" w:lineRule="auto"/>
              <w:jc w:val="center"/>
              <w:rPr>
                <w:rFonts w:ascii="Calibri" w:hAnsi="Calibri" w:cs="Book Antiqua"/>
                <w:i/>
                <w:iCs/>
              </w:rPr>
            </w:pPr>
            <w:r w:rsidRPr="51A44EE7">
              <w:rPr>
                <w:rFonts w:ascii="Calibri" w:hAnsi="Calibri" w:cs="Book Antiqua"/>
                <w:i/>
                <w:iCs/>
              </w:rPr>
              <w:t>Actor 3</w:t>
            </w:r>
          </w:p>
        </w:tc>
        <w:tc>
          <w:tcPr>
            <w:tcW w:w="0" w:type="auto"/>
            <w:shd w:val="clear" w:color="auto" w:fill="auto"/>
            <w:tcMar>
              <w:top w:w="15" w:type="dxa"/>
              <w:left w:w="15" w:type="dxa"/>
              <w:bottom w:w="0" w:type="dxa"/>
              <w:right w:w="15" w:type="dxa"/>
            </w:tcMar>
          </w:tcPr>
          <w:p w14:paraId="2F2E7702" w14:textId="3C5ECEB4" w:rsidR="57DDDC15" w:rsidRDefault="44A54C24" w:rsidP="0005736F">
            <w:pPr>
              <w:jc w:val="center"/>
              <w:rPr>
                <w:rFonts w:ascii="Calibri" w:hAnsi="Calibri" w:cs="Book Antiqua"/>
                <w:i/>
                <w:iCs/>
              </w:rPr>
            </w:pPr>
            <w:r w:rsidRPr="043C4326">
              <w:rPr>
                <w:rFonts w:ascii="Calibri" w:hAnsi="Calibri" w:cs="Book Antiqua"/>
                <w:i/>
                <w:iCs/>
              </w:rPr>
              <w:t>Base de Datos</w:t>
            </w:r>
          </w:p>
        </w:tc>
        <w:tc>
          <w:tcPr>
            <w:tcW w:w="0" w:type="auto"/>
            <w:shd w:val="clear" w:color="auto" w:fill="auto"/>
            <w:tcMar>
              <w:top w:w="15" w:type="dxa"/>
              <w:left w:w="15" w:type="dxa"/>
              <w:bottom w:w="0" w:type="dxa"/>
              <w:right w:w="15" w:type="dxa"/>
            </w:tcMar>
          </w:tcPr>
          <w:p w14:paraId="5543EF1D" w14:textId="0F048CA7" w:rsidR="57DDDC15" w:rsidRDefault="44A54C24" w:rsidP="0005736F">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0" w:type="auto"/>
            <w:shd w:val="clear" w:color="auto" w:fill="auto"/>
            <w:tcMar>
              <w:top w:w="15" w:type="dxa"/>
              <w:left w:w="15" w:type="dxa"/>
              <w:bottom w:w="0" w:type="dxa"/>
              <w:right w:w="15" w:type="dxa"/>
            </w:tcMar>
          </w:tcPr>
          <w:p w14:paraId="512F501A" w14:textId="5F8707CE" w:rsidR="57DDDC15" w:rsidRDefault="109A82BA" w:rsidP="0005736F">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0" w:type="auto"/>
            <w:shd w:val="clear" w:color="auto" w:fill="auto"/>
            <w:tcMar>
              <w:top w:w="15" w:type="dxa"/>
              <w:left w:w="15" w:type="dxa"/>
              <w:bottom w:w="0" w:type="dxa"/>
              <w:right w:w="15" w:type="dxa"/>
            </w:tcMar>
          </w:tcPr>
          <w:p w14:paraId="18C2ED26" w14:textId="2047A31C" w:rsidR="57DDDC15" w:rsidRDefault="0BD3F78B" w:rsidP="0005736F">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0" w:type="auto"/>
            <w:shd w:val="clear" w:color="auto" w:fill="auto"/>
            <w:tcMar>
              <w:top w:w="15" w:type="dxa"/>
              <w:left w:w="15" w:type="dxa"/>
              <w:bottom w:w="0" w:type="dxa"/>
              <w:right w:w="15" w:type="dxa"/>
            </w:tcMar>
          </w:tcPr>
          <w:p w14:paraId="6A495138" w14:textId="51BED6E5" w:rsidR="57DDDC15" w:rsidRDefault="6940B597" w:rsidP="0005736F">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05736F">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05736F">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0" w:type="auto"/>
            <w:shd w:val="clear" w:color="auto" w:fill="auto"/>
            <w:tcMar>
              <w:top w:w="15" w:type="dxa"/>
              <w:left w:w="15" w:type="dxa"/>
              <w:bottom w:w="0" w:type="dxa"/>
              <w:right w:w="15" w:type="dxa"/>
            </w:tcMar>
          </w:tcPr>
          <w:p w14:paraId="762BA5B4" w14:textId="706D3FC4" w:rsidR="57DDDC15" w:rsidRDefault="5E230DC5" w:rsidP="0005736F">
            <w:pPr>
              <w:jc w:val="center"/>
              <w:rPr>
                <w:rFonts w:ascii="Calibri" w:hAnsi="Calibri" w:cs="Book Antiqua"/>
                <w:i/>
                <w:iCs/>
              </w:rPr>
            </w:pPr>
            <w:r w:rsidRPr="587AA2F9">
              <w:rPr>
                <w:rFonts w:ascii="Calibri" w:hAnsi="Calibri" w:cs="Book Antiqua"/>
                <w:i/>
                <w:iCs/>
              </w:rPr>
              <w:t>N/A</w:t>
            </w:r>
          </w:p>
        </w:tc>
      </w:tr>
      <w:tr w:rsidR="000F1299" w14:paraId="118A6E58" w14:textId="77777777" w:rsidTr="00B65CF2">
        <w:trPr>
          <w:trHeight w:val="383"/>
        </w:trPr>
        <w:tc>
          <w:tcPr>
            <w:tcW w:w="0" w:type="auto"/>
            <w:shd w:val="clear" w:color="auto" w:fill="auto"/>
            <w:tcMar>
              <w:top w:w="15" w:type="dxa"/>
              <w:left w:w="15" w:type="dxa"/>
              <w:bottom w:w="0" w:type="dxa"/>
              <w:right w:w="15" w:type="dxa"/>
            </w:tcMar>
          </w:tcPr>
          <w:p w14:paraId="1D3642F5" w14:textId="7D9A7361" w:rsidR="57DDDC15" w:rsidRDefault="7D47BDEE" w:rsidP="0005736F">
            <w:pPr>
              <w:spacing w:line="259" w:lineRule="auto"/>
              <w:jc w:val="center"/>
              <w:rPr>
                <w:rFonts w:ascii="Calibri" w:hAnsi="Calibri" w:cs="Book Antiqua"/>
                <w:i/>
                <w:iCs/>
              </w:rPr>
            </w:pPr>
            <w:r w:rsidRPr="51A44EE7">
              <w:rPr>
                <w:rFonts w:ascii="Calibri" w:hAnsi="Calibri" w:cs="Book Antiqua"/>
                <w:i/>
                <w:iCs/>
              </w:rPr>
              <w:t>Actor 4</w:t>
            </w:r>
          </w:p>
        </w:tc>
        <w:tc>
          <w:tcPr>
            <w:tcW w:w="0" w:type="auto"/>
            <w:shd w:val="clear" w:color="auto" w:fill="auto"/>
            <w:tcMar>
              <w:top w:w="15" w:type="dxa"/>
              <w:left w:w="15" w:type="dxa"/>
              <w:bottom w:w="0" w:type="dxa"/>
              <w:right w:w="15" w:type="dxa"/>
            </w:tcMar>
          </w:tcPr>
          <w:p w14:paraId="51085EFF" w14:textId="3907575D" w:rsidR="57DDDC15" w:rsidRDefault="4519B9ED" w:rsidP="0005736F">
            <w:pPr>
              <w:jc w:val="center"/>
              <w:rPr>
                <w:rFonts w:ascii="Calibri" w:hAnsi="Calibri" w:cs="Book Antiqua"/>
                <w:i/>
                <w:iCs/>
              </w:rPr>
            </w:pPr>
            <w:r w:rsidRPr="7F3AD861">
              <w:rPr>
                <w:rFonts w:ascii="Calibri" w:hAnsi="Calibri" w:cs="Book Antiqua"/>
                <w:i/>
                <w:iCs/>
              </w:rPr>
              <w:t>Administrador de Base de Datos</w:t>
            </w:r>
          </w:p>
        </w:tc>
        <w:tc>
          <w:tcPr>
            <w:tcW w:w="0" w:type="auto"/>
            <w:shd w:val="clear" w:color="auto" w:fill="auto"/>
            <w:tcMar>
              <w:top w:w="15" w:type="dxa"/>
              <w:left w:w="15" w:type="dxa"/>
              <w:bottom w:w="0" w:type="dxa"/>
              <w:right w:w="15" w:type="dxa"/>
            </w:tcMar>
          </w:tcPr>
          <w:p w14:paraId="58E86AEB" w14:textId="00CE4AD9" w:rsidR="57DDDC15" w:rsidRDefault="4519B9ED" w:rsidP="00626A0E">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0" w:type="auto"/>
            <w:shd w:val="clear" w:color="auto" w:fill="auto"/>
            <w:tcMar>
              <w:top w:w="15" w:type="dxa"/>
              <w:left w:w="15" w:type="dxa"/>
              <w:bottom w:w="0" w:type="dxa"/>
              <w:right w:w="15" w:type="dxa"/>
            </w:tcMar>
          </w:tcPr>
          <w:p w14:paraId="0E1A43AC" w14:textId="65ABEA12" w:rsidR="57DDDC15" w:rsidRDefault="32E2686F" w:rsidP="00626A0E">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0" w:type="auto"/>
            <w:shd w:val="clear" w:color="auto" w:fill="auto"/>
            <w:tcMar>
              <w:top w:w="15" w:type="dxa"/>
              <w:left w:w="15" w:type="dxa"/>
              <w:bottom w:w="0" w:type="dxa"/>
              <w:right w:w="15" w:type="dxa"/>
            </w:tcMar>
          </w:tcPr>
          <w:p w14:paraId="3A80B294" w14:textId="39DCF5F4" w:rsidR="57DDDC15" w:rsidRDefault="0F6F4935" w:rsidP="00626A0E">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626A0E">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626A0E">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0" w:type="auto"/>
            <w:shd w:val="clear" w:color="auto" w:fill="auto"/>
            <w:tcMar>
              <w:top w:w="15" w:type="dxa"/>
              <w:left w:w="15" w:type="dxa"/>
              <w:bottom w:w="0" w:type="dxa"/>
              <w:right w:w="15" w:type="dxa"/>
            </w:tcMar>
          </w:tcPr>
          <w:p w14:paraId="2383FAD6" w14:textId="72FAF8B7" w:rsidR="57DDDC15" w:rsidRDefault="4296AA1D" w:rsidP="00626A0E">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626A0E">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626A0E">
            <w:pPr>
              <w:jc w:val="center"/>
              <w:rPr>
                <w:rFonts w:ascii="Calibri" w:hAnsi="Calibri" w:cs="Book Antiqua"/>
                <w:i/>
                <w:iCs/>
              </w:rPr>
            </w:pPr>
            <w:r w:rsidRPr="5BB12BD8">
              <w:rPr>
                <w:rFonts w:ascii="Calibri" w:hAnsi="Calibri" w:cs="Book Antiqua"/>
                <w:i/>
                <w:iCs/>
              </w:rPr>
              <w:t>-Mal uso de herramientas.</w:t>
            </w:r>
          </w:p>
        </w:tc>
        <w:tc>
          <w:tcPr>
            <w:tcW w:w="0" w:type="auto"/>
            <w:shd w:val="clear" w:color="auto" w:fill="auto"/>
            <w:tcMar>
              <w:top w:w="15" w:type="dxa"/>
              <w:left w:w="15" w:type="dxa"/>
              <w:bottom w:w="0" w:type="dxa"/>
              <w:right w:w="15" w:type="dxa"/>
            </w:tcMar>
          </w:tcPr>
          <w:p w14:paraId="427649D0" w14:textId="3162E357" w:rsidR="57DDDC15" w:rsidRDefault="350AE48F" w:rsidP="00626A0E">
            <w:pPr>
              <w:jc w:val="center"/>
              <w:rPr>
                <w:rFonts w:ascii="Calibri" w:hAnsi="Calibri" w:cs="Book Antiqua"/>
                <w:i/>
                <w:iCs/>
              </w:rPr>
            </w:pPr>
            <w:r w:rsidRPr="5BB12BD8">
              <w:rPr>
                <w:rFonts w:ascii="Calibri" w:hAnsi="Calibri" w:cs="Book Antiqua"/>
                <w:i/>
                <w:iCs/>
              </w:rPr>
              <w:t>N/A</w:t>
            </w:r>
          </w:p>
        </w:tc>
      </w:tr>
      <w:tr w:rsidR="000F1299" w14:paraId="40E1915F" w14:textId="77777777" w:rsidTr="00B65CF2">
        <w:trPr>
          <w:trHeight w:val="383"/>
        </w:trPr>
        <w:tc>
          <w:tcPr>
            <w:tcW w:w="0" w:type="auto"/>
            <w:shd w:val="clear" w:color="auto" w:fill="auto"/>
            <w:tcMar>
              <w:top w:w="15" w:type="dxa"/>
              <w:left w:w="15" w:type="dxa"/>
              <w:bottom w:w="0" w:type="dxa"/>
              <w:right w:w="15" w:type="dxa"/>
            </w:tcMar>
          </w:tcPr>
          <w:p w14:paraId="31C64275" w14:textId="0DA87C36" w:rsidR="57DDDC15" w:rsidRDefault="7D47BDEE" w:rsidP="001B3139">
            <w:pPr>
              <w:spacing w:line="259" w:lineRule="auto"/>
              <w:jc w:val="center"/>
              <w:rPr>
                <w:rFonts w:ascii="Calibri" w:hAnsi="Calibri" w:cs="Book Antiqua"/>
                <w:i/>
                <w:iCs/>
              </w:rPr>
            </w:pPr>
            <w:r w:rsidRPr="51A44EE7">
              <w:rPr>
                <w:rFonts w:ascii="Calibri" w:hAnsi="Calibri" w:cs="Book Antiqua"/>
                <w:i/>
                <w:iCs/>
              </w:rPr>
              <w:t>Actor 5</w:t>
            </w:r>
          </w:p>
        </w:tc>
        <w:tc>
          <w:tcPr>
            <w:tcW w:w="0" w:type="auto"/>
            <w:shd w:val="clear" w:color="auto" w:fill="auto"/>
            <w:tcMar>
              <w:top w:w="15" w:type="dxa"/>
              <w:left w:w="15" w:type="dxa"/>
              <w:bottom w:w="0" w:type="dxa"/>
              <w:right w:w="15" w:type="dxa"/>
            </w:tcMar>
          </w:tcPr>
          <w:p w14:paraId="25ECF902" w14:textId="20B18412" w:rsidR="57DDDC15" w:rsidRDefault="22A841EC" w:rsidP="001B3139">
            <w:pPr>
              <w:jc w:val="center"/>
              <w:rPr>
                <w:rFonts w:ascii="Calibri" w:hAnsi="Calibri" w:cs="Book Antiqua"/>
                <w:i/>
                <w:iCs/>
              </w:rPr>
            </w:pPr>
            <w:r w:rsidRPr="17187DDD">
              <w:rPr>
                <w:rFonts w:ascii="Calibri" w:hAnsi="Calibri" w:cs="Book Antiqua"/>
                <w:i/>
                <w:iCs/>
              </w:rPr>
              <w:t>Propietario</w:t>
            </w:r>
          </w:p>
        </w:tc>
        <w:tc>
          <w:tcPr>
            <w:tcW w:w="0" w:type="auto"/>
            <w:shd w:val="clear" w:color="auto" w:fill="auto"/>
            <w:tcMar>
              <w:top w:w="15" w:type="dxa"/>
              <w:left w:w="15" w:type="dxa"/>
              <w:bottom w:w="0" w:type="dxa"/>
              <w:right w:w="15" w:type="dxa"/>
            </w:tcMar>
          </w:tcPr>
          <w:p w14:paraId="3DD3E398" w14:textId="021D7B61" w:rsidR="57DDDC15" w:rsidRDefault="22A841EC" w:rsidP="00626A0E">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626A0E">
            <w:pPr>
              <w:jc w:val="center"/>
              <w:rPr>
                <w:rFonts w:ascii="Calibri" w:hAnsi="Calibri" w:cs="Book Antiqua"/>
                <w:i/>
                <w:iCs/>
              </w:rPr>
            </w:pPr>
            <w:r w:rsidRPr="17187DDD">
              <w:rPr>
                <w:rFonts w:ascii="Calibri" w:hAnsi="Calibri" w:cs="Book Antiqua"/>
                <w:i/>
                <w:iCs/>
              </w:rPr>
              <w:t>Usuario directo</w:t>
            </w:r>
          </w:p>
        </w:tc>
        <w:tc>
          <w:tcPr>
            <w:tcW w:w="0" w:type="auto"/>
            <w:shd w:val="clear" w:color="auto" w:fill="auto"/>
            <w:tcMar>
              <w:top w:w="15" w:type="dxa"/>
              <w:left w:w="15" w:type="dxa"/>
              <w:bottom w:w="0" w:type="dxa"/>
              <w:right w:w="15" w:type="dxa"/>
            </w:tcMar>
          </w:tcPr>
          <w:p w14:paraId="44AC59A9" w14:textId="126E737D" w:rsidR="57DDDC15" w:rsidRDefault="22A841EC" w:rsidP="00626A0E">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0" w:type="auto"/>
            <w:shd w:val="clear" w:color="auto" w:fill="auto"/>
            <w:tcMar>
              <w:top w:w="15" w:type="dxa"/>
              <w:left w:w="15" w:type="dxa"/>
              <w:bottom w:w="0" w:type="dxa"/>
              <w:right w:w="15" w:type="dxa"/>
            </w:tcMar>
          </w:tcPr>
          <w:p w14:paraId="00C3AE10" w14:textId="2CE23D1F" w:rsidR="57DDDC15" w:rsidRDefault="22A841EC" w:rsidP="00626A0E">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626A0E">
            <w:pPr>
              <w:jc w:val="center"/>
              <w:rPr>
                <w:rFonts w:ascii="Calibri" w:hAnsi="Calibri" w:cs="Book Antiqua"/>
                <w:i/>
                <w:iCs/>
              </w:rPr>
            </w:pPr>
            <w:r w:rsidRPr="3BE0572F">
              <w:rPr>
                <w:rFonts w:ascii="Calibri" w:hAnsi="Calibri" w:cs="Book Antiqua"/>
                <w:i/>
                <w:iCs/>
              </w:rPr>
              <w:lastRenderedPageBreak/>
              <w:t>-Transacciones realizadas correctamente.</w:t>
            </w:r>
          </w:p>
        </w:tc>
        <w:tc>
          <w:tcPr>
            <w:tcW w:w="0" w:type="auto"/>
            <w:shd w:val="clear" w:color="auto" w:fill="auto"/>
            <w:tcMar>
              <w:top w:w="15" w:type="dxa"/>
              <w:left w:w="15" w:type="dxa"/>
              <w:bottom w:w="0" w:type="dxa"/>
              <w:right w:w="15" w:type="dxa"/>
            </w:tcMar>
          </w:tcPr>
          <w:p w14:paraId="0A661383" w14:textId="42BA392E" w:rsidR="57DDDC15" w:rsidRDefault="22A841EC" w:rsidP="00626A0E">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626A0E">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0" w:type="auto"/>
            <w:shd w:val="clear" w:color="auto" w:fill="auto"/>
            <w:tcMar>
              <w:top w:w="15" w:type="dxa"/>
              <w:left w:w="15" w:type="dxa"/>
              <w:bottom w:w="0" w:type="dxa"/>
              <w:right w:w="15" w:type="dxa"/>
            </w:tcMar>
          </w:tcPr>
          <w:p w14:paraId="35F130C1" w14:textId="1DB6DD57" w:rsidR="57DDDC15" w:rsidRDefault="22A841EC" w:rsidP="00626A0E">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B65CF2">
        <w:trPr>
          <w:trHeight w:val="383"/>
        </w:trPr>
        <w:tc>
          <w:tcPr>
            <w:tcW w:w="0" w:type="auto"/>
            <w:shd w:val="clear" w:color="auto" w:fill="auto"/>
            <w:tcMar>
              <w:top w:w="15" w:type="dxa"/>
              <w:left w:w="15" w:type="dxa"/>
              <w:bottom w:w="0" w:type="dxa"/>
              <w:right w:w="15" w:type="dxa"/>
            </w:tcMar>
          </w:tcPr>
          <w:p w14:paraId="3B41D557" w14:textId="64D539C9" w:rsidR="69BA9B90" w:rsidRDefault="69BA9B90" w:rsidP="1813010C">
            <w:pPr>
              <w:spacing w:line="259" w:lineRule="auto"/>
              <w:jc w:val="center"/>
              <w:rPr>
                <w:rFonts w:ascii="Calibri" w:hAnsi="Calibri" w:cs="Book Antiqua"/>
                <w:i/>
                <w:iCs/>
              </w:rPr>
            </w:pPr>
            <w:r w:rsidRPr="06EBBC72">
              <w:rPr>
                <w:rFonts w:ascii="Calibri" w:hAnsi="Calibri" w:cs="Book Antiqua"/>
                <w:i/>
                <w:iCs/>
              </w:rPr>
              <w:t>Actor 6</w:t>
            </w:r>
          </w:p>
        </w:tc>
        <w:tc>
          <w:tcPr>
            <w:tcW w:w="0" w:type="auto"/>
            <w:shd w:val="clear" w:color="auto" w:fill="auto"/>
            <w:tcMar>
              <w:top w:w="15" w:type="dxa"/>
              <w:left w:w="15" w:type="dxa"/>
              <w:bottom w:w="0" w:type="dxa"/>
              <w:right w:w="15" w:type="dxa"/>
            </w:tcMar>
          </w:tcPr>
          <w:p w14:paraId="1871C25F" w14:textId="720545E1" w:rsidR="06EBBC72" w:rsidRDefault="65359EFB" w:rsidP="1813010C">
            <w:pPr>
              <w:jc w:val="center"/>
              <w:rPr>
                <w:rFonts w:ascii="Calibri" w:hAnsi="Calibri" w:cs="Book Antiqua"/>
                <w:i/>
                <w:iCs/>
              </w:rPr>
            </w:pPr>
            <w:r w:rsidRPr="3BE0572F">
              <w:rPr>
                <w:rFonts w:ascii="Calibri" w:hAnsi="Calibri" w:cs="Book Antiqua"/>
                <w:i/>
                <w:iCs/>
              </w:rPr>
              <w:t>Banco</w:t>
            </w:r>
          </w:p>
        </w:tc>
        <w:tc>
          <w:tcPr>
            <w:tcW w:w="0" w:type="auto"/>
            <w:shd w:val="clear" w:color="auto" w:fill="auto"/>
            <w:tcMar>
              <w:top w:w="15" w:type="dxa"/>
              <w:left w:w="15" w:type="dxa"/>
              <w:bottom w:w="0" w:type="dxa"/>
              <w:right w:w="15" w:type="dxa"/>
            </w:tcMar>
          </w:tcPr>
          <w:p w14:paraId="41E1E36B" w14:textId="107FD55D" w:rsidR="06EBBC72" w:rsidRDefault="65359EFB" w:rsidP="1813010C">
            <w:pPr>
              <w:jc w:val="center"/>
              <w:rPr>
                <w:rFonts w:ascii="Calibri" w:hAnsi="Calibri" w:cs="Book Antiqua"/>
                <w:i/>
                <w:iCs/>
              </w:rPr>
            </w:pPr>
            <w:r w:rsidRPr="4F799E6F">
              <w:rPr>
                <w:rFonts w:ascii="Calibri" w:hAnsi="Calibri" w:cs="Book Antiqua"/>
                <w:i/>
                <w:iCs/>
              </w:rPr>
              <w:t>Se encarga de las operaciones financieras.</w:t>
            </w:r>
          </w:p>
        </w:tc>
        <w:tc>
          <w:tcPr>
            <w:tcW w:w="0" w:type="auto"/>
            <w:shd w:val="clear" w:color="auto" w:fill="auto"/>
            <w:tcMar>
              <w:top w:w="15" w:type="dxa"/>
              <w:left w:w="15" w:type="dxa"/>
              <w:bottom w:w="0" w:type="dxa"/>
              <w:right w:w="15" w:type="dxa"/>
            </w:tcMar>
          </w:tcPr>
          <w:p w14:paraId="006B1FBA" w14:textId="2D86E25F" w:rsidR="06EBBC72" w:rsidRDefault="65359EFB" w:rsidP="1813010C">
            <w:pPr>
              <w:jc w:val="center"/>
              <w:rPr>
                <w:rFonts w:ascii="Calibri" w:hAnsi="Calibri" w:cs="Book Antiqua"/>
                <w:i/>
                <w:iCs/>
              </w:rPr>
            </w:pPr>
            <w:r w:rsidRPr="4F799E6F">
              <w:rPr>
                <w:rFonts w:ascii="Calibri" w:hAnsi="Calibri" w:cs="Book Antiqua"/>
                <w:i/>
                <w:iCs/>
              </w:rPr>
              <w:t>Brindar seguridad al usuario con sus transacciones.</w:t>
            </w:r>
          </w:p>
        </w:tc>
        <w:tc>
          <w:tcPr>
            <w:tcW w:w="0" w:type="auto"/>
            <w:shd w:val="clear" w:color="auto" w:fill="auto"/>
            <w:tcMar>
              <w:top w:w="15" w:type="dxa"/>
              <w:left w:w="15" w:type="dxa"/>
              <w:bottom w:w="0" w:type="dxa"/>
              <w:right w:w="15" w:type="dxa"/>
            </w:tcMar>
          </w:tcPr>
          <w:p w14:paraId="20206A05" w14:textId="795BC569" w:rsidR="06EBBC72" w:rsidRDefault="65359EFB" w:rsidP="1813010C">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1813010C">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1813010C">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1813010C">
            <w:pPr>
              <w:jc w:val="center"/>
              <w:rPr>
                <w:rFonts w:ascii="Calibri" w:hAnsi="Calibri" w:cs="Book Antiqua"/>
                <w:i/>
                <w:iCs/>
              </w:rPr>
            </w:pPr>
          </w:p>
        </w:tc>
        <w:tc>
          <w:tcPr>
            <w:tcW w:w="0" w:type="auto"/>
            <w:shd w:val="clear" w:color="auto" w:fill="auto"/>
            <w:tcMar>
              <w:top w:w="15" w:type="dxa"/>
              <w:left w:w="15" w:type="dxa"/>
              <w:bottom w:w="0" w:type="dxa"/>
              <w:right w:w="15" w:type="dxa"/>
            </w:tcMar>
          </w:tcPr>
          <w:p w14:paraId="76A75086" w14:textId="4B6E72B1" w:rsidR="06EBBC72" w:rsidRDefault="65359EFB" w:rsidP="1813010C">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1813010C">
            <w:pPr>
              <w:jc w:val="center"/>
              <w:rPr>
                <w:rFonts w:ascii="Calibri" w:hAnsi="Calibri" w:cs="Book Antiqua"/>
                <w:i/>
                <w:iCs/>
              </w:rPr>
            </w:pPr>
            <w:r w:rsidRPr="46AA73EA">
              <w:rPr>
                <w:rFonts w:ascii="Calibri" w:hAnsi="Calibri" w:cs="Book Antiqua"/>
                <w:i/>
                <w:iCs/>
              </w:rPr>
              <w:t>-Prestamos cancelados.</w:t>
            </w:r>
          </w:p>
          <w:p w14:paraId="421D55EB" w14:textId="4B6E72B1" w:rsidR="06EBBC72" w:rsidRDefault="65359EFB" w:rsidP="1813010C">
            <w:pPr>
              <w:jc w:val="center"/>
              <w:rPr>
                <w:rFonts w:ascii="Calibri" w:hAnsi="Calibri" w:cs="Book Antiqua"/>
                <w:i/>
                <w:iCs/>
              </w:rPr>
            </w:pPr>
            <w:r w:rsidRPr="46AA73EA">
              <w:rPr>
                <w:rFonts w:ascii="Calibri" w:hAnsi="Calibri" w:cs="Book Antiqua"/>
                <w:i/>
                <w:iCs/>
              </w:rPr>
              <w:t xml:space="preserve">-Decremento de solicitudes crediticias. </w:t>
            </w:r>
          </w:p>
        </w:tc>
        <w:tc>
          <w:tcPr>
            <w:tcW w:w="0" w:type="auto"/>
            <w:shd w:val="clear" w:color="auto" w:fill="auto"/>
            <w:tcMar>
              <w:top w:w="15" w:type="dxa"/>
              <w:left w:w="15" w:type="dxa"/>
              <w:bottom w:w="0" w:type="dxa"/>
              <w:right w:w="15" w:type="dxa"/>
            </w:tcMar>
          </w:tcPr>
          <w:p w14:paraId="66A2989D" w14:textId="5056AEF0" w:rsidR="06EBBC72" w:rsidRDefault="65359EFB" w:rsidP="1813010C">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663A4B">
      <w:pPr>
        <w:pStyle w:val="Ttulo2"/>
        <w:numPr>
          <w:ilvl w:val="1"/>
          <w:numId w:val="2"/>
        </w:numPr>
        <w:ind w:left="1418"/>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830635"/>
    <w:p w14:paraId="24B540FB" w14:textId="77777777" w:rsidR="001D6783" w:rsidRPr="008F2A47" w:rsidRDefault="001D6783" w:rsidP="001D6783">
      <w:pPr>
        <w:pStyle w:val="Prrafodelista"/>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857C2C">
      <w:pPr>
        <w:rPr>
          <w:rFonts w:ascii="Calibri" w:hAnsi="Calibri"/>
        </w:rPr>
      </w:pPr>
    </w:p>
    <w:p w14:paraId="26C29FAD" w14:textId="77777777" w:rsidR="00857C2C" w:rsidRPr="00453783" w:rsidRDefault="00857C2C" w:rsidP="00857C2C">
      <w:pPr>
        <w:pStyle w:val="Ttulo1"/>
        <w:numPr>
          <w:ilvl w:val="0"/>
          <w:numId w:val="2"/>
        </w:numPr>
        <w:spacing w:before="0" w:after="0"/>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857C2C">
      <w:pPr>
        <w:pStyle w:val="Ttulo2"/>
        <w:numPr>
          <w:ilvl w:val="1"/>
          <w:numId w:val="2"/>
        </w:numPr>
        <w:ind w:left="1418"/>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670299">
      <w:pPr>
        <w:pStyle w:val="Ttulo3"/>
        <w:numPr>
          <w:ilvl w:val="2"/>
          <w:numId w:val="3"/>
        </w:numPr>
        <w:ind w:left="1843"/>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670299">
      <w:pPr>
        <w:ind w:left="1134"/>
        <w:jc w:val="both"/>
        <w:rPr>
          <w:rFonts w:ascii="Calibri" w:hAnsi="Calibri" w:cs="Book Antiqua"/>
          <w:i/>
          <w:color w:val="0000FF"/>
        </w:rPr>
      </w:pPr>
    </w:p>
    <w:p w14:paraId="0FA6C25C" w14:textId="567868C5" w:rsidR="00670299" w:rsidRPr="00B27AE5" w:rsidRDefault="00670299" w:rsidP="00670299">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670299">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670299">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261AE0">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261AE0">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261AE0">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77777777" w:rsidR="00670299" w:rsidRPr="003B122E" w:rsidRDefault="00670299" w:rsidP="00670299">
      <w:pPr>
        <w:ind w:left="1134"/>
        <w:jc w:val="both"/>
        <w:rPr>
          <w:rFonts w:ascii="Calibri" w:hAnsi="Calibri" w:cs="Book Antiqua"/>
          <w:i/>
          <w:color w:val="525252"/>
        </w:rPr>
      </w:pPr>
    </w:p>
    <w:p w14:paraId="15EA1455" w14:textId="77777777" w:rsidR="00670299" w:rsidRPr="00453783" w:rsidRDefault="00670299" w:rsidP="00670299">
      <w:pPr>
        <w:pStyle w:val="Ttulo3"/>
        <w:numPr>
          <w:ilvl w:val="2"/>
          <w:numId w:val="3"/>
        </w:numPr>
        <w:ind w:left="1843"/>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t>Objetivo</w:t>
      </w:r>
      <w:bookmarkEnd w:id="16"/>
      <w:bookmarkEnd w:id="17"/>
      <w:bookmarkEnd w:id="18"/>
    </w:p>
    <w:p w14:paraId="475546D5" w14:textId="77777777" w:rsidR="00670299" w:rsidRDefault="00670299" w:rsidP="00670299">
      <w:pPr>
        <w:ind w:left="1134"/>
        <w:jc w:val="both"/>
        <w:rPr>
          <w:rFonts w:ascii="Calibri" w:hAnsi="Calibri" w:cs="Book Antiqua"/>
          <w:i/>
          <w:color w:val="525252"/>
        </w:rPr>
      </w:pPr>
    </w:p>
    <w:p w14:paraId="6ACC94E6" w14:textId="54B8BD29" w:rsidR="00493BB8" w:rsidRPr="005D24C3" w:rsidRDefault="00493BB8" w:rsidP="00493BB8">
      <w:pPr>
        <w:ind w:left="1134"/>
        <w:rPr>
          <w:i/>
          <w:iCs/>
        </w:rPr>
      </w:pPr>
      <w:r w:rsidRPr="005D24C3">
        <w:rPr>
          <w:rFonts w:ascii="Calibri" w:eastAsia="Calibri" w:hAnsi="Calibri" w:cs="Calibri"/>
          <w:b/>
          <w:bCs/>
          <w:i/>
          <w:iCs/>
        </w:rPr>
        <w:lastRenderedPageBreak/>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670299">
      <w:pPr>
        <w:pStyle w:val="Ttulo3"/>
        <w:numPr>
          <w:ilvl w:val="2"/>
          <w:numId w:val="3"/>
        </w:numPr>
        <w:ind w:left="1843"/>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670299"/>
    <w:p w14:paraId="16E349E4" w14:textId="3FD568F7" w:rsidR="00830635" w:rsidRDefault="00434B33" w:rsidP="00670299">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261AE0">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261AE0">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261AE0">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261AE0">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261AE0">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12BCAD61" w14:textId="77777777" w:rsidR="00434B33" w:rsidRPr="00005728" w:rsidRDefault="00434B33" w:rsidP="00670299">
      <w:pPr>
        <w:ind w:left="1134"/>
        <w:jc w:val="both"/>
        <w:rPr>
          <w:rFonts w:ascii="Calibri" w:hAnsi="Calibri" w:cs="Book Antiqua"/>
          <w:b/>
          <w:i/>
        </w:rPr>
      </w:pPr>
    </w:p>
    <w:p w14:paraId="294729F5" w14:textId="77777777" w:rsidR="00670299" w:rsidRDefault="00670299" w:rsidP="00670299">
      <w:pPr>
        <w:pStyle w:val="Ttulo3"/>
        <w:numPr>
          <w:ilvl w:val="2"/>
          <w:numId w:val="3"/>
        </w:numPr>
        <w:ind w:left="1843"/>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DB0532"/>
    <w:p w14:paraId="10DE5B18" w14:textId="77777777" w:rsidR="00DB0532" w:rsidRPr="00DB0532" w:rsidRDefault="00DB0532" w:rsidP="00DB0532">
      <w:pPr>
        <w:ind w:left="1134"/>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261AE0">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857C2C">
      <w:pPr>
        <w:rPr>
          <w:rFonts w:ascii="Calibri" w:hAnsi="Calibri" w:cs="Book Antiqua"/>
        </w:rPr>
      </w:pPr>
    </w:p>
    <w:p w14:paraId="5F7F18B0" w14:textId="7B41AC68" w:rsidR="006F0350" w:rsidRPr="00453783" w:rsidRDefault="006F0350" w:rsidP="00857C2C">
      <w:pPr>
        <w:rPr>
          <w:rFonts w:ascii="Calibri" w:hAnsi="Calibri" w:cs="Book Antiqua"/>
        </w:rPr>
      </w:pPr>
    </w:p>
    <w:p w14:paraId="413F5E81" w14:textId="77777777" w:rsidR="00857C2C" w:rsidRPr="00453783" w:rsidRDefault="00857C2C" w:rsidP="00857C2C">
      <w:pPr>
        <w:pStyle w:val="Ttulo1"/>
        <w:numPr>
          <w:ilvl w:val="0"/>
          <w:numId w:val="2"/>
        </w:numPr>
        <w:spacing w:before="0" w:after="0"/>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857C2C">
      <w:pPr>
        <w:pStyle w:val="Ttulo2"/>
        <w:numPr>
          <w:ilvl w:val="1"/>
          <w:numId w:val="2"/>
        </w:numPr>
        <w:ind w:left="1418"/>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633A342D" w14:textId="77777777" w:rsidR="00134A54" w:rsidRPr="00E053B1" w:rsidRDefault="00134A54" w:rsidP="00134A54"/>
    <w:p w14:paraId="4AF08541" w14:textId="46A25835" w:rsidR="00134A54" w:rsidRPr="007A0C7C" w:rsidRDefault="007A0C7C" w:rsidP="00134A54">
      <w:pPr>
        <w:ind w:left="720"/>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proofErr w:type="spellStart"/>
      <w:r w:rsidR="00134A54" w:rsidRPr="007A0C7C">
        <w:rPr>
          <w:rFonts w:ascii="Calibri" w:hAnsi="Calibri" w:cs="Book Antiqua"/>
          <w:b/>
          <w:bCs/>
          <w:i/>
          <w:iCs/>
        </w:rPr>
        <w:t>Billin</w:t>
      </w:r>
      <w:proofErr w:type="spellEnd"/>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857C2C">
      <w:pPr>
        <w:pStyle w:val="Ttulo2"/>
        <w:numPr>
          <w:ilvl w:val="1"/>
          <w:numId w:val="2"/>
        </w:numPr>
        <w:ind w:left="1418"/>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3EC2D41B" w14:textId="39F86683" w:rsidR="00184FC0" w:rsidRDefault="00184FC0" w:rsidP="00184FC0"/>
    <w:p w14:paraId="4505118F" w14:textId="77777777" w:rsidR="00AD67AC" w:rsidRPr="00EA1666" w:rsidRDefault="00AD67AC" w:rsidP="00261AE0">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261AE0">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261AE0">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251283AD" w14:textId="77777777" w:rsidR="00857C2C" w:rsidRDefault="00857C2C" w:rsidP="00184FC0">
      <w:pPr>
        <w:pStyle w:val="Ttulo2"/>
        <w:numPr>
          <w:ilvl w:val="1"/>
          <w:numId w:val="2"/>
        </w:numPr>
        <w:ind w:left="1418"/>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3ADE71C2" w14:textId="77777777" w:rsidR="00DE2736" w:rsidRDefault="00DE2736" w:rsidP="00DE2736">
      <w:pPr>
        <w:ind w:left="720"/>
        <w:jc w:val="both"/>
        <w:rPr>
          <w:rFonts w:ascii="Calibri" w:hAnsi="Calibri" w:cs="Book Antiqua"/>
          <w:i/>
          <w:color w:val="0000FF"/>
        </w:rPr>
      </w:pPr>
    </w:p>
    <w:p w14:paraId="55AEA8B2" w14:textId="3CB75922" w:rsidR="006547AD" w:rsidRDefault="006547AD" w:rsidP="00DE2736">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DE2736">
      <w:pPr>
        <w:ind w:left="720"/>
        <w:jc w:val="both"/>
        <w:rPr>
          <w:rFonts w:asciiTheme="minorHAnsi" w:eastAsiaTheme="minorEastAsia" w:hAnsiTheme="minorHAnsi" w:cstheme="minorBidi"/>
        </w:rPr>
      </w:pPr>
    </w:p>
    <w:p w14:paraId="61676427" w14:textId="77777777" w:rsidR="00BA14DA" w:rsidRDefault="00BA14DA" w:rsidP="00BA14DA">
      <w:pPr>
        <w:ind w:left="709"/>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0ECF9415" w14:textId="2D9BE3D3" w:rsidR="00BA14DA" w:rsidRDefault="007E665E" w:rsidP="00626A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77777777" w:rsidR="008E1D77" w:rsidRDefault="008E1D77" w:rsidP="00626A0E">
      <w:pPr>
        <w:ind w:left="709"/>
        <w:jc w:val="center"/>
        <w:rPr>
          <w:rFonts w:asciiTheme="minorHAnsi" w:eastAsiaTheme="minorEastAsia" w:hAnsiTheme="minorHAnsi" w:cstheme="minorBidi"/>
          <w:b/>
          <w:bCs/>
        </w:rPr>
      </w:pPr>
    </w:p>
    <w:p w14:paraId="772F179C" w14:textId="77777777" w:rsidR="008E1D77" w:rsidRDefault="008E1D77" w:rsidP="00626A0E">
      <w:pPr>
        <w:ind w:left="709"/>
        <w:jc w:val="center"/>
        <w:rPr>
          <w:rFonts w:asciiTheme="minorHAnsi" w:eastAsiaTheme="minorEastAsia" w:hAnsiTheme="minorHAnsi" w:cstheme="minorBidi"/>
          <w:b/>
          <w:bCs/>
        </w:rPr>
      </w:pPr>
    </w:p>
    <w:p w14:paraId="5B017B81" w14:textId="77777777" w:rsidR="008E1D77" w:rsidRDefault="008E1D77" w:rsidP="00626A0E">
      <w:pPr>
        <w:ind w:left="709"/>
        <w:jc w:val="center"/>
        <w:rPr>
          <w:rFonts w:asciiTheme="minorHAnsi" w:eastAsiaTheme="minorEastAsia" w:hAnsiTheme="minorHAnsi" w:cstheme="minorBidi"/>
          <w:b/>
          <w:bCs/>
        </w:rPr>
      </w:pPr>
    </w:p>
    <w:p w14:paraId="10C70FFC" w14:textId="77777777" w:rsidR="008E1D77" w:rsidRDefault="008E1D77" w:rsidP="00626A0E">
      <w:pPr>
        <w:ind w:left="709"/>
        <w:jc w:val="center"/>
        <w:rPr>
          <w:rFonts w:asciiTheme="minorHAnsi" w:eastAsiaTheme="minorEastAsia" w:hAnsiTheme="minorHAnsi" w:cstheme="minorBidi"/>
          <w:b/>
          <w:bCs/>
        </w:rPr>
      </w:pPr>
    </w:p>
    <w:p w14:paraId="4D8498B0" w14:textId="77777777" w:rsidR="008E1D77" w:rsidRDefault="008E1D77" w:rsidP="00626A0E">
      <w:pPr>
        <w:ind w:left="709"/>
        <w:jc w:val="center"/>
        <w:rPr>
          <w:rFonts w:asciiTheme="minorHAnsi" w:eastAsiaTheme="minorEastAsia" w:hAnsiTheme="minorHAnsi" w:cstheme="minorBidi"/>
          <w:b/>
          <w:bCs/>
        </w:rPr>
      </w:pPr>
    </w:p>
    <w:p w14:paraId="74534F8A" w14:textId="77777777" w:rsidR="008E1D77" w:rsidRDefault="008E1D77" w:rsidP="00626A0E">
      <w:pPr>
        <w:ind w:left="709"/>
        <w:jc w:val="center"/>
        <w:rPr>
          <w:rFonts w:asciiTheme="minorHAnsi" w:eastAsiaTheme="minorEastAsia" w:hAnsiTheme="minorHAnsi" w:cstheme="minorBidi"/>
          <w:b/>
          <w:bCs/>
        </w:rPr>
      </w:pPr>
    </w:p>
    <w:p w14:paraId="3CCC3EAA" w14:textId="77777777" w:rsidR="008E1D77" w:rsidRDefault="008E1D77" w:rsidP="00626A0E">
      <w:pPr>
        <w:ind w:left="709"/>
        <w:jc w:val="center"/>
        <w:rPr>
          <w:rFonts w:asciiTheme="minorHAnsi" w:eastAsiaTheme="minorEastAsia" w:hAnsiTheme="minorHAnsi" w:cstheme="minorBidi"/>
          <w:b/>
          <w:bCs/>
        </w:rPr>
      </w:pPr>
    </w:p>
    <w:p w14:paraId="6EC7084C" w14:textId="77777777" w:rsidR="008E1D77" w:rsidRDefault="008E1D77" w:rsidP="00626A0E">
      <w:pPr>
        <w:ind w:left="709"/>
        <w:jc w:val="center"/>
        <w:rPr>
          <w:rFonts w:asciiTheme="minorHAnsi" w:eastAsiaTheme="minorEastAsia" w:hAnsiTheme="minorHAnsi" w:cstheme="minorBidi"/>
          <w:b/>
          <w:bCs/>
        </w:rPr>
      </w:pPr>
    </w:p>
    <w:p w14:paraId="72D38B3C" w14:textId="77777777" w:rsidR="008E1D77" w:rsidRDefault="008E1D77" w:rsidP="00626A0E">
      <w:pPr>
        <w:ind w:left="709"/>
        <w:jc w:val="center"/>
        <w:rPr>
          <w:rFonts w:asciiTheme="minorHAnsi" w:eastAsiaTheme="minorEastAsia" w:hAnsiTheme="minorHAnsi" w:cstheme="minorBidi"/>
          <w:b/>
          <w:bCs/>
        </w:rPr>
      </w:pPr>
    </w:p>
    <w:p w14:paraId="3F58A77A" w14:textId="77777777" w:rsidR="009D1ABA" w:rsidRPr="009D1ABA" w:rsidRDefault="009D1ABA" w:rsidP="009D1ABA">
      <w:pPr>
        <w:ind w:left="709"/>
        <w:jc w:val="center"/>
        <w:rPr>
          <w:rFonts w:asciiTheme="minorHAnsi" w:eastAsiaTheme="minorEastAsia" w:hAnsiTheme="minorHAnsi" w:cstheme="minorBidi"/>
          <w:b/>
          <w:bCs/>
        </w:rPr>
      </w:pPr>
    </w:p>
    <w:p w14:paraId="7467E2C8" w14:textId="77777777" w:rsidR="003A17A5" w:rsidRDefault="003A17A5" w:rsidP="00626A0E">
      <w:pPr>
        <w:ind w:left="709"/>
        <w:jc w:val="center"/>
        <w:rPr>
          <w:rFonts w:asciiTheme="minorHAnsi" w:eastAsiaTheme="minorEastAsia" w:hAnsiTheme="minorHAnsi" w:cstheme="minorBidi"/>
          <w:b/>
          <w:bCs/>
        </w:rPr>
      </w:pPr>
    </w:p>
    <w:p w14:paraId="0E6C2609" w14:textId="77777777" w:rsidR="003A17A5" w:rsidRDefault="003A17A5" w:rsidP="00626A0E">
      <w:pPr>
        <w:ind w:left="709"/>
        <w:jc w:val="center"/>
        <w:rPr>
          <w:rFonts w:asciiTheme="minorHAnsi" w:eastAsiaTheme="minorEastAsia" w:hAnsiTheme="minorHAnsi" w:cstheme="minorBidi"/>
          <w:b/>
          <w:bCs/>
        </w:rPr>
      </w:pPr>
    </w:p>
    <w:p w14:paraId="315EF6EC" w14:textId="31543608" w:rsidR="007E665E" w:rsidRDefault="00BD37F0" w:rsidP="00BA14DA">
      <w:pPr>
        <w:ind w:left="709"/>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General</w:t>
      </w:r>
    </w:p>
    <w:p w14:paraId="72F89EA4" w14:textId="362FB4A6" w:rsidR="00BD37F0" w:rsidRDefault="00F361E7" w:rsidP="00626A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BA14DA">
      <w:pPr>
        <w:ind w:left="709"/>
        <w:rPr>
          <w:rFonts w:asciiTheme="minorHAnsi" w:eastAsiaTheme="minorEastAsia" w:hAnsiTheme="minorHAnsi" w:cstheme="minorBidi"/>
          <w:b/>
          <w:bCs/>
        </w:rPr>
      </w:pPr>
    </w:p>
    <w:p w14:paraId="58B2C6BA" w14:textId="536298B8" w:rsidR="002866CE" w:rsidRDefault="001A62DB"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626A0E">
      <w:pPr>
        <w:ind w:left="720"/>
        <w:jc w:val="center"/>
        <w:rPr>
          <w:rFonts w:asciiTheme="minorHAnsi" w:eastAsiaTheme="minorEastAsia" w:hAnsiTheme="minorHAnsi" w:cstheme="minorBidi"/>
        </w:rPr>
      </w:pPr>
      <w:r>
        <w:rPr>
          <w:noProof/>
        </w:rPr>
        <w:lastRenderedPageBreak/>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Verificación</w:t>
      </w:r>
    </w:p>
    <w:p w14:paraId="0DD35E92" w14:textId="47AA7287" w:rsidR="006F0350" w:rsidRDefault="00C505C2" w:rsidP="4C594623">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4C594623">
      <w:pPr>
        <w:ind w:left="720"/>
        <w:jc w:val="center"/>
        <w:rPr>
          <w:rFonts w:asciiTheme="minorHAnsi" w:eastAsiaTheme="minorEastAsia" w:hAnsiTheme="minorHAnsi" w:cstheme="minorBidi"/>
        </w:rPr>
      </w:pPr>
    </w:p>
    <w:p w14:paraId="2A33C0E5" w14:textId="43FB8F16" w:rsidR="00C505C2" w:rsidRDefault="00335266"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DE2736">
      <w:pPr>
        <w:ind w:left="720"/>
        <w:jc w:val="both"/>
        <w:rPr>
          <w:rFonts w:asciiTheme="minorHAnsi" w:eastAsiaTheme="minorEastAsia" w:hAnsiTheme="minorHAnsi" w:cstheme="minorBidi"/>
          <w:b/>
          <w:bCs/>
        </w:rPr>
      </w:pPr>
    </w:p>
    <w:p w14:paraId="5AFC2CCC" w14:textId="5C9BC19B" w:rsidR="00335266" w:rsidRDefault="004B2245" w:rsidP="00626A0E">
      <w:pPr>
        <w:ind w:left="720"/>
        <w:jc w:val="center"/>
        <w:rPr>
          <w:rFonts w:asciiTheme="minorHAnsi" w:eastAsiaTheme="minorEastAsia" w:hAnsiTheme="minorHAnsi" w:cstheme="minorBidi"/>
        </w:rPr>
      </w:pPr>
      <w:r>
        <w:rPr>
          <w:noProof/>
        </w:rPr>
        <w:lastRenderedPageBreak/>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Generación de Reportes</w:t>
      </w:r>
    </w:p>
    <w:p w14:paraId="6681A8FB" w14:textId="77777777" w:rsidR="00244B45" w:rsidRDefault="00244B45" w:rsidP="00DE2736">
      <w:pPr>
        <w:ind w:left="720"/>
        <w:jc w:val="both"/>
        <w:rPr>
          <w:rFonts w:asciiTheme="minorHAnsi" w:eastAsiaTheme="minorEastAsia" w:hAnsiTheme="minorHAnsi" w:cstheme="minorBidi"/>
          <w:b/>
          <w:bCs/>
        </w:rPr>
      </w:pPr>
    </w:p>
    <w:p w14:paraId="0BD581D3" w14:textId="4AFA928B" w:rsidR="00244B45" w:rsidRDefault="000901A2" w:rsidP="00626A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DE2736">
      <w:pPr>
        <w:ind w:left="720"/>
        <w:jc w:val="both"/>
        <w:rPr>
          <w:rFonts w:asciiTheme="minorHAnsi" w:eastAsiaTheme="minorEastAsia" w:hAnsiTheme="minorHAnsi" w:cstheme="minorBidi"/>
        </w:rPr>
      </w:pPr>
    </w:p>
    <w:p w14:paraId="3AAAB26A" w14:textId="561F985D" w:rsidR="000901A2" w:rsidRDefault="00F71041"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DE2736">
      <w:pPr>
        <w:ind w:left="720"/>
        <w:jc w:val="both"/>
        <w:rPr>
          <w:rFonts w:asciiTheme="minorHAnsi" w:eastAsiaTheme="minorEastAsia" w:hAnsiTheme="minorHAnsi" w:cstheme="minorBidi"/>
          <w:b/>
          <w:bCs/>
        </w:rPr>
      </w:pPr>
    </w:p>
    <w:p w14:paraId="3902AE46" w14:textId="7B41AC68" w:rsidR="007A4404" w:rsidRDefault="007A4404" w:rsidP="00626A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4C594623">
      <w:pPr>
        <w:ind w:left="720"/>
        <w:jc w:val="center"/>
        <w:rPr>
          <w:rFonts w:asciiTheme="minorHAnsi" w:eastAsiaTheme="minorEastAsia" w:hAnsiTheme="minorHAnsi" w:cstheme="minorBidi"/>
        </w:rPr>
      </w:pPr>
    </w:p>
    <w:p w14:paraId="70171CF7" w14:textId="7B41AC68" w:rsidR="006F0350" w:rsidRPr="00B57838" w:rsidRDefault="006F0350" w:rsidP="4C594623">
      <w:pPr>
        <w:ind w:left="720"/>
        <w:jc w:val="center"/>
        <w:rPr>
          <w:rFonts w:asciiTheme="minorHAnsi" w:eastAsiaTheme="minorEastAsia" w:hAnsiTheme="minorHAnsi" w:cstheme="minorBidi"/>
        </w:rPr>
      </w:pPr>
    </w:p>
    <w:p w14:paraId="5153A7A8" w14:textId="53505CDB" w:rsidR="00746D12" w:rsidRDefault="00746D12" w:rsidP="00DE2736">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Funcionalidades del Sistema</w:t>
      </w:r>
    </w:p>
    <w:p w14:paraId="147F7A4A" w14:textId="53505CDB" w:rsidR="0014315D" w:rsidRDefault="0014315D" w:rsidP="00DE2736">
      <w:pPr>
        <w:ind w:left="720"/>
        <w:jc w:val="both"/>
        <w:rPr>
          <w:rFonts w:asciiTheme="minorHAnsi" w:eastAsiaTheme="minorEastAsia" w:hAnsiTheme="minorHAnsi" w:cstheme="minorBidi"/>
          <w:b/>
          <w:bCs/>
        </w:rPr>
      </w:pPr>
    </w:p>
    <w:p w14:paraId="392E0134" w14:textId="53505CDB" w:rsidR="00A90D1F" w:rsidRPr="00A90D1F" w:rsidRDefault="0014315D" w:rsidP="00A90D1F">
      <w:pPr>
        <w:ind w:left="720"/>
        <w:jc w:val="center"/>
        <w:rPr>
          <w:rFonts w:asciiTheme="minorHAnsi" w:eastAsiaTheme="minorEastAsia" w:hAnsiTheme="minorHAnsi" w:cstheme="minorBidi"/>
        </w:rPr>
      </w:pPr>
      <w:r>
        <w:rPr>
          <w:noProof/>
        </w:rPr>
        <w:lastRenderedPageBreak/>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626A0E">
      <w:pPr>
        <w:ind w:left="720"/>
        <w:jc w:val="center"/>
        <w:rPr>
          <w:rFonts w:asciiTheme="minorHAnsi" w:eastAsiaTheme="minorEastAsia" w:hAnsiTheme="minorHAnsi" w:cstheme="minorBidi"/>
        </w:rPr>
      </w:pPr>
    </w:p>
    <w:p w14:paraId="6910EF0B" w14:textId="77777777" w:rsidR="003A17A5" w:rsidRDefault="003A17A5" w:rsidP="00626A0E">
      <w:pPr>
        <w:ind w:left="720"/>
        <w:jc w:val="center"/>
        <w:rPr>
          <w:rFonts w:asciiTheme="minorHAnsi" w:eastAsiaTheme="minorEastAsia" w:hAnsiTheme="minorHAnsi" w:cstheme="minorBidi"/>
        </w:rPr>
      </w:pPr>
    </w:p>
    <w:p w14:paraId="2A6B325F" w14:textId="77777777" w:rsidR="00F43783" w:rsidRPr="00F43783" w:rsidRDefault="00F43783" w:rsidP="00F43783">
      <w:pPr>
        <w:ind w:left="720"/>
        <w:jc w:val="center"/>
        <w:rPr>
          <w:rFonts w:asciiTheme="minorHAnsi" w:eastAsiaTheme="minorEastAsia" w:hAnsiTheme="minorHAnsi" w:cstheme="minorBidi"/>
        </w:rPr>
      </w:pPr>
    </w:p>
    <w:p w14:paraId="4E893FC4" w14:textId="77777777" w:rsidR="00A2466D" w:rsidRPr="00A2466D" w:rsidRDefault="00A2466D" w:rsidP="00261AE0">
      <w:pPr>
        <w:pStyle w:val="Ttulo1"/>
        <w:numPr>
          <w:ilvl w:val="0"/>
          <w:numId w:val="15"/>
        </w:numPr>
        <w:spacing w:before="0" w:after="0"/>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261AE0">
      <w:pPr>
        <w:pStyle w:val="Ttulo2"/>
        <w:numPr>
          <w:ilvl w:val="1"/>
          <w:numId w:val="15"/>
        </w:numPr>
        <w:ind w:left="1418"/>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Default="00442139" w:rsidP="00261AE0">
      <w:pPr>
        <w:pStyle w:val="Ttulo2"/>
        <w:numPr>
          <w:ilvl w:val="2"/>
          <w:numId w:val="15"/>
        </w:numPr>
        <w:ind w:left="1985"/>
        <w:rPr>
          <w:rFonts w:asciiTheme="minorHAnsi" w:hAnsiTheme="minorHAnsi" w:cstheme="minorBidi"/>
          <w:i w:val="0"/>
          <w:iCs w:val="0"/>
        </w:rPr>
      </w:pPr>
      <w:r w:rsidRPr="00442139">
        <w:rPr>
          <w:rFonts w:asciiTheme="minorHAnsi" w:hAnsiTheme="minorHAnsi" w:cstheme="minorBidi"/>
          <w:i w:val="0"/>
          <w:iCs w:val="0"/>
        </w:rPr>
        <w:t>Recaudación de Impuestos.</w:t>
      </w:r>
    </w:p>
    <w:p w14:paraId="5143A528"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Default="004330C1" w:rsidP="004330C1">
      <w:pPr>
        <w:pStyle w:val="Prrafodelista"/>
        <w:ind w:left="2705"/>
        <w:rPr>
          <w:rFonts w:asciiTheme="minorHAnsi" w:hAnsiTheme="minorHAnsi" w:cstheme="minorHAnsi"/>
        </w:rPr>
      </w:pPr>
    </w:p>
    <w:p w14:paraId="5CABA4FC"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4330C1" w:rsidRDefault="004330C1" w:rsidP="004330C1">
      <w:pPr>
        <w:pStyle w:val="Prrafodelista"/>
        <w:rPr>
          <w:rFonts w:asciiTheme="minorHAnsi" w:hAnsiTheme="minorHAnsi" w:cstheme="minorHAnsi"/>
        </w:rPr>
      </w:pPr>
    </w:p>
    <w:p w14:paraId="1D5BC7F9"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Si el propietario tiene autorizado el débito o crédito de su tarjeta directamente desde su entidad bancaria, el pago se efectuará automáticamente. </w:t>
      </w:r>
    </w:p>
    <w:p w14:paraId="651350BB" w14:textId="77777777" w:rsidR="004330C1" w:rsidRPr="004330C1" w:rsidRDefault="004330C1" w:rsidP="004330C1">
      <w:pPr>
        <w:pStyle w:val="Prrafodelista"/>
        <w:rPr>
          <w:rFonts w:asciiTheme="minorHAnsi" w:hAnsiTheme="minorHAnsi" w:cstheme="minorHAnsi"/>
        </w:rPr>
      </w:pPr>
    </w:p>
    <w:p w14:paraId="36CA8A76" w14:textId="77777777" w:rsidR="004330C1" w:rsidRDefault="00CE0F3E" w:rsidP="00261AE0">
      <w:pPr>
        <w:pStyle w:val="Prrafodelista"/>
        <w:numPr>
          <w:ilvl w:val="3"/>
          <w:numId w:val="15"/>
        </w:numPr>
        <w:rPr>
          <w:rFonts w:asciiTheme="minorHAnsi" w:hAnsiTheme="minorHAnsi" w:cstheme="minorHAnsi"/>
        </w:rPr>
      </w:pPr>
      <w:r w:rsidRPr="004330C1">
        <w:rPr>
          <w:rFonts w:asciiTheme="minorHAnsi" w:hAnsiTheme="minorHAnsi" w:cstheme="minorHAnsi"/>
        </w:rPr>
        <w:t xml:space="preserve">El sistema permitirá efectuar el pago de impuestos a partir del primero de enero de cada año a los usuarios que deseen adelantar su pago, </w:t>
      </w:r>
      <w:r w:rsidRPr="004330C1">
        <w:rPr>
          <w:rFonts w:asciiTheme="minorHAnsi" w:hAnsiTheme="minorHAnsi" w:cstheme="minorHAnsi"/>
        </w:rPr>
        <w:lastRenderedPageBreak/>
        <w:t>aunque su mes aún no esté habilitado, esto se podrá realizar exclusivamente por ventanilla.</w:t>
      </w:r>
    </w:p>
    <w:p w14:paraId="132EA6AA" w14:textId="77777777" w:rsidR="004330C1" w:rsidRPr="004330C1" w:rsidRDefault="004330C1" w:rsidP="004330C1">
      <w:pPr>
        <w:pStyle w:val="Prrafodelista"/>
        <w:rPr>
          <w:rFonts w:asciiTheme="minorHAnsi" w:hAnsiTheme="minorHAnsi" w:cstheme="minorHAnsi"/>
        </w:rPr>
      </w:pPr>
    </w:p>
    <w:p w14:paraId="70E2F832" w14:textId="77777777" w:rsidR="009B6BED" w:rsidRDefault="00CE0F3E" w:rsidP="00261AE0">
      <w:pPr>
        <w:pStyle w:val="Prrafodelista"/>
        <w:numPr>
          <w:ilvl w:val="3"/>
          <w:numId w:val="15"/>
        </w:numPr>
        <w:rPr>
          <w:rFonts w:asciiTheme="minorHAnsi" w:hAnsiTheme="minorHAnsi" w:cstheme="minorHAnsi"/>
        </w:rPr>
      </w:pPr>
      <w:r w:rsidRPr="009B6BED">
        <w:rPr>
          <w:rFonts w:asciiTheme="minorHAnsi" w:hAnsiTheme="minorHAnsi" w:cstheme="minorHAnsi"/>
        </w:rPr>
        <w:t>Método de Pago</w:t>
      </w:r>
    </w:p>
    <w:p w14:paraId="4E58862E" w14:textId="77777777" w:rsidR="009B6BED" w:rsidRPr="009B6BED" w:rsidRDefault="009B6BED" w:rsidP="009B6BED">
      <w:pPr>
        <w:pStyle w:val="Prrafodelista"/>
        <w:rPr>
          <w:rFonts w:asciiTheme="minorHAnsi" w:hAnsiTheme="minorHAnsi" w:cstheme="minorHAnsi"/>
        </w:rPr>
      </w:pPr>
    </w:p>
    <w:p w14:paraId="52CD0C68" w14:textId="77777777" w:rsidR="007F299A" w:rsidRPr="007F299A" w:rsidRDefault="007F299A" w:rsidP="00261AE0">
      <w:pPr>
        <w:pStyle w:val="Prrafodelista"/>
        <w:numPr>
          <w:ilvl w:val="0"/>
          <w:numId w:val="18"/>
        </w:numPr>
        <w:rPr>
          <w:rFonts w:asciiTheme="minorHAnsi" w:hAnsiTheme="minorHAnsi" w:cstheme="minorHAnsi"/>
          <w:vanish/>
        </w:rPr>
      </w:pPr>
    </w:p>
    <w:p w14:paraId="0748D35E" w14:textId="77777777" w:rsidR="007F299A" w:rsidRPr="007F299A" w:rsidRDefault="007F299A" w:rsidP="00261AE0">
      <w:pPr>
        <w:pStyle w:val="Prrafodelista"/>
        <w:numPr>
          <w:ilvl w:val="3"/>
          <w:numId w:val="18"/>
        </w:numPr>
        <w:rPr>
          <w:rFonts w:asciiTheme="minorHAnsi" w:hAnsiTheme="minorHAnsi" w:cstheme="minorHAnsi"/>
          <w:vanish/>
        </w:rPr>
      </w:pPr>
    </w:p>
    <w:p w14:paraId="5590C878" w14:textId="77777777" w:rsidR="007F299A" w:rsidRPr="007F299A" w:rsidRDefault="007F299A" w:rsidP="00261AE0">
      <w:pPr>
        <w:pStyle w:val="Prrafodelista"/>
        <w:numPr>
          <w:ilvl w:val="3"/>
          <w:numId w:val="18"/>
        </w:numPr>
        <w:rPr>
          <w:rFonts w:asciiTheme="minorHAnsi" w:hAnsiTheme="minorHAnsi" w:cstheme="minorHAnsi"/>
          <w:vanish/>
        </w:rPr>
      </w:pPr>
    </w:p>
    <w:p w14:paraId="563ABADA" w14:textId="77777777" w:rsidR="007F299A" w:rsidRPr="007F299A" w:rsidRDefault="007F299A" w:rsidP="00261AE0">
      <w:pPr>
        <w:pStyle w:val="Prrafodelista"/>
        <w:numPr>
          <w:ilvl w:val="3"/>
          <w:numId w:val="18"/>
        </w:numPr>
        <w:rPr>
          <w:rFonts w:asciiTheme="minorHAnsi" w:hAnsiTheme="minorHAnsi" w:cstheme="minorHAnsi"/>
          <w:vanish/>
        </w:rPr>
      </w:pPr>
    </w:p>
    <w:p w14:paraId="15611C4D" w14:textId="77777777" w:rsidR="007F299A" w:rsidRPr="007F299A" w:rsidRDefault="007F299A" w:rsidP="00261AE0">
      <w:pPr>
        <w:pStyle w:val="Prrafodelista"/>
        <w:numPr>
          <w:ilvl w:val="3"/>
          <w:numId w:val="18"/>
        </w:numPr>
        <w:rPr>
          <w:rFonts w:asciiTheme="minorHAnsi" w:hAnsiTheme="minorHAnsi" w:cstheme="minorHAnsi"/>
          <w:vanish/>
        </w:rPr>
      </w:pPr>
    </w:p>
    <w:p w14:paraId="6D2F9810" w14:textId="77777777" w:rsidR="007F299A" w:rsidRPr="007F299A" w:rsidRDefault="007F299A" w:rsidP="00261AE0">
      <w:pPr>
        <w:pStyle w:val="Prrafodelista"/>
        <w:numPr>
          <w:ilvl w:val="3"/>
          <w:numId w:val="18"/>
        </w:numPr>
        <w:rPr>
          <w:rFonts w:asciiTheme="minorHAnsi" w:hAnsiTheme="minorHAnsi" w:cstheme="minorHAnsi"/>
          <w:vanish/>
        </w:rPr>
      </w:pPr>
    </w:p>
    <w:p w14:paraId="5C87575B" w14:textId="498778BC" w:rsidR="00732283" w:rsidRDefault="00CE0F3E" w:rsidP="00261AE0">
      <w:pPr>
        <w:pStyle w:val="Prrafodelista"/>
        <w:numPr>
          <w:ilvl w:val="4"/>
          <w:numId w:val="18"/>
        </w:numPr>
        <w:rPr>
          <w:rFonts w:asciiTheme="minorHAnsi" w:hAnsiTheme="minorHAnsi" w:cstheme="minorHAnsi"/>
        </w:rPr>
      </w:pPr>
      <w:r w:rsidRPr="009B6BED">
        <w:rPr>
          <w:rFonts w:asciiTheme="minorHAnsi" w:hAnsiTheme="minorHAnsi" w:cstheme="minorHAnsi"/>
        </w:rPr>
        <w:t>El sistema emitirá una factura de pago de forma impresa cuando el valor sea cancelado por ventanilla y será entregada al propietario.</w:t>
      </w:r>
    </w:p>
    <w:p w14:paraId="38C733FC" w14:textId="14DF7B3C" w:rsidR="00442139" w:rsidRPr="009B6BED" w:rsidRDefault="00CE0F3E" w:rsidP="00261AE0">
      <w:pPr>
        <w:pStyle w:val="Prrafodelista"/>
        <w:numPr>
          <w:ilvl w:val="4"/>
          <w:numId w:val="18"/>
        </w:numPr>
        <w:rPr>
          <w:rFonts w:asciiTheme="minorHAnsi" w:hAnsiTheme="minorHAnsi" w:cstheme="minorHAnsi"/>
        </w:rPr>
      </w:pPr>
      <w:r w:rsidRPr="009B6BED">
        <w:rPr>
          <w:rFonts w:asciiTheme="minorHAnsi" w:hAnsiTheme="minorHAnsi" w:cstheme="minorHAnsi"/>
        </w:rPr>
        <w:t>El sistema emitirá la factura de pago digital en formato PDF cuando el valor sea cancelado desde la entidad bancaria asociada a la tarjeta del propietario inscrito.</w:t>
      </w:r>
    </w:p>
    <w:p w14:paraId="067278F1" w14:textId="18ADA071" w:rsidR="003D550D" w:rsidRDefault="000E50B8"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261AE0">
      <w:pPr>
        <w:pStyle w:val="Prrafodelista"/>
        <w:numPr>
          <w:ilvl w:val="2"/>
          <w:numId w:val="18"/>
        </w:numPr>
        <w:rPr>
          <w:rFonts w:asciiTheme="minorHAnsi" w:hAnsiTheme="minorHAnsi" w:cstheme="minorBidi"/>
          <w:vanish/>
        </w:rPr>
      </w:pPr>
    </w:p>
    <w:p w14:paraId="4A974463" w14:textId="71942E54" w:rsidR="000E50B8" w:rsidRPr="000E50B8" w:rsidRDefault="00994E1A" w:rsidP="00261AE0">
      <w:pPr>
        <w:pStyle w:val="Prrafodelista"/>
        <w:numPr>
          <w:ilvl w:val="3"/>
          <w:numId w:val="18"/>
        </w:numPr>
      </w:pPr>
      <w:r w:rsidRPr="00994E1A">
        <w:rPr>
          <w:rFonts w:asciiTheme="minorHAnsi" w:hAnsiTheme="minorHAnsi" w:cstheme="minorBidi"/>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261AE0">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DE6621" w:rsidRDefault="00103B39" w:rsidP="00261AE0">
      <w:pPr>
        <w:pStyle w:val="Prrafodelista"/>
        <w:numPr>
          <w:ilvl w:val="3"/>
          <w:numId w:val="18"/>
        </w:numPr>
        <w:spacing w:after="160" w:line="259" w:lineRule="auto"/>
        <w:jc w:val="both"/>
        <w:rPr>
          <w:rFonts w:asciiTheme="minorHAnsi" w:eastAsiaTheme="minorEastAsia" w:hAnsiTheme="minorHAnsi" w:cstheme="minorBidi"/>
        </w:rPr>
      </w:pPr>
      <w:r w:rsidRPr="00DE6621">
        <w:rPr>
          <w:rFonts w:asciiTheme="minorHAnsi" w:eastAsiaTheme="minorEastAsia" w:hAnsiTheme="minorHAnsi" w:cstheme="minorBidi"/>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DE6621" w:rsidRDefault="00103B39" w:rsidP="00261AE0">
      <w:pPr>
        <w:pStyle w:val="Prrafodelista"/>
        <w:numPr>
          <w:ilvl w:val="3"/>
          <w:numId w:val="18"/>
        </w:numPr>
        <w:spacing w:after="160" w:line="259" w:lineRule="auto"/>
        <w:jc w:val="both"/>
        <w:rPr>
          <w:rFonts w:asciiTheme="minorHAnsi" w:eastAsiaTheme="minorEastAsia" w:hAnsiTheme="minorHAnsi" w:cstheme="minorBidi"/>
        </w:rPr>
      </w:pPr>
      <w:r w:rsidRPr="00DE6621">
        <w:rPr>
          <w:rFonts w:asciiTheme="minorHAnsi" w:eastAsiaTheme="minorEastAsia" w:hAnsiTheme="minorHAnsi" w:cstheme="minorBidi"/>
        </w:rPr>
        <w:t>Se otorga un acceso adicional con respecto a los ingresos por cobros documentales y los coches adicionados con el respectivo código del propietario asociado a vehículo.</w:t>
      </w:r>
    </w:p>
    <w:p w14:paraId="4BD3DD25" w14:textId="77777777" w:rsidR="007461C3" w:rsidRPr="00DE6621" w:rsidRDefault="00103B39" w:rsidP="00261AE0">
      <w:pPr>
        <w:pStyle w:val="Prrafodelista"/>
        <w:numPr>
          <w:ilvl w:val="4"/>
          <w:numId w:val="18"/>
        </w:numPr>
        <w:spacing w:after="160" w:line="259" w:lineRule="auto"/>
        <w:jc w:val="both"/>
        <w:rPr>
          <w:rFonts w:asciiTheme="minorHAnsi" w:hAnsiTheme="minorHAnsi" w:cstheme="minorBidi"/>
        </w:rPr>
      </w:pPr>
      <w:bookmarkStart w:id="32" w:name="_Hlk65342829"/>
      <w:r w:rsidRPr="00DE6621">
        <w:rPr>
          <w:rFonts w:asciiTheme="minorHAnsi" w:eastAsiaTheme="minorEastAsia" w:hAnsiTheme="minorHAnsi" w:cstheme="minorBidi"/>
        </w:rPr>
        <w:t xml:space="preserve">El sistema deberá generar un informe de pago de cada propietario en función de su correspondiente mes de pago. </w:t>
      </w:r>
    </w:p>
    <w:bookmarkEnd w:id="32"/>
    <w:p w14:paraId="73AE3D2E" w14:textId="7FDBE83A" w:rsidR="003D310B" w:rsidRPr="00DE6621" w:rsidRDefault="00103B39" w:rsidP="00261AE0">
      <w:pPr>
        <w:pStyle w:val="Prrafodelista"/>
        <w:numPr>
          <w:ilvl w:val="3"/>
          <w:numId w:val="18"/>
        </w:numPr>
        <w:spacing w:after="160" w:line="259" w:lineRule="auto"/>
        <w:jc w:val="both"/>
        <w:rPr>
          <w:rFonts w:asciiTheme="minorHAnsi" w:hAnsiTheme="minorHAnsi" w:cstheme="minorBidi"/>
        </w:rPr>
      </w:pPr>
      <w:r w:rsidRPr="00DE6621">
        <w:rPr>
          <w:rFonts w:asciiTheme="minorHAnsi" w:eastAsiaTheme="minorEastAsia" w:hAnsiTheme="minorHAnsi" w:cstheme="minorBidi"/>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261AE0">
      <w:pPr>
        <w:pStyle w:val="Ttulo2"/>
        <w:numPr>
          <w:ilvl w:val="2"/>
          <w:numId w:val="15"/>
        </w:numPr>
        <w:ind w:left="1985"/>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261AE0">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261AE0">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330D9C" w:rsidRDefault="000A3B35" w:rsidP="00261AE0">
      <w:pPr>
        <w:pStyle w:val="Prrafodelista"/>
        <w:numPr>
          <w:ilvl w:val="3"/>
          <w:numId w:val="19"/>
        </w:numPr>
        <w:spacing w:after="160" w:line="259" w:lineRule="auto"/>
        <w:jc w:val="both"/>
        <w:rPr>
          <w:rFonts w:asciiTheme="minorHAnsi" w:hAnsiTheme="minorHAnsi" w:cstheme="minorBidi"/>
        </w:rPr>
      </w:pPr>
      <w:bookmarkStart w:id="33" w:name="_Hlk65342795"/>
      <w:r w:rsidRPr="5BE59E83">
        <w:rPr>
          <w:rFonts w:asciiTheme="minorHAnsi" w:eastAsia="Calibri" w:hAnsiTheme="minorHAnsi" w:cstheme="minorBidi"/>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DD3A34" w:rsidRDefault="000A3B35" w:rsidP="00261AE0">
      <w:pPr>
        <w:pStyle w:val="Prrafodelista"/>
        <w:numPr>
          <w:ilvl w:val="3"/>
          <w:numId w:val="19"/>
        </w:numPr>
        <w:spacing w:after="160" w:line="259" w:lineRule="auto"/>
        <w:jc w:val="both"/>
        <w:rPr>
          <w:rFonts w:asciiTheme="minorHAnsi" w:hAnsiTheme="minorHAnsi" w:cstheme="minorBidi"/>
        </w:rPr>
      </w:pPr>
      <w:r w:rsidRPr="5BE59E83">
        <w:rPr>
          <w:rFonts w:asciiTheme="minorHAnsi" w:eastAsia="Calibri" w:hAnsiTheme="minorHAnsi" w:cstheme="minorBidi"/>
          <w:color w:val="000000" w:themeColor="text1"/>
        </w:rPr>
        <w:t>El sistema permitirá la actualización de los datos del vehículo (depreciación del vehículo), tarifas (nuevos impuestos).</w:t>
      </w:r>
    </w:p>
    <w:p w14:paraId="74D6BA4B" w14:textId="1BC67BC0" w:rsidR="00DD3A34" w:rsidRPr="003549CB" w:rsidRDefault="00DD3A34" w:rsidP="00261AE0">
      <w:pPr>
        <w:pStyle w:val="Prrafodelista"/>
        <w:numPr>
          <w:ilvl w:val="3"/>
          <w:numId w:val="19"/>
        </w:numPr>
        <w:spacing w:after="160" w:line="259" w:lineRule="auto"/>
        <w:jc w:val="both"/>
        <w:rPr>
          <w:rFonts w:asciiTheme="minorHAnsi" w:hAnsiTheme="minorHAnsi" w:cstheme="minorBidi"/>
        </w:rPr>
      </w:pPr>
      <w:r>
        <w:rPr>
          <w:rFonts w:asciiTheme="minorHAnsi" w:eastAsia="Calibri" w:hAnsiTheme="minorHAnsi" w:cstheme="minorBidi"/>
          <w:color w:val="000000" w:themeColor="text1"/>
        </w:rPr>
        <w:t xml:space="preserve">El sistema </w:t>
      </w:r>
      <w:r w:rsidR="002E68AB">
        <w:rPr>
          <w:rFonts w:asciiTheme="minorHAnsi" w:eastAsia="Calibri" w:hAnsiTheme="minorHAnsi" w:cstheme="minorBidi"/>
          <w:color w:val="000000" w:themeColor="text1"/>
        </w:rPr>
        <w:t>permitirá</w:t>
      </w:r>
      <w:r>
        <w:rPr>
          <w:rFonts w:asciiTheme="minorHAnsi" w:eastAsia="Calibri" w:hAnsiTheme="minorHAnsi" w:cstheme="minorBidi"/>
          <w:color w:val="000000" w:themeColor="text1"/>
        </w:rPr>
        <w:t xml:space="preserve"> actualizar los datos correspondientes a los empleados del sistema.</w:t>
      </w:r>
    </w:p>
    <w:p w14:paraId="12FDD27C" w14:textId="4EE05122" w:rsidR="003D550D" w:rsidRDefault="00997741" w:rsidP="00261AE0">
      <w:pPr>
        <w:pStyle w:val="Ttulo2"/>
        <w:numPr>
          <w:ilvl w:val="2"/>
          <w:numId w:val="15"/>
        </w:numPr>
        <w:ind w:left="1985"/>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261AE0">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1E43D9" w:rsidRDefault="002F7A3D" w:rsidP="00261AE0">
      <w:pPr>
        <w:pStyle w:val="Prrafodelista"/>
        <w:numPr>
          <w:ilvl w:val="3"/>
          <w:numId w:val="19"/>
        </w:numPr>
        <w:spacing w:after="160" w:line="259" w:lineRule="auto"/>
        <w:jc w:val="both"/>
        <w:rPr>
          <w:rFonts w:asciiTheme="minorHAnsi" w:eastAsiaTheme="minorEastAsia" w:hAnsiTheme="minorHAnsi" w:cstheme="minorBidi"/>
        </w:rPr>
      </w:pPr>
      <w:r w:rsidRPr="001E43D9">
        <w:rPr>
          <w:rFonts w:asciiTheme="minorHAnsi" w:eastAsiaTheme="minorEastAsia" w:hAnsiTheme="minorHAnsi" w:cstheme="minorBidi"/>
        </w:rPr>
        <w:t xml:space="preserve">El sistema organizará a los propietarios de vehículos en doce grupos que están conformados por los meses del año, en orden alfabético. </w:t>
      </w:r>
    </w:p>
    <w:p w14:paraId="02602AF5" w14:textId="746A9D16" w:rsidR="00A2466D" w:rsidRPr="00A2466D" w:rsidRDefault="00C57178" w:rsidP="00261AE0">
      <w:pPr>
        <w:pStyle w:val="Ttulo2"/>
        <w:numPr>
          <w:ilvl w:val="2"/>
          <w:numId w:val="15"/>
        </w:numPr>
        <w:ind w:left="1985"/>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261AE0">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Cada persona registrada poseerá un código de identificación único dentro del sistema.</w:t>
      </w:r>
    </w:p>
    <w:p w14:paraId="2D2A452E" w14:textId="77777777" w:rsidR="00C57178" w:rsidRPr="00FA4124" w:rsidRDefault="00C57178" w:rsidP="00261AE0">
      <w:pPr>
        <w:pStyle w:val="Prrafodelista"/>
        <w:numPr>
          <w:ilvl w:val="3"/>
          <w:numId w:val="19"/>
        </w:numPr>
        <w:spacing w:after="160" w:line="259" w:lineRule="auto"/>
        <w:jc w:val="both"/>
        <w:rPr>
          <w:rFonts w:asciiTheme="minorHAnsi" w:eastAsiaTheme="minorEastAsia" w:hAnsiTheme="minorHAnsi" w:cstheme="minorBidi"/>
        </w:rPr>
      </w:pPr>
      <w:r w:rsidRPr="00FA4124">
        <w:rPr>
          <w:rFonts w:asciiTheme="minorHAnsi" w:eastAsiaTheme="minorEastAsia" w:hAnsiTheme="minorHAnsi" w:cstheme="minorBidi"/>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261AE0">
      <w:pPr>
        <w:pStyle w:val="Ttulo2"/>
        <w:numPr>
          <w:ilvl w:val="1"/>
          <w:numId w:val="15"/>
        </w:numPr>
        <w:ind w:left="1418"/>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261AE0">
      <w:pPr>
        <w:pStyle w:val="Ttulo3"/>
        <w:numPr>
          <w:ilvl w:val="2"/>
          <w:numId w:val="15"/>
        </w:numPr>
        <w:ind w:left="1843"/>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293225" w:rsidRDefault="005A795A" w:rsidP="00261AE0">
      <w:pPr>
        <w:pStyle w:val="Prrafodelista"/>
        <w:numPr>
          <w:ilvl w:val="0"/>
          <w:numId w:val="20"/>
        </w:numPr>
        <w:ind w:left="1843"/>
        <w:jc w:val="both"/>
        <w:rPr>
          <w:rFonts w:asciiTheme="minorHAnsi" w:hAnsiTheme="minorHAnsi" w:cstheme="minorHAnsi"/>
          <w:b/>
          <w:bCs/>
        </w:rPr>
      </w:pPr>
      <w:r w:rsidRPr="00293225">
        <w:rPr>
          <w:rFonts w:asciiTheme="minorHAnsi" w:hAnsiTheme="minorHAnsi" w:cstheme="minorHAnsi"/>
        </w:rPr>
        <w:t>Interfaces para el Usuario</w:t>
      </w:r>
    </w:p>
    <w:p w14:paraId="26489210" w14:textId="77777777" w:rsidR="00293225" w:rsidRPr="00293225" w:rsidRDefault="005A795A" w:rsidP="00261AE0">
      <w:pPr>
        <w:pStyle w:val="Prrafodelista"/>
        <w:numPr>
          <w:ilvl w:val="2"/>
          <w:numId w:val="20"/>
        </w:numPr>
        <w:jc w:val="both"/>
        <w:rPr>
          <w:rFonts w:asciiTheme="minorHAnsi" w:hAnsiTheme="minorHAnsi" w:cstheme="minorHAnsi"/>
        </w:rPr>
      </w:pPr>
      <w:r w:rsidRPr="00293225">
        <w:rPr>
          <w:rFonts w:asciiTheme="minorHAnsi" w:hAnsiTheme="minorHAnsi" w:cstheme="minorHAnsi"/>
          <w:b/>
          <w:bCs/>
        </w:rPr>
        <w:t xml:space="preserve">Hardware </w:t>
      </w:r>
    </w:p>
    <w:p w14:paraId="6470DCC1" w14:textId="77777777" w:rsid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 xml:space="preserve">El sistema requerirá un procesador mínimo (Celeron de 3era generación en adelante). </w:t>
      </w:r>
    </w:p>
    <w:p w14:paraId="479444AC" w14:textId="77777777" w:rsid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 xml:space="preserve">El sistema requerirá una memoria RAM mínima de 2Gb. </w:t>
      </w:r>
    </w:p>
    <w:p w14:paraId="6A0A6D8C" w14:textId="10CDF09C" w:rsidR="005A795A" w:rsidRPr="00C0004D" w:rsidRDefault="005A795A" w:rsidP="00261AE0">
      <w:pPr>
        <w:pStyle w:val="Prrafodelista"/>
        <w:numPr>
          <w:ilvl w:val="3"/>
          <w:numId w:val="20"/>
        </w:numPr>
        <w:jc w:val="both"/>
        <w:rPr>
          <w:rFonts w:asciiTheme="minorHAnsi" w:hAnsiTheme="minorHAnsi" w:cstheme="minorHAnsi"/>
        </w:rPr>
      </w:pPr>
      <w:r w:rsidRPr="00C0004D">
        <w:rPr>
          <w:rFonts w:asciiTheme="minorHAnsi" w:hAnsiTheme="minorHAnsi" w:cstheme="minorHAnsi"/>
        </w:rPr>
        <w:t>El sistema utilizara una base de datos local SQL SERVER (Necesita 4Gb de Disco Duro para su funcionamiento óptimo).</w:t>
      </w:r>
    </w:p>
    <w:p w14:paraId="2AC35322" w14:textId="77777777" w:rsidR="009133B5" w:rsidRPr="009133B5" w:rsidRDefault="005A795A" w:rsidP="00261AE0">
      <w:pPr>
        <w:pStyle w:val="Prrafodelista"/>
        <w:numPr>
          <w:ilvl w:val="2"/>
          <w:numId w:val="20"/>
        </w:numPr>
        <w:ind w:left="2552"/>
        <w:jc w:val="both"/>
      </w:pPr>
      <w:r w:rsidRPr="009133B5">
        <w:rPr>
          <w:rFonts w:asciiTheme="minorHAnsi" w:hAnsiTheme="minorHAnsi" w:cstheme="minorHAnsi"/>
          <w:b/>
          <w:bCs/>
        </w:rPr>
        <w:t xml:space="preserve">Software </w:t>
      </w:r>
    </w:p>
    <w:p w14:paraId="44F6ADAA" w14:textId="73C369EB" w:rsidR="005A795A" w:rsidRPr="00F46191" w:rsidRDefault="005A795A" w:rsidP="00261AE0">
      <w:pPr>
        <w:pStyle w:val="Prrafodelista"/>
        <w:numPr>
          <w:ilvl w:val="3"/>
          <w:numId w:val="20"/>
        </w:numPr>
        <w:jc w:val="both"/>
      </w:pPr>
      <w:r w:rsidRPr="009133B5">
        <w:rPr>
          <w:rFonts w:asciiTheme="minorHAnsi" w:hAnsiTheme="minorHAnsi" w:cstheme="minorHAnsi"/>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261AE0">
      <w:pPr>
        <w:pStyle w:val="Ttulo3"/>
        <w:numPr>
          <w:ilvl w:val="2"/>
          <w:numId w:val="15"/>
        </w:numPr>
        <w:ind w:left="1843"/>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5BD18D89" w14:textId="77777777" w:rsidR="00A2466D" w:rsidRPr="00A2466D" w:rsidRDefault="00A2466D" w:rsidP="00A2466D">
      <w:pPr>
        <w:ind w:left="720"/>
        <w:jc w:val="both"/>
        <w:rPr>
          <w:rFonts w:ascii="Calibri" w:hAnsi="Calibri" w:cs="Book Antiqua"/>
          <w:i/>
          <w:color w:val="0000FF"/>
        </w:rPr>
      </w:pPr>
    </w:p>
    <w:p w14:paraId="1E082189"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cerrara sesión si el usuario no presenta actividad durante el tiempo de 30 minutos. </w:t>
      </w:r>
    </w:p>
    <w:p w14:paraId="38FB34A6"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va a realizar procesos en segundo plano para las consultas a la base de datos (AJAX). </w:t>
      </w:r>
    </w:p>
    <w:p w14:paraId="181FA0C5"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La base de datos del sistema podrá ser migrada a otro SGBD sin ninguna restricción. </w:t>
      </w:r>
    </w:p>
    <w:p w14:paraId="10675E97" w14:textId="77777777" w:rsidR="00044FFD" w:rsidRPr="00DB4A7F" w:rsidRDefault="00044FFD" w:rsidP="00D33B7F">
      <w:pPr>
        <w:pStyle w:val="Prrafodelista"/>
        <w:numPr>
          <w:ilvl w:val="0"/>
          <w:numId w:val="4"/>
        </w:numPr>
        <w:spacing w:after="160" w:line="259" w:lineRule="auto"/>
        <w:ind w:left="2127" w:hanging="426"/>
        <w:jc w:val="both"/>
        <w:rPr>
          <w:rFonts w:asciiTheme="minorHAnsi" w:hAnsiTheme="minorHAnsi" w:cstheme="minorHAnsi"/>
        </w:rPr>
      </w:pPr>
      <w:r w:rsidRPr="00DB4A7F">
        <w:rPr>
          <w:rFonts w:asciiTheme="minorHAnsi" w:hAnsiTheme="minorHAnsi" w:cstheme="minorHAnsi"/>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261AE0">
      <w:pPr>
        <w:pStyle w:val="Ttulo3"/>
        <w:numPr>
          <w:ilvl w:val="2"/>
          <w:numId w:val="15"/>
        </w:numPr>
        <w:ind w:left="1843"/>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Default="00F316B3" w:rsidP="00261AE0">
      <w:pPr>
        <w:pStyle w:val="Ttulo3"/>
        <w:numPr>
          <w:ilvl w:val="3"/>
          <w:numId w:val="15"/>
        </w:numPr>
        <w:ind w:left="2694"/>
        <w:rPr>
          <w:rFonts w:asciiTheme="minorHAnsi" w:hAnsiTheme="minorHAnsi" w:cstheme="minorBidi"/>
          <w:bCs w:val="0"/>
          <w:color w:val="000000" w:themeColor="text1"/>
        </w:rPr>
      </w:pPr>
      <w:r w:rsidRPr="00F316B3">
        <w:rPr>
          <w:rFonts w:asciiTheme="minorHAnsi" w:hAnsiTheme="minorHAnsi" w:cstheme="minorBidi"/>
          <w:bCs w:val="0"/>
          <w:color w:val="000000" w:themeColor="text1"/>
        </w:rPr>
        <w:t>Eficiencia</w:t>
      </w:r>
    </w:p>
    <w:p w14:paraId="4EAAD358" w14:textId="77777777" w:rsidR="00F316B3" w:rsidRDefault="00F316B3" w:rsidP="00F316B3"/>
    <w:p w14:paraId="495F8EB2" w14:textId="77777777" w:rsidR="00F316B3" w:rsidRPr="001E43D9" w:rsidRDefault="00F316B3" w:rsidP="00261AE0">
      <w:pPr>
        <w:pStyle w:val="Prrafodelista"/>
        <w:numPr>
          <w:ilvl w:val="0"/>
          <w:numId w:val="21"/>
        </w:numPr>
        <w:jc w:val="both"/>
        <w:rPr>
          <w:rFonts w:asciiTheme="minorHAnsi" w:hAnsiTheme="minorHAnsi" w:cstheme="minorHAnsi"/>
          <w:iCs/>
          <w:color w:val="000000" w:themeColor="text1"/>
        </w:rPr>
      </w:pPr>
      <w:r w:rsidRPr="001E43D9">
        <w:rPr>
          <w:rFonts w:asciiTheme="minorHAnsi" w:hAnsiTheme="minorHAnsi" w:cstheme="minorHAnsi"/>
          <w:iCs/>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1E43D9" w:rsidRDefault="00F316B3" w:rsidP="00261AE0">
      <w:pPr>
        <w:pStyle w:val="Prrafodelista"/>
        <w:numPr>
          <w:ilvl w:val="0"/>
          <w:numId w:val="21"/>
        </w:numPr>
        <w:jc w:val="both"/>
        <w:rPr>
          <w:rFonts w:asciiTheme="minorHAnsi" w:hAnsiTheme="minorHAnsi" w:cstheme="minorHAnsi"/>
          <w:iCs/>
          <w:color w:val="000000" w:themeColor="text1"/>
        </w:rPr>
      </w:pPr>
      <w:r w:rsidRPr="001E43D9">
        <w:rPr>
          <w:rFonts w:asciiTheme="minorHAnsi" w:hAnsiTheme="minorHAnsi" w:cstheme="minorHAnsi"/>
          <w:iCs/>
          <w:color w:val="000000" w:themeColor="text1"/>
        </w:rPr>
        <w:t xml:space="preserve">El sistema podrá ejecutar 100 transacciones de manera simultánea (Gestionado por el SGBD). </w:t>
      </w:r>
    </w:p>
    <w:p w14:paraId="7907CEA1" w14:textId="4BB6C964" w:rsidR="00F316B3" w:rsidRDefault="000D0188" w:rsidP="00261AE0">
      <w:pPr>
        <w:pStyle w:val="Ttulo3"/>
        <w:numPr>
          <w:ilvl w:val="3"/>
          <w:numId w:val="15"/>
        </w:numPr>
        <w:ind w:left="2694"/>
        <w:rPr>
          <w:rFonts w:ascii="Calibri" w:hAnsi="Calibri" w:cs="Calibri"/>
          <w:bCs w:val="0"/>
          <w:sz w:val="24"/>
          <w:szCs w:val="24"/>
        </w:rPr>
      </w:pPr>
      <w:r w:rsidRPr="000D0188">
        <w:rPr>
          <w:rFonts w:ascii="Calibri" w:hAnsi="Calibri" w:cs="Calibri"/>
          <w:bCs w:val="0"/>
          <w:sz w:val="24"/>
          <w:szCs w:val="24"/>
        </w:rPr>
        <w:t>Dependibilidad</w:t>
      </w:r>
    </w:p>
    <w:p w14:paraId="2A128ED2" w14:textId="77777777" w:rsidR="006B533B" w:rsidRDefault="006B533B" w:rsidP="006B533B"/>
    <w:p w14:paraId="52D0C306"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estará disponible durante todo el horario de oficina que maneje el municipio. </w:t>
      </w:r>
    </w:p>
    <w:p w14:paraId="20631ED7" w14:textId="77777777" w:rsidR="006B533B" w:rsidRPr="00472898" w:rsidRDefault="006B533B"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operara y actualizara la información de la base de datos local con los de la base de datos online en un horario no laborable.  </w:t>
      </w:r>
    </w:p>
    <w:p w14:paraId="3C1267E9" w14:textId="77777777" w:rsidR="006B533B" w:rsidRDefault="006B533B" w:rsidP="006B533B"/>
    <w:p w14:paraId="767DF756" w14:textId="5BE0B993" w:rsidR="00F316B3" w:rsidRDefault="00315832" w:rsidP="00261AE0">
      <w:pPr>
        <w:pStyle w:val="Ttulo3"/>
        <w:numPr>
          <w:ilvl w:val="3"/>
          <w:numId w:val="15"/>
        </w:numPr>
        <w:ind w:left="2694"/>
        <w:rPr>
          <w:rFonts w:asciiTheme="minorHAnsi" w:hAnsiTheme="minorHAnsi" w:cstheme="minorBidi"/>
          <w:bCs w:val="0"/>
          <w:color w:val="000000" w:themeColor="text1"/>
        </w:rPr>
      </w:pPr>
      <w:r w:rsidRPr="00315832">
        <w:rPr>
          <w:rFonts w:asciiTheme="minorHAnsi" w:hAnsiTheme="minorHAnsi" w:cstheme="minorBidi"/>
          <w:bCs w:val="0"/>
          <w:color w:val="000000" w:themeColor="text1"/>
        </w:rPr>
        <w:t>Seguridad lógica y de datos</w:t>
      </w:r>
    </w:p>
    <w:p w14:paraId="57A0BC82" w14:textId="77777777" w:rsidR="00960CD0" w:rsidRDefault="00960CD0" w:rsidP="00960CD0"/>
    <w:p w14:paraId="5540BBAE" w14:textId="77777777" w:rsidR="00960CD0" w:rsidRPr="00960CD0" w:rsidRDefault="00960CD0" w:rsidP="00960CD0">
      <w:pPr>
        <w:rPr>
          <w:rFonts w:asciiTheme="minorHAnsi" w:hAnsiTheme="minorHAnsi" w:cstheme="minorHAnsi"/>
          <w:b/>
          <w:bCs/>
          <w:iCs/>
          <w:color w:val="000000" w:themeColor="text1"/>
        </w:rPr>
      </w:pPr>
    </w:p>
    <w:p w14:paraId="2F6CDA1A"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permitirá acceso a usuarios autorizados. Los usuarios deben ingresar al sistema con un identificador y contraseña (restricción).</w:t>
      </w:r>
    </w:p>
    <w:p w14:paraId="7DF7F3C1"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El sistema permitirá el no procesamiento de una transacción en el caso de un fallo catastrófico (Perdida de Energía, Caída de la Base de Datos).</w:t>
      </w:r>
    </w:p>
    <w:p w14:paraId="4862614B" w14:textId="01AD717A" w:rsidR="0084097F" w:rsidRDefault="00960CD0" w:rsidP="00261AE0">
      <w:pPr>
        <w:pStyle w:val="Ttulo3"/>
        <w:numPr>
          <w:ilvl w:val="3"/>
          <w:numId w:val="15"/>
        </w:numPr>
        <w:ind w:left="2694"/>
        <w:rPr>
          <w:rFonts w:asciiTheme="minorHAnsi" w:hAnsiTheme="minorHAnsi" w:cstheme="minorBidi"/>
          <w:bCs w:val="0"/>
          <w:color w:val="000000" w:themeColor="text1"/>
        </w:rPr>
      </w:pPr>
      <w:r w:rsidRPr="00960CD0">
        <w:rPr>
          <w:rFonts w:asciiTheme="minorHAnsi" w:hAnsiTheme="minorHAnsi" w:cstheme="minorBidi"/>
          <w:bCs w:val="0"/>
          <w:color w:val="000000" w:themeColor="text1"/>
        </w:rPr>
        <w:t>Usabilidad</w:t>
      </w:r>
    </w:p>
    <w:p w14:paraId="06157401" w14:textId="77777777" w:rsidR="00960CD0" w:rsidRDefault="00960CD0" w:rsidP="00960CD0"/>
    <w:p w14:paraId="663D683D" w14:textId="77777777" w:rsidR="00960CD0" w:rsidRPr="00472898" w:rsidRDefault="00960CD0" w:rsidP="00261AE0">
      <w:pPr>
        <w:pStyle w:val="Prrafodelista"/>
        <w:numPr>
          <w:ilvl w:val="0"/>
          <w:numId w:val="21"/>
        </w:numPr>
        <w:jc w:val="both"/>
        <w:rPr>
          <w:rFonts w:asciiTheme="minorHAnsi" w:hAnsiTheme="minorHAnsi" w:cstheme="minorHAnsi"/>
          <w:iCs/>
          <w:color w:val="000000" w:themeColor="text1"/>
        </w:rPr>
      </w:pPr>
      <w:r w:rsidRPr="00472898">
        <w:rPr>
          <w:rFonts w:asciiTheme="minorHAnsi" w:hAnsiTheme="minorHAnsi" w:cstheme="minorHAnsi"/>
          <w:iCs/>
          <w:color w:val="000000" w:themeColor="text1"/>
        </w:rPr>
        <w:t xml:space="preserve">El sistema utilizara </w:t>
      </w:r>
      <w:proofErr w:type="gramStart"/>
      <w:r w:rsidRPr="00472898">
        <w:rPr>
          <w:rFonts w:asciiTheme="minorHAnsi" w:hAnsiTheme="minorHAnsi" w:cstheme="minorHAnsi"/>
          <w:iCs/>
          <w:color w:val="000000" w:themeColor="text1"/>
        </w:rPr>
        <w:t>target</w:t>
      </w:r>
      <w:proofErr w:type="gramEnd"/>
      <w:r w:rsidRPr="00472898">
        <w:rPr>
          <w:rFonts w:asciiTheme="minorHAnsi" w:hAnsiTheme="minorHAnsi" w:cstheme="minorHAnsi"/>
          <w:iCs/>
          <w:color w:val="000000" w:themeColor="text1"/>
        </w:rPr>
        <w:t xml:space="preserve"> (notificaciones emergentes) para informar la funcionabilidad de cada ítem del sistema.</w:t>
      </w:r>
    </w:p>
    <w:p w14:paraId="5CD4D959" w14:textId="7B41AC68" w:rsidR="00960CD0" w:rsidRPr="00472898" w:rsidRDefault="00960CD0" w:rsidP="00261AE0">
      <w:pPr>
        <w:pStyle w:val="Prrafodelista"/>
        <w:numPr>
          <w:ilvl w:val="0"/>
          <w:numId w:val="21"/>
        </w:numPr>
        <w:jc w:val="both"/>
        <w:rPr>
          <w:rFonts w:asciiTheme="minorHAnsi" w:hAnsiTheme="minorHAnsi" w:cstheme="minorBidi"/>
          <w:color w:val="000000" w:themeColor="text1"/>
        </w:rPr>
      </w:pPr>
      <w:r w:rsidRPr="00472898">
        <w:rPr>
          <w:rFonts w:asciiTheme="minorHAnsi" w:hAnsiTheme="minorHAnsi" w:cstheme="minorBidi"/>
          <w:color w:val="000000" w:themeColor="text1"/>
        </w:rPr>
        <w:t>El sistema dispondrá de un módulo de ayuda donde se mostrará las características, su respectiva funciones y manejo.</w:t>
      </w:r>
    </w:p>
    <w:p w14:paraId="20BCC712" w14:textId="7B41AC68" w:rsidR="006F0350" w:rsidRDefault="006F0350" w:rsidP="4C594623">
      <w:pPr>
        <w:jc w:val="both"/>
        <w:rPr>
          <w:rFonts w:asciiTheme="minorHAnsi" w:hAnsiTheme="minorHAnsi" w:cstheme="minorBidi"/>
          <w:color w:val="000000" w:themeColor="text1"/>
        </w:rPr>
      </w:pPr>
    </w:p>
    <w:p w14:paraId="6F4551CA" w14:textId="7B41AC68" w:rsidR="006F0350" w:rsidRPr="006F0350" w:rsidRDefault="006F0350" w:rsidP="4C594623">
      <w:pPr>
        <w:jc w:val="both"/>
        <w:rPr>
          <w:rFonts w:asciiTheme="minorHAnsi" w:hAnsiTheme="minorHAnsi" w:cstheme="minorBidi"/>
          <w:color w:val="000000" w:themeColor="text1"/>
        </w:rPr>
      </w:pPr>
    </w:p>
    <w:p w14:paraId="035B7252" w14:textId="77777777" w:rsidR="00960CD0" w:rsidRPr="00960CD0" w:rsidRDefault="00960CD0" w:rsidP="00960CD0"/>
    <w:p w14:paraId="770C9DF2" w14:textId="1BCD33C9" w:rsidR="00C67250" w:rsidRDefault="00C67250" w:rsidP="00261AE0">
      <w:pPr>
        <w:pStyle w:val="Ttulo1"/>
        <w:numPr>
          <w:ilvl w:val="0"/>
          <w:numId w:val="15"/>
        </w:numPr>
        <w:spacing w:before="0" w:after="0"/>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261AE0">
      <w:pPr>
        <w:pStyle w:val="Ttulo2"/>
        <w:numPr>
          <w:ilvl w:val="1"/>
          <w:numId w:val="15"/>
        </w:numPr>
        <w:ind w:left="1418"/>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261AE0">
      <w:pPr>
        <w:pStyle w:val="Ttulo3"/>
        <w:numPr>
          <w:ilvl w:val="2"/>
          <w:numId w:val="15"/>
        </w:numPr>
        <w:ind w:left="1843"/>
        <w:rPr>
          <w:rFonts w:ascii="Calibri" w:hAnsi="Calibri" w:cs="Calibri"/>
          <w:sz w:val="24"/>
          <w:szCs w:val="24"/>
        </w:rPr>
      </w:pPr>
      <w:bookmarkStart w:id="45" w:name="_Toc59650549"/>
      <w:r>
        <w:rPr>
          <w:rFonts w:ascii="Calibri" w:hAnsi="Calibri" w:cs="Calibri"/>
          <w:sz w:val="24"/>
          <w:szCs w:val="24"/>
        </w:rPr>
        <w:t>Actores</w:t>
      </w:r>
      <w:bookmarkEnd w:id="45"/>
    </w:p>
    <w:p w14:paraId="4FD87D63" w14:textId="56B0732B" w:rsidR="00F305B8" w:rsidRPr="00F305B8" w:rsidRDefault="00F305B8" w:rsidP="00F305B8"/>
    <w:tbl>
      <w:tblPr>
        <w:tblW w:w="0" w:type="auto"/>
        <w:jc w:val="center"/>
        <w:tblCellMar>
          <w:left w:w="0" w:type="dxa"/>
          <w:right w:w="0" w:type="dxa"/>
        </w:tblCellMar>
        <w:tblLook w:val="0600" w:firstRow="0" w:lastRow="0" w:firstColumn="0" w:lastColumn="0" w:noHBand="1" w:noVBand="1"/>
      </w:tblPr>
      <w:tblGrid>
        <w:gridCol w:w="2145"/>
        <w:gridCol w:w="5230"/>
      </w:tblGrid>
      <w:tr w:rsidR="00025A0E" w:rsidRPr="00954F96" w14:paraId="73281836" w14:textId="77777777" w:rsidTr="0025752C">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A2AAB46"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Número</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441047" w:rsidRDefault="00025A0E" w:rsidP="0025752C">
            <w:pPr>
              <w:keepLines/>
              <w:widowControl w:val="0"/>
              <w:spacing w:after="160"/>
              <w:contextualSpacing/>
              <w:rPr>
                <w:b/>
                <w:i/>
                <w:color w:val="000000" w:themeColor="text1"/>
              </w:rPr>
            </w:pPr>
            <w:r w:rsidRPr="00441047">
              <w:rPr>
                <w:b/>
                <w:i/>
                <w:color w:val="000000" w:themeColor="text1"/>
              </w:rPr>
              <w:t>ACT-1</w:t>
            </w:r>
          </w:p>
        </w:tc>
      </w:tr>
      <w:tr w:rsidR="00025A0E" w:rsidRPr="00954F96" w14:paraId="4EE47D6F" w14:textId="77777777" w:rsidTr="0025752C">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435C2EE" w14:textId="77777777" w:rsidR="00025A0E" w:rsidRPr="00441047" w:rsidRDefault="00025A0E" w:rsidP="0025752C">
            <w:pPr>
              <w:keepLines/>
              <w:widowControl w:val="0"/>
              <w:contextualSpacing/>
              <w:rPr>
                <w:rFonts w:ascii="Calibri" w:hAnsi="Calibri" w:cs="Calibri"/>
                <w:i/>
                <w:color w:val="000000" w:themeColor="text1"/>
                <w:lang w:val="en-US"/>
              </w:rPr>
            </w:pPr>
            <w:r w:rsidRPr="00441047">
              <w:rPr>
                <w:rFonts w:ascii="Calibri" w:hAnsi="Calibri" w:cs="Calibri"/>
                <w:i/>
                <w:color w:val="000000" w:themeColor="text1"/>
                <w:lang w:val="en-US"/>
              </w:rPr>
              <w:lastRenderedPageBreak/>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441047" w:rsidRDefault="00025A0E" w:rsidP="0025752C">
            <w:pPr>
              <w:spacing w:line="259" w:lineRule="auto"/>
              <w:rPr>
                <w:b/>
                <w:i/>
                <w:color w:val="000000" w:themeColor="text1"/>
              </w:rPr>
            </w:pPr>
            <w:r w:rsidRPr="00441047">
              <w:rPr>
                <w:b/>
                <w:i/>
                <w:color w:val="000000" w:themeColor="text1"/>
              </w:rPr>
              <w:t>Funcionario Municipal</w:t>
            </w:r>
          </w:p>
        </w:tc>
      </w:tr>
      <w:tr w:rsidR="00025A0E" w:rsidRPr="00954F96" w14:paraId="790049A8"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2EACE1DE"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Descripción</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441047" w:rsidRDefault="00025A0E" w:rsidP="0025752C">
            <w:pPr>
              <w:spacing w:line="259" w:lineRule="auto"/>
              <w:rPr>
                <w:i/>
                <w:color w:val="000000" w:themeColor="text1"/>
              </w:rPr>
            </w:pPr>
            <w:r w:rsidRPr="00441047">
              <w:rPr>
                <w:i/>
                <w:color w:val="000000" w:themeColor="text1"/>
              </w:rPr>
              <w:t>Persona encargada de la gestión y uso del sistema. Es un actor primario.</w:t>
            </w:r>
          </w:p>
        </w:tc>
      </w:tr>
      <w:tr w:rsidR="00025A0E" w:rsidRPr="00954F96" w14:paraId="3BC4D4BC"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1B16BC80" w14:textId="77777777" w:rsidR="00025A0E" w:rsidRPr="00441047" w:rsidRDefault="00025A0E" w:rsidP="0025752C">
            <w:pPr>
              <w:keepLines/>
              <w:widowControl w:val="0"/>
              <w:contextualSpacing/>
              <w:rPr>
                <w:rFonts w:ascii="Calibri" w:hAnsi="Calibri" w:cs="Calibri"/>
                <w:i/>
                <w:color w:val="000000" w:themeColor="text1"/>
                <w:lang w:val="en-US"/>
              </w:rPr>
            </w:pPr>
            <w:proofErr w:type="spellStart"/>
            <w:r w:rsidRPr="00441047">
              <w:rPr>
                <w:rFonts w:ascii="Calibri" w:hAnsi="Calibri" w:cs="Calibri"/>
                <w:i/>
                <w:color w:val="000000" w:themeColor="text1"/>
                <w:lang w:val="en-US"/>
              </w:rPr>
              <w:t>Responsabilidades</w:t>
            </w:r>
            <w:proofErr w:type="spellEnd"/>
            <w:r w:rsidRPr="00441047">
              <w:rPr>
                <w:rFonts w:ascii="Calibri" w:hAnsi="Calibri" w:cs="Calibri"/>
                <w:i/>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Receptar solicitud de reportes para propietarios.</w:t>
            </w:r>
          </w:p>
          <w:p w14:paraId="06AF7502"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Controlar la gestión transaccional de pagos de impuestos.</w:t>
            </w:r>
          </w:p>
          <w:p w14:paraId="1428828E" w14:textId="77777777" w:rsidR="00025A0E" w:rsidRPr="001B3139" w:rsidRDefault="00025A0E" w:rsidP="00261AE0">
            <w:pPr>
              <w:pStyle w:val="Prrafodelista"/>
              <w:numPr>
                <w:ilvl w:val="0"/>
                <w:numId w:val="22"/>
              </w:numPr>
              <w:jc w:val="both"/>
              <w:rPr>
                <w:i/>
                <w:color w:val="000000" w:themeColor="text1"/>
              </w:rPr>
            </w:pPr>
            <w:r w:rsidRPr="001B3139">
              <w:rPr>
                <w:i/>
                <w:color w:val="000000" w:themeColor="text1"/>
              </w:rPr>
              <w:t>Gestionar y modificar los datos del propietario.</w:t>
            </w:r>
          </w:p>
          <w:p w14:paraId="7125373B" w14:textId="77777777" w:rsidR="00025A0E" w:rsidRPr="001B3139" w:rsidRDefault="00025A0E" w:rsidP="00261AE0">
            <w:pPr>
              <w:pStyle w:val="Prrafodelista"/>
              <w:numPr>
                <w:ilvl w:val="0"/>
                <w:numId w:val="22"/>
              </w:numPr>
              <w:jc w:val="both"/>
              <w:rPr>
                <w:color w:val="000000" w:themeColor="text1"/>
              </w:rPr>
            </w:pPr>
            <w:r w:rsidRPr="001B3139">
              <w:rPr>
                <w:i/>
                <w:color w:val="000000" w:themeColor="text1"/>
              </w:rPr>
              <w:t>Revisión general (multas, deudas, pagos) de propietarios.</w:t>
            </w:r>
          </w:p>
        </w:tc>
      </w:tr>
      <w:tr w:rsidR="00025A0E" w:rsidRPr="00954F96" w14:paraId="508CE05A"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9220558" w14:textId="77777777" w:rsidR="00025A0E" w:rsidRPr="00441047" w:rsidRDefault="00025A0E" w:rsidP="0025752C">
            <w:pPr>
              <w:keepLines/>
              <w:widowControl w:val="0"/>
              <w:contextualSpacing/>
              <w:rPr>
                <w:rFonts w:ascii="Calibri" w:hAnsi="Calibri" w:cs="Calibri"/>
                <w:i/>
                <w:color w:val="000000" w:themeColor="text1"/>
                <w:lang w:val="en-US"/>
              </w:rPr>
            </w:pPr>
            <w:r w:rsidRPr="00441047">
              <w:rPr>
                <w:rFonts w:ascii="Calibri" w:hAnsi="Calibri" w:cs="Calibri"/>
                <w:i/>
                <w:color w:val="000000" w:themeColor="text1"/>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441047" w:rsidRDefault="00025A0E" w:rsidP="0025752C">
            <w:pPr>
              <w:spacing w:line="259" w:lineRule="auto"/>
              <w:rPr>
                <w:color w:val="000000" w:themeColor="text1"/>
              </w:rPr>
            </w:pPr>
            <w:r w:rsidRPr="00441047">
              <w:rPr>
                <w:i/>
                <w:color w:val="000000" w:themeColor="text1"/>
              </w:rPr>
              <w:t xml:space="preserve">Departamento de Atención al Cliente </w:t>
            </w:r>
          </w:p>
        </w:tc>
      </w:tr>
    </w:tbl>
    <w:p w14:paraId="6152002F" w14:textId="56B0732B" w:rsidR="00A3332F" w:rsidRPr="00A3332F" w:rsidRDefault="00A3332F" w:rsidP="00A3332F"/>
    <w:tbl>
      <w:tblPr>
        <w:tblW w:w="0" w:type="auto"/>
        <w:jc w:val="center"/>
        <w:tblLook w:val="0600" w:firstRow="0" w:lastRow="0" w:firstColumn="0" w:lastColumn="0" w:noHBand="1" w:noVBand="1"/>
      </w:tblPr>
      <w:tblGrid>
        <w:gridCol w:w="2145"/>
        <w:gridCol w:w="5230"/>
      </w:tblGrid>
      <w:tr w:rsidR="00A667AB" w14:paraId="4EF0A20C" w14:textId="77777777" w:rsidTr="003B60AA">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896B577"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Número</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Default="00A667AB" w:rsidP="0025752C">
            <w:pPr>
              <w:spacing w:after="160"/>
              <w:rPr>
                <w:b/>
                <w:bCs/>
                <w:i/>
                <w:iCs/>
              </w:rPr>
            </w:pPr>
            <w:r w:rsidRPr="6566AD56">
              <w:rPr>
                <w:b/>
                <w:bCs/>
                <w:i/>
                <w:iCs/>
              </w:rPr>
              <w:t>ACT-</w:t>
            </w:r>
            <w:r w:rsidR="003B60AA">
              <w:rPr>
                <w:b/>
                <w:bCs/>
                <w:i/>
                <w:iCs/>
              </w:rPr>
              <w:t>2</w:t>
            </w:r>
          </w:p>
        </w:tc>
      </w:tr>
      <w:tr w:rsidR="00A667AB" w14:paraId="594906E9" w14:textId="77777777" w:rsidTr="003B60AA">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08592B6" w14:textId="77777777" w:rsidR="00A667AB" w:rsidRDefault="00A667AB" w:rsidP="0025752C">
            <w:pPr>
              <w:rPr>
                <w:rFonts w:ascii="Calibri" w:hAnsi="Calibri" w:cs="Calibri"/>
                <w:i/>
                <w:iCs/>
                <w:lang w:val="en-US"/>
              </w:rPr>
            </w:pPr>
            <w:r w:rsidRPr="6566AD56">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441047" w:rsidRDefault="00A667AB" w:rsidP="0025752C">
            <w:pPr>
              <w:spacing w:line="259" w:lineRule="auto"/>
              <w:rPr>
                <w:b/>
                <w:i/>
                <w:color w:val="000000" w:themeColor="text1"/>
              </w:rPr>
            </w:pPr>
            <w:r w:rsidRPr="00441047">
              <w:rPr>
                <w:b/>
                <w:i/>
                <w:color w:val="000000" w:themeColor="text1"/>
              </w:rPr>
              <w:t>Administrador de Base de Datos</w:t>
            </w:r>
          </w:p>
        </w:tc>
      </w:tr>
      <w:tr w:rsidR="00A667AB" w14:paraId="72A79442"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19B022E"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Descripción</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441047" w:rsidRDefault="00A667AB" w:rsidP="0025752C">
            <w:pPr>
              <w:spacing w:line="259" w:lineRule="auto"/>
              <w:rPr>
                <w:color w:val="000000" w:themeColor="text1"/>
              </w:rPr>
            </w:pPr>
            <w:r w:rsidRPr="00441047">
              <w:rPr>
                <w:i/>
                <w:color w:val="000000" w:themeColor="text1"/>
              </w:rPr>
              <w:t xml:space="preserve">Persona encargada del funcionamiento y mantenimiento de la base de datos. Es un actor </w:t>
            </w:r>
            <w:r w:rsidR="00CC0C27">
              <w:rPr>
                <w:i/>
                <w:color w:val="000000" w:themeColor="text1"/>
              </w:rPr>
              <w:t>primario</w:t>
            </w:r>
            <w:r w:rsidR="00466106">
              <w:rPr>
                <w:i/>
                <w:color w:val="000000" w:themeColor="text1"/>
              </w:rPr>
              <w:t>.</w:t>
            </w:r>
          </w:p>
        </w:tc>
      </w:tr>
      <w:tr w:rsidR="00A667AB" w14:paraId="4113D82B"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1EFAF73" w14:textId="77777777" w:rsidR="00A667AB" w:rsidRDefault="00A667AB" w:rsidP="0025752C">
            <w:pPr>
              <w:rPr>
                <w:rFonts w:ascii="Calibri" w:hAnsi="Calibri" w:cs="Calibri"/>
                <w:i/>
                <w:iCs/>
                <w:lang w:val="en-US"/>
              </w:rPr>
            </w:pPr>
            <w:proofErr w:type="spellStart"/>
            <w:r w:rsidRPr="6566AD56">
              <w:rPr>
                <w:rFonts w:ascii="Calibri" w:hAnsi="Calibri" w:cs="Calibri"/>
                <w:i/>
                <w:iCs/>
                <w:lang w:val="en-US"/>
              </w:rPr>
              <w:t>Responsabilidades</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441047" w:rsidRDefault="00A667AB" w:rsidP="00261AE0">
            <w:pPr>
              <w:pStyle w:val="Prrafodelista"/>
              <w:numPr>
                <w:ilvl w:val="0"/>
                <w:numId w:val="16"/>
              </w:numPr>
              <w:jc w:val="both"/>
              <w:rPr>
                <w:i/>
                <w:color w:val="000000" w:themeColor="text1"/>
              </w:rPr>
            </w:pPr>
            <w:r w:rsidRPr="00441047">
              <w:rPr>
                <w:i/>
                <w:color w:val="000000" w:themeColor="text1"/>
              </w:rPr>
              <w:t>Mantenibilidad de la base de datos por medio de optimizaciones.</w:t>
            </w:r>
          </w:p>
          <w:p w14:paraId="54AD984B" w14:textId="77777777" w:rsidR="00A667AB" w:rsidRPr="00466106" w:rsidRDefault="00A667AB" w:rsidP="00261AE0">
            <w:pPr>
              <w:pStyle w:val="Prrafodelista"/>
              <w:numPr>
                <w:ilvl w:val="0"/>
                <w:numId w:val="16"/>
              </w:numPr>
              <w:jc w:val="both"/>
              <w:rPr>
                <w:color w:val="000000" w:themeColor="text1"/>
              </w:rPr>
            </w:pPr>
            <w:r w:rsidRPr="00441047">
              <w:rPr>
                <w:i/>
                <w:color w:val="000000" w:themeColor="text1"/>
              </w:rPr>
              <w:t>Encargado de la portabilidad de los datos en el SGBD.</w:t>
            </w:r>
          </w:p>
          <w:p w14:paraId="22B84F16" w14:textId="60388CC6" w:rsidR="00466106" w:rsidRPr="00441047" w:rsidRDefault="00466106" w:rsidP="00261AE0">
            <w:pPr>
              <w:pStyle w:val="Prrafodelista"/>
              <w:numPr>
                <w:ilvl w:val="0"/>
                <w:numId w:val="16"/>
              </w:numPr>
              <w:jc w:val="both"/>
              <w:rPr>
                <w:i/>
                <w:color w:val="000000" w:themeColor="text1"/>
              </w:rPr>
            </w:pPr>
            <w:r>
              <w:rPr>
                <w:i/>
                <w:color w:val="000000" w:themeColor="text1"/>
              </w:rPr>
              <w:t>Almacenaje (</w:t>
            </w:r>
            <w:r w:rsidR="003B60AA">
              <w:rPr>
                <w:i/>
                <w:color w:val="000000" w:themeColor="text1"/>
              </w:rPr>
              <w:t>inserción</w:t>
            </w:r>
            <w:r w:rsidR="00DC79DF">
              <w:rPr>
                <w:i/>
                <w:color w:val="000000" w:themeColor="text1"/>
              </w:rPr>
              <w:t>, actualización</w:t>
            </w:r>
            <w:r w:rsidR="003B60AA">
              <w:rPr>
                <w:i/>
                <w:color w:val="000000" w:themeColor="text1"/>
              </w:rPr>
              <w:t>, modificación y eliminación)</w:t>
            </w:r>
            <w:r w:rsidRPr="00441047">
              <w:rPr>
                <w:i/>
                <w:color w:val="000000" w:themeColor="text1"/>
              </w:rPr>
              <w:t xml:space="preserve"> de datos personales, del personal autorizado y propietarios.</w:t>
            </w:r>
            <w:r w:rsidRPr="00441047">
              <w:rPr>
                <w:i/>
                <w:color w:val="000000" w:themeColor="text1"/>
              </w:rPr>
              <w:tab/>
            </w:r>
          </w:p>
          <w:p w14:paraId="1329AE63" w14:textId="10F8977F" w:rsidR="00466106" w:rsidRPr="00441047" w:rsidRDefault="00466106" w:rsidP="00261AE0">
            <w:pPr>
              <w:pStyle w:val="Prrafodelista"/>
              <w:numPr>
                <w:ilvl w:val="0"/>
                <w:numId w:val="16"/>
              </w:numPr>
              <w:jc w:val="both"/>
              <w:rPr>
                <w:color w:val="000000" w:themeColor="text1"/>
              </w:rPr>
            </w:pPr>
            <w:r>
              <w:rPr>
                <w:i/>
                <w:color w:val="000000" w:themeColor="text1"/>
              </w:rPr>
              <w:t>Alojar las</w:t>
            </w:r>
            <w:r w:rsidRPr="00441047">
              <w:rPr>
                <w:i/>
                <w:color w:val="000000" w:themeColor="text1"/>
              </w:rPr>
              <w:t xml:space="preserve"> transaccio</w:t>
            </w:r>
            <w:r>
              <w:rPr>
                <w:i/>
                <w:color w:val="000000" w:themeColor="text1"/>
              </w:rPr>
              <w:t>nes</w:t>
            </w:r>
            <w:r w:rsidRPr="00441047">
              <w:rPr>
                <w:i/>
                <w:color w:val="000000" w:themeColor="text1"/>
              </w:rPr>
              <w:t xml:space="preserve"> con cantidades y su respectivo historial.</w:t>
            </w:r>
          </w:p>
        </w:tc>
      </w:tr>
      <w:tr w:rsidR="00A667AB" w14:paraId="1E13A028" w14:textId="77777777" w:rsidTr="003B60AA">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158D00D" w14:textId="77777777" w:rsidR="00A667AB" w:rsidRDefault="00A667AB" w:rsidP="0025752C">
            <w:pPr>
              <w:rPr>
                <w:rFonts w:ascii="Calibri" w:hAnsi="Calibri" w:cs="Calibri"/>
                <w:i/>
                <w:iCs/>
                <w:lang w:val="en-US"/>
              </w:rPr>
            </w:pPr>
            <w:r w:rsidRPr="6566AD56">
              <w:rPr>
                <w:rFonts w:ascii="Calibri" w:hAnsi="Calibri" w:cs="Calibri"/>
                <w:i/>
                <w:iCs/>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441047" w:rsidRDefault="00A667AB" w:rsidP="0025752C">
            <w:pPr>
              <w:spacing w:line="259" w:lineRule="auto"/>
              <w:rPr>
                <w:color w:val="000000" w:themeColor="text1"/>
              </w:rPr>
            </w:pPr>
            <w:r w:rsidRPr="00441047">
              <w:rPr>
                <w:i/>
                <w:color w:val="000000" w:themeColor="text1"/>
              </w:rPr>
              <w:t>Departamento de Sistemas</w:t>
            </w:r>
          </w:p>
        </w:tc>
      </w:tr>
    </w:tbl>
    <w:p w14:paraId="47D5FD8A" w14:textId="1A697D4B" w:rsidR="000934AB" w:rsidRDefault="000934AB" w:rsidP="00A3332F"/>
    <w:tbl>
      <w:tblPr>
        <w:tblW w:w="0" w:type="auto"/>
        <w:jc w:val="center"/>
        <w:tblLook w:val="0600" w:firstRow="0" w:lastRow="0" w:firstColumn="0" w:lastColumn="0" w:noHBand="1" w:noVBand="1"/>
      </w:tblPr>
      <w:tblGrid>
        <w:gridCol w:w="2145"/>
        <w:gridCol w:w="5230"/>
      </w:tblGrid>
      <w:tr w:rsidR="00AA2B17" w14:paraId="37C80D7F" w14:textId="77777777" w:rsidTr="0025752C">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0DEC4E7"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Número</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Default="00AA2B17" w:rsidP="0025752C">
            <w:pPr>
              <w:spacing w:after="160"/>
              <w:rPr>
                <w:b/>
                <w:bCs/>
                <w:i/>
                <w:iCs/>
              </w:rPr>
            </w:pPr>
            <w:r w:rsidRPr="6566AD56">
              <w:rPr>
                <w:b/>
                <w:bCs/>
                <w:i/>
                <w:iCs/>
              </w:rPr>
              <w:t>ACT-</w:t>
            </w:r>
            <w:r w:rsidR="003B60AA">
              <w:rPr>
                <w:b/>
                <w:bCs/>
                <w:i/>
                <w:iCs/>
              </w:rPr>
              <w:t>3</w:t>
            </w:r>
          </w:p>
        </w:tc>
      </w:tr>
      <w:tr w:rsidR="00AA2B17" w14:paraId="106C4890" w14:textId="77777777" w:rsidTr="0025752C">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0BA8AF2" w14:textId="77777777" w:rsidR="00AA2B17" w:rsidRDefault="00AA2B17" w:rsidP="0025752C">
            <w:pPr>
              <w:rPr>
                <w:rFonts w:ascii="Calibri" w:hAnsi="Calibri" w:cs="Calibri"/>
                <w:i/>
                <w:iCs/>
                <w:lang w:val="en-US"/>
              </w:rPr>
            </w:pPr>
            <w:r w:rsidRPr="6566AD56">
              <w:rPr>
                <w:rFonts w:ascii="Calibri" w:hAnsi="Calibri" w:cs="Calibri"/>
                <w:i/>
                <w:iCs/>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441047" w:rsidRDefault="00AA2B17" w:rsidP="0025752C">
            <w:pPr>
              <w:spacing w:line="259" w:lineRule="auto"/>
              <w:rPr>
                <w:b/>
                <w:i/>
                <w:color w:val="000000" w:themeColor="text1"/>
              </w:rPr>
            </w:pPr>
            <w:r w:rsidRPr="00441047">
              <w:rPr>
                <w:b/>
                <w:i/>
                <w:color w:val="000000" w:themeColor="text1"/>
              </w:rPr>
              <w:t>Propietario</w:t>
            </w:r>
          </w:p>
        </w:tc>
      </w:tr>
      <w:tr w:rsidR="00AA2B17" w14:paraId="2E5D1879"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5288718"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Descripción</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441047" w:rsidRDefault="00AA2B17" w:rsidP="0025752C">
            <w:pPr>
              <w:spacing w:line="259" w:lineRule="auto"/>
              <w:rPr>
                <w:color w:val="000000" w:themeColor="text1"/>
              </w:rPr>
            </w:pPr>
            <w:r w:rsidRPr="00441047">
              <w:rPr>
                <w:i/>
                <w:color w:val="000000" w:themeColor="text1"/>
              </w:rPr>
              <w:t>Persona encargada de realizar las solicitudes respectivas a los Funcionarios Municipales. Es un actor primario.</w:t>
            </w:r>
          </w:p>
        </w:tc>
      </w:tr>
      <w:tr w:rsidR="00AA2B17" w14:paraId="4FCBC210"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480A99B" w14:textId="77777777" w:rsidR="00AA2B17" w:rsidRDefault="00AA2B17" w:rsidP="0025752C">
            <w:pPr>
              <w:rPr>
                <w:rFonts w:ascii="Calibri" w:hAnsi="Calibri" w:cs="Calibri"/>
                <w:i/>
                <w:iCs/>
                <w:lang w:val="en-US"/>
              </w:rPr>
            </w:pPr>
            <w:proofErr w:type="spellStart"/>
            <w:r w:rsidRPr="6566AD56">
              <w:rPr>
                <w:rFonts w:ascii="Calibri" w:hAnsi="Calibri" w:cs="Calibri"/>
                <w:i/>
                <w:iCs/>
                <w:lang w:val="en-US"/>
              </w:rPr>
              <w:t>Responsabilidades</w:t>
            </w:r>
            <w:proofErr w:type="spellEnd"/>
            <w:r w:rsidRPr="6566AD56">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441047" w:rsidRDefault="00AA2B17" w:rsidP="00261AE0">
            <w:pPr>
              <w:pStyle w:val="Prrafodelista"/>
              <w:numPr>
                <w:ilvl w:val="0"/>
                <w:numId w:val="17"/>
              </w:numPr>
              <w:jc w:val="both"/>
              <w:rPr>
                <w:i/>
                <w:color w:val="000000" w:themeColor="text1"/>
              </w:rPr>
            </w:pPr>
            <w:r w:rsidRPr="00441047">
              <w:rPr>
                <w:i/>
                <w:color w:val="000000" w:themeColor="text1"/>
              </w:rPr>
              <w:t>Solicitar y receptar la información de sus transacciones.</w:t>
            </w:r>
          </w:p>
          <w:p w14:paraId="2F6B12EB" w14:textId="77777777" w:rsidR="00AA2B17" w:rsidRPr="00441047" w:rsidRDefault="00AA2B17" w:rsidP="00261AE0">
            <w:pPr>
              <w:pStyle w:val="Prrafodelista"/>
              <w:numPr>
                <w:ilvl w:val="0"/>
                <w:numId w:val="17"/>
              </w:numPr>
              <w:jc w:val="both"/>
              <w:rPr>
                <w:i/>
                <w:color w:val="000000" w:themeColor="text1"/>
              </w:rPr>
            </w:pPr>
            <w:r w:rsidRPr="00441047">
              <w:rPr>
                <w:i/>
                <w:color w:val="000000" w:themeColor="text1"/>
              </w:rPr>
              <w:t>Visualizar el estado de sus pagos.</w:t>
            </w:r>
          </w:p>
          <w:p w14:paraId="39C18302" w14:textId="77777777" w:rsidR="00AA2B17" w:rsidRPr="00441047" w:rsidRDefault="00AA2B17" w:rsidP="00261AE0">
            <w:pPr>
              <w:pStyle w:val="Prrafodelista"/>
              <w:numPr>
                <w:ilvl w:val="0"/>
                <w:numId w:val="17"/>
              </w:numPr>
              <w:jc w:val="both"/>
              <w:rPr>
                <w:color w:val="000000" w:themeColor="text1"/>
              </w:rPr>
            </w:pPr>
            <w:r w:rsidRPr="00441047">
              <w:rPr>
                <w:i/>
                <w:color w:val="000000" w:themeColor="text1"/>
              </w:rPr>
              <w:lastRenderedPageBreak/>
              <w:t>Realizar sus pagos municipales con respecto a sus vehículos.</w:t>
            </w:r>
          </w:p>
        </w:tc>
      </w:tr>
      <w:tr w:rsidR="00AA2B17" w14:paraId="61A70399" w14:textId="77777777" w:rsidTr="0025752C">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6E0AD96" w14:textId="77777777" w:rsidR="00AA2B17" w:rsidRDefault="00AA2B17" w:rsidP="0025752C">
            <w:pPr>
              <w:rPr>
                <w:rFonts w:ascii="Calibri" w:hAnsi="Calibri" w:cs="Calibri"/>
                <w:i/>
                <w:iCs/>
                <w:lang w:val="en-US"/>
              </w:rPr>
            </w:pPr>
            <w:r w:rsidRPr="6566AD56">
              <w:rPr>
                <w:rFonts w:ascii="Calibri" w:hAnsi="Calibri" w:cs="Calibri"/>
                <w:i/>
                <w:iCs/>
                <w:lang w:val="en-US"/>
              </w:rPr>
              <w:lastRenderedPageBreak/>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441047" w:rsidRDefault="00AA2B17" w:rsidP="0025752C">
            <w:pPr>
              <w:spacing w:line="259" w:lineRule="auto"/>
              <w:rPr>
                <w:color w:val="000000" w:themeColor="text1"/>
              </w:rPr>
            </w:pPr>
            <w:r w:rsidRPr="00441047">
              <w:rPr>
                <w:i/>
                <w:color w:val="000000" w:themeColor="text1"/>
              </w:rPr>
              <w:t>Departamento de Atención al Cliente</w:t>
            </w:r>
          </w:p>
        </w:tc>
      </w:tr>
    </w:tbl>
    <w:p w14:paraId="37BD09EA" w14:textId="77777777" w:rsidR="009C10BA" w:rsidRDefault="009C10BA" w:rsidP="00A3332F"/>
    <w:tbl>
      <w:tblPr>
        <w:tblW w:w="0" w:type="auto"/>
        <w:jc w:val="center"/>
        <w:tblLook w:val="0600" w:firstRow="0" w:lastRow="0" w:firstColumn="0" w:lastColumn="0" w:noHBand="1" w:noVBand="1"/>
      </w:tblPr>
      <w:tblGrid>
        <w:gridCol w:w="2145"/>
        <w:gridCol w:w="5230"/>
      </w:tblGrid>
      <w:tr w:rsidR="009C10BA" w14:paraId="2BB476AD" w14:textId="77777777" w:rsidTr="0025752C">
        <w:trPr>
          <w:trHeight w:val="299"/>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9DB2D20" w14:textId="77777777" w:rsidR="009C10BA" w:rsidRDefault="009C10BA" w:rsidP="0025752C">
            <w:pPr>
              <w:rPr>
                <w:rFonts w:ascii="Calibri" w:hAnsi="Calibri" w:cs="Calibri"/>
                <w:i/>
                <w:iCs/>
                <w:lang w:val="en-US"/>
              </w:rPr>
            </w:pPr>
            <w:proofErr w:type="spellStart"/>
            <w:r w:rsidRPr="5F4A329C">
              <w:rPr>
                <w:rFonts w:ascii="Calibri" w:hAnsi="Calibri" w:cs="Calibri"/>
                <w:i/>
                <w:iCs/>
                <w:lang w:val="en-US"/>
              </w:rPr>
              <w:t>Número</w:t>
            </w:r>
            <w:proofErr w:type="spellEnd"/>
            <w:r w:rsidRPr="5F4A329C">
              <w:rPr>
                <w:rFonts w:ascii="Calibri" w:hAnsi="Calibri" w:cs="Calibri"/>
                <w:i/>
                <w:iCs/>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Default="009C10BA" w:rsidP="0025752C">
            <w:pPr>
              <w:spacing w:after="160"/>
              <w:rPr>
                <w:b/>
                <w:bCs/>
                <w:i/>
                <w:iCs/>
              </w:rPr>
            </w:pPr>
            <w:r w:rsidRPr="5F4A329C">
              <w:rPr>
                <w:b/>
                <w:bCs/>
                <w:i/>
                <w:iCs/>
              </w:rPr>
              <w:t>ACT-</w:t>
            </w:r>
            <w:r w:rsidR="003B60AA">
              <w:rPr>
                <w:b/>
                <w:bCs/>
                <w:i/>
                <w:iCs/>
              </w:rPr>
              <w:t>4</w:t>
            </w:r>
          </w:p>
        </w:tc>
      </w:tr>
      <w:tr w:rsidR="009C10BA" w14:paraId="33B432AA" w14:textId="77777777" w:rsidTr="0025752C">
        <w:trPr>
          <w:trHeight w:val="25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53998A0" w14:textId="77777777" w:rsidR="009C10BA" w:rsidRPr="00441047" w:rsidRDefault="009C10BA" w:rsidP="0025752C">
            <w:pPr>
              <w:rPr>
                <w:rFonts w:ascii="Calibri" w:hAnsi="Calibri" w:cs="Calibri"/>
                <w:i/>
                <w:iCs/>
                <w:color w:val="000000" w:themeColor="text1"/>
                <w:lang w:val="en-US"/>
              </w:rPr>
            </w:pPr>
            <w:r w:rsidRPr="00441047">
              <w:rPr>
                <w:rFonts w:ascii="Calibri" w:hAnsi="Calibri" w:cs="Calibri"/>
                <w:i/>
                <w:iCs/>
                <w:color w:val="000000" w:themeColor="text1"/>
                <w:lang w:val="en-US"/>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441047" w:rsidRDefault="009C10BA" w:rsidP="0025752C">
            <w:pPr>
              <w:spacing w:line="259" w:lineRule="auto"/>
              <w:rPr>
                <w:b/>
                <w:bCs/>
                <w:i/>
                <w:iCs/>
                <w:color w:val="000000" w:themeColor="text1"/>
              </w:rPr>
            </w:pPr>
            <w:r w:rsidRPr="00441047">
              <w:rPr>
                <w:b/>
                <w:bCs/>
                <w:i/>
                <w:iCs/>
                <w:color w:val="000000" w:themeColor="text1"/>
              </w:rPr>
              <w:t>Banco</w:t>
            </w:r>
          </w:p>
        </w:tc>
      </w:tr>
      <w:tr w:rsidR="009C10BA" w14:paraId="5FFA9801"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3088265" w14:textId="77777777" w:rsidR="009C10BA" w:rsidRPr="00441047" w:rsidRDefault="009C10BA" w:rsidP="0025752C">
            <w:pPr>
              <w:rPr>
                <w:rFonts w:ascii="Calibri" w:hAnsi="Calibri" w:cs="Calibri"/>
                <w:i/>
                <w:iCs/>
                <w:color w:val="000000" w:themeColor="text1"/>
                <w:lang w:val="en-US"/>
              </w:rPr>
            </w:pPr>
            <w:proofErr w:type="spellStart"/>
            <w:r w:rsidRPr="00441047">
              <w:rPr>
                <w:rFonts w:ascii="Calibri" w:hAnsi="Calibri" w:cs="Calibri"/>
                <w:i/>
                <w:iCs/>
                <w:color w:val="000000" w:themeColor="text1"/>
                <w:lang w:val="en-US"/>
              </w:rPr>
              <w:t>Descripción</w:t>
            </w:r>
            <w:proofErr w:type="spellEnd"/>
            <w:r w:rsidRPr="00441047">
              <w:rPr>
                <w:rFonts w:ascii="Calibri" w:hAnsi="Calibri" w:cs="Calibri"/>
                <w:i/>
                <w:iCs/>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441047" w:rsidRDefault="009C10BA" w:rsidP="0025752C">
            <w:pPr>
              <w:spacing w:line="259" w:lineRule="auto"/>
              <w:rPr>
                <w:i/>
                <w:iCs/>
                <w:color w:val="000000" w:themeColor="text1"/>
              </w:rPr>
            </w:pPr>
            <w:r w:rsidRPr="00441047">
              <w:rPr>
                <w:i/>
                <w:iCs/>
                <w:color w:val="000000" w:themeColor="text1"/>
              </w:rPr>
              <w:t>Entidad encargada de las operaciones financieras del sistema.</w:t>
            </w:r>
          </w:p>
        </w:tc>
      </w:tr>
      <w:tr w:rsidR="009C10BA" w14:paraId="69CFED08"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BA64491" w14:textId="77777777" w:rsidR="009C10BA" w:rsidRPr="00441047" w:rsidRDefault="009C10BA" w:rsidP="0025752C">
            <w:pPr>
              <w:rPr>
                <w:rFonts w:ascii="Calibri" w:hAnsi="Calibri" w:cs="Calibri"/>
                <w:i/>
                <w:iCs/>
                <w:color w:val="000000" w:themeColor="text1"/>
                <w:lang w:val="en-US"/>
              </w:rPr>
            </w:pPr>
            <w:proofErr w:type="spellStart"/>
            <w:r w:rsidRPr="00441047">
              <w:rPr>
                <w:rFonts w:ascii="Calibri" w:hAnsi="Calibri" w:cs="Calibri"/>
                <w:i/>
                <w:iCs/>
                <w:color w:val="000000" w:themeColor="text1"/>
                <w:lang w:val="en-US"/>
              </w:rPr>
              <w:t>Responsabilidades</w:t>
            </w:r>
            <w:proofErr w:type="spellEnd"/>
            <w:r w:rsidRPr="00441047">
              <w:rPr>
                <w:rFonts w:ascii="Calibri" w:hAnsi="Calibri" w:cs="Calibri"/>
                <w:i/>
                <w:iCs/>
                <w:color w:val="000000" w:themeColor="text1"/>
                <w:lang w:val="en-US"/>
              </w:rPr>
              <w:t>:</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441047" w:rsidRDefault="009C10BA" w:rsidP="00261AE0">
            <w:pPr>
              <w:pStyle w:val="Prrafodelista"/>
              <w:numPr>
                <w:ilvl w:val="0"/>
                <w:numId w:val="17"/>
              </w:numPr>
              <w:jc w:val="both"/>
              <w:rPr>
                <w:i/>
                <w:iCs/>
                <w:color w:val="000000" w:themeColor="text1"/>
              </w:rPr>
            </w:pPr>
            <w:r w:rsidRPr="00441047">
              <w:rPr>
                <w:i/>
                <w:iCs/>
                <w:color w:val="000000" w:themeColor="text1"/>
              </w:rPr>
              <w:t>Permite aplazar pagos.</w:t>
            </w:r>
          </w:p>
          <w:p w14:paraId="590351A9" w14:textId="77777777" w:rsidR="009C10BA" w:rsidRPr="00441047" w:rsidRDefault="009C10BA" w:rsidP="00261AE0">
            <w:pPr>
              <w:pStyle w:val="Prrafodelista"/>
              <w:numPr>
                <w:ilvl w:val="0"/>
                <w:numId w:val="17"/>
              </w:numPr>
              <w:jc w:val="both"/>
              <w:rPr>
                <w:i/>
                <w:iCs/>
                <w:color w:val="000000" w:themeColor="text1"/>
              </w:rPr>
            </w:pPr>
            <w:r w:rsidRPr="15DA8D2E">
              <w:rPr>
                <w:i/>
                <w:iCs/>
                <w:color w:val="000000" w:themeColor="text1"/>
              </w:rPr>
              <w:t>Permite uso de tarjetas de crédito y de débito.</w:t>
            </w:r>
          </w:p>
          <w:p w14:paraId="6F60A612" w14:textId="77777777" w:rsidR="009C10BA" w:rsidRPr="00441047" w:rsidRDefault="009C10BA" w:rsidP="00261AE0">
            <w:pPr>
              <w:pStyle w:val="Prrafodelista"/>
              <w:numPr>
                <w:ilvl w:val="0"/>
                <w:numId w:val="17"/>
              </w:numPr>
              <w:jc w:val="both"/>
              <w:rPr>
                <w:i/>
                <w:iCs/>
                <w:color w:val="000000" w:themeColor="text1"/>
              </w:rPr>
            </w:pPr>
            <w:r w:rsidRPr="15DA8D2E">
              <w:rPr>
                <w:i/>
                <w:iCs/>
                <w:color w:val="000000" w:themeColor="text1"/>
              </w:rPr>
              <w:t>Emisión de préstamos y crédito.</w:t>
            </w:r>
          </w:p>
        </w:tc>
      </w:tr>
      <w:tr w:rsidR="009C10BA" w14:paraId="090549FD" w14:textId="77777777" w:rsidTr="0025752C">
        <w:trPr>
          <w:trHeight w:val="210"/>
          <w:jc w:val="center"/>
        </w:trPr>
        <w:tc>
          <w:tcPr>
            <w:tcW w:w="21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8C54CB5" w14:textId="77777777" w:rsidR="009C10BA" w:rsidRPr="00441047" w:rsidRDefault="009C10BA" w:rsidP="0025752C">
            <w:pPr>
              <w:rPr>
                <w:rFonts w:ascii="Calibri" w:hAnsi="Calibri" w:cs="Calibri"/>
                <w:i/>
                <w:iCs/>
                <w:color w:val="000000" w:themeColor="text1"/>
                <w:lang w:val="en-US"/>
              </w:rPr>
            </w:pPr>
            <w:r w:rsidRPr="00441047">
              <w:rPr>
                <w:rFonts w:ascii="Calibri" w:hAnsi="Calibri" w:cs="Calibri"/>
                <w:i/>
                <w:iCs/>
                <w:color w:val="000000" w:themeColor="text1"/>
                <w:lang w:val="en-US"/>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441047" w:rsidRDefault="009C10BA" w:rsidP="0025752C">
            <w:pPr>
              <w:spacing w:line="259" w:lineRule="auto"/>
              <w:rPr>
                <w:i/>
                <w:iCs/>
                <w:color w:val="000000" w:themeColor="text1"/>
              </w:rPr>
            </w:pPr>
            <w:r w:rsidRPr="00441047">
              <w:rPr>
                <w:i/>
                <w:iCs/>
                <w:color w:val="000000" w:themeColor="text1"/>
              </w:rPr>
              <w:t>Departamento Contable.</w:t>
            </w:r>
          </w:p>
        </w:tc>
      </w:tr>
    </w:tbl>
    <w:p w14:paraId="21A7A8EA" w14:textId="77777777" w:rsidR="009C10BA" w:rsidRDefault="009C10BA" w:rsidP="00A3332F"/>
    <w:p w14:paraId="1800DE34" w14:textId="77777777" w:rsidR="00657C12" w:rsidRPr="00A3332F" w:rsidRDefault="00657C12" w:rsidP="00A3332F"/>
    <w:p w14:paraId="45539B90" w14:textId="79054C31" w:rsidR="00DA3083" w:rsidRDefault="00A3332F" w:rsidP="00261AE0">
      <w:pPr>
        <w:pStyle w:val="Ttulo3"/>
        <w:numPr>
          <w:ilvl w:val="2"/>
          <w:numId w:val="15"/>
        </w:numPr>
        <w:ind w:left="1843"/>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5B48F7F9" w14:textId="195DF52F" w:rsidR="000E50F2" w:rsidRDefault="000E50F2" w:rsidP="000E50F2"/>
    <w:p w14:paraId="4493CADD" w14:textId="09F06FFA" w:rsidR="000E50F2" w:rsidRDefault="000E50F2" w:rsidP="000E50F2"/>
    <w:p w14:paraId="5D25F2C0" w14:textId="680AFA88" w:rsidR="000E50F2" w:rsidRDefault="000E50F2" w:rsidP="000E50F2">
      <w:r>
        <w:t xml:space="preserve">Módulo de Empleados </w:t>
      </w:r>
    </w:p>
    <w:p w14:paraId="083A13D8" w14:textId="3717F02E" w:rsidR="000E50F2" w:rsidRDefault="000E50F2" w:rsidP="000E50F2"/>
    <w:p w14:paraId="2C65DCB8" w14:textId="5AD147AC" w:rsidR="000E50F2" w:rsidRDefault="000E50F2" w:rsidP="000E50F2"/>
    <w:p w14:paraId="29B7809B" w14:textId="7FCD7C18" w:rsidR="000E50F2" w:rsidRDefault="000E50F2" w:rsidP="000E50F2"/>
    <w:p w14:paraId="091E90FE" w14:textId="74AD25E1" w:rsidR="000E50F2" w:rsidRDefault="000E50F2" w:rsidP="000E50F2"/>
    <w:p w14:paraId="31931F20" w14:textId="741DE829" w:rsidR="000E50F2" w:rsidRDefault="000E50F2" w:rsidP="000E50F2"/>
    <w:p w14:paraId="19493CDB" w14:textId="73D00D5E" w:rsidR="000E50F2" w:rsidRDefault="000E50F2" w:rsidP="000E50F2">
      <w:r>
        <w:t xml:space="preserve">Módulos de Sistema </w:t>
      </w:r>
    </w:p>
    <w:p w14:paraId="355EF37A" w14:textId="77777777" w:rsidR="00AF20B8" w:rsidRDefault="00AF20B8" w:rsidP="00AF20B8">
      <w:pPr>
        <w:pStyle w:val="Ttulo3"/>
        <w:numPr>
          <w:ilvl w:val="3"/>
          <w:numId w:val="15"/>
        </w:numPr>
        <w:ind w:firstLine="403"/>
        <w:rPr>
          <w:rFonts w:ascii="Calibri" w:hAnsi="Calibri" w:cs="Calibri"/>
          <w:sz w:val="24"/>
          <w:szCs w:val="24"/>
        </w:rPr>
      </w:pPr>
      <w:r w:rsidRPr="15D7EE0B">
        <w:rPr>
          <w:rFonts w:ascii="Calibri" w:hAnsi="Calibri" w:cs="Calibri"/>
          <w:sz w:val="24"/>
          <w:szCs w:val="24"/>
        </w:rPr>
        <w:t>Caso de Uso 09 Organizar Fechas de pago</w:t>
      </w:r>
    </w:p>
    <w:p w14:paraId="0F9DD772" w14:textId="77777777" w:rsidR="00AF20B8" w:rsidRDefault="00AF20B8" w:rsidP="000E50F2"/>
    <w:p w14:paraId="4A2ECA5D" w14:textId="489CBD53" w:rsidR="000E50F2" w:rsidRDefault="000077BB" w:rsidP="000E50F2">
      <w:r>
        <w:rPr>
          <w:noProof/>
        </w:rPr>
        <w:drawing>
          <wp:inline distT="0" distB="0" distL="0" distR="0" wp14:anchorId="5430BD1C" wp14:editId="2FFA9E01">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6D13109D" w14:textId="0F71506C" w:rsidR="000E50F2" w:rsidRDefault="000E50F2" w:rsidP="000E50F2"/>
    <w:p w14:paraId="09270A64" w14:textId="39C658EC" w:rsidR="000E50F2" w:rsidRDefault="000E50F2" w:rsidP="000E50F2"/>
    <w:p w14:paraId="094E313A" w14:textId="17C3293B" w:rsidR="000E50F2" w:rsidRDefault="000E50F2" w:rsidP="000E50F2"/>
    <w:p w14:paraId="4761B41C" w14:textId="35A0416F" w:rsidR="000E50F2" w:rsidRDefault="000E50F2" w:rsidP="000E50F2">
      <w:r>
        <w:t xml:space="preserve">Módulo de Propietarios </w:t>
      </w:r>
    </w:p>
    <w:p w14:paraId="351187E3" w14:textId="77777777" w:rsidR="000E50F2" w:rsidRDefault="000E50F2" w:rsidP="000E50F2"/>
    <w:p w14:paraId="6804749A" w14:textId="5FFAFFE9" w:rsidR="000E50F2" w:rsidRDefault="000E50F2" w:rsidP="000E50F2"/>
    <w:p w14:paraId="3B387D83" w14:textId="0133EBB3" w:rsidR="000E50F2" w:rsidRDefault="000E50F2" w:rsidP="000E50F2"/>
    <w:p w14:paraId="3FE5F517" w14:textId="160375A9" w:rsidR="000E50F2" w:rsidRDefault="000E50F2" w:rsidP="000E50F2"/>
    <w:p w14:paraId="1DC599C8" w14:textId="423AFB6B" w:rsidR="000E50F2" w:rsidRDefault="000E50F2" w:rsidP="000E50F2"/>
    <w:p w14:paraId="3C71533E" w14:textId="3C8C49BB" w:rsidR="000E50F2" w:rsidRDefault="000E50F2" w:rsidP="000E50F2">
      <w:r>
        <w:t xml:space="preserve">Módulos de Gestión de Cobranza </w:t>
      </w:r>
    </w:p>
    <w:p w14:paraId="1BCC0141" w14:textId="2246611A" w:rsidR="00AF20B8" w:rsidRDefault="00AF20B8" w:rsidP="00AF20B8">
      <w:pPr>
        <w:pStyle w:val="Ttulo3"/>
        <w:numPr>
          <w:ilvl w:val="3"/>
          <w:numId w:val="23"/>
        </w:numPr>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0E50F2"/>
    <w:p w14:paraId="1CE77884" w14:textId="0107F5B2" w:rsidR="000077BB" w:rsidRDefault="000077BB" w:rsidP="000E50F2">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499E20D0" w14:textId="4B18B7BB" w:rsidR="00AF20B8" w:rsidRDefault="00AF20B8" w:rsidP="00AF20B8">
      <w:pPr>
        <w:pStyle w:val="Ttulo3"/>
        <w:numPr>
          <w:ilvl w:val="3"/>
          <w:numId w:val="24"/>
        </w:numPr>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Pago en Fecha Diferente </w:t>
      </w:r>
    </w:p>
    <w:p w14:paraId="29695993" w14:textId="77777777" w:rsidR="00AF20B8" w:rsidRDefault="00AF20B8" w:rsidP="000E50F2"/>
    <w:p w14:paraId="6BCC05F2" w14:textId="347F90EC" w:rsidR="000E50F2" w:rsidRDefault="000077BB" w:rsidP="000E50F2">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0E50F2"/>
    <w:p w14:paraId="3C7BE33A" w14:textId="063DDC58" w:rsidR="000E50F2" w:rsidRDefault="000E50F2" w:rsidP="000E50F2"/>
    <w:p w14:paraId="0E3AC376" w14:textId="52A83875" w:rsidR="000E50F2" w:rsidRDefault="000E50F2" w:rsidP="000E50F2"/>
    <w:p w14:paraId="73A3FD65" w14:textId="77777777" w:rsidR="000E50F2" w:rsidRDefault="000E50F2" w:rsidP="000E50F2">
      <w:r>
        <w:t xml:space="preserve">Módulos de Reportes </w:t>
      </w:r>
    </w:p>
    <w:p w14:paraId="4D5DCE38" w14:textId="77777777" w:rsidR="00AF20B8" w:rsidRDefault="00AF20B8" w:rsidP="000E50F2"/>
    <w:p w14:paraId="5D1D9D60" w14:textId="5221D2CF" w:rsidR="00AF20B8" w:rsidRDefault="00AF20B8" w:rsidP="00AF20B8">
      <w:pPr>
        <w:pStyle w:val="Ttulo3"/>
        <w:numPr>
          <w:ilvl w:val="3"/>
          <w:numId w:val="25"/>
        </w:numPr>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Reporte Pago Individual </w:t>
      </w:r>
    </w:p>
    <w:p w14:paraId="4D234512" w14:textId="77777777" w:rsidR="00AF20B8" w:rsidRDefault="00AF20B8" w:rsidP="000E50F2"/>
    <w:p w14:paraId="1A8ACD9A" w14:textId="22BD2438" w:rsidR="000E50F2" w:rsidRDefault="000077BB" w:rsidP="000E50F2">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0E50F2"/>
    <w:p w14:paraId="5B2502BA" w14:textId="6B38AAA1" w:rsidR="000077BB" w:rsidRDefault="000077BB" w:rsidP="000E50F2"/>
    <w:p w14:paraId="77F6DC2B" w14:textId="4838B442" w:rsidR="000077BB" w:rsidRDefault="000077BB" w:rsidP="000E50F2"/>
    <w:p w14:paraId="42681C45" w14:textId="2F116A2B" w:rsidR="00E516CC" w:rsidRDefault="00E516CC" w:rsidP="000E50F2"/>
    <w:p w14:paraId="4A22CB10" w14:textId="7017686A" w:rsidR="00E516CC" w:rsidRDefault="00E516CC" w:rsidP="000E50F2"/>
    <w:p w14:paraId="4D0D9A3A" w14:textId="59833E70" w:rsidR="00E516CC" w:rsidRDefault="00E516CC" w:rsidP="000E50F2"/>
    <w:p w14:paraId="1AFF224F" w14:textId="5E597D68" w:rsidR="00E516CC" w:rsidRDefault="00E516CC" w:rsidP="000E50F2"/>
    <w:p w14:paraId="2A2CE24A" w14:textId="5ACB18DC" w:rsidR="00E516CC" w:rsidRDefault="00E516CC" w:rsidP="000E50F2"/>
    <w:p w14:paraId="3C85A81B" w14:textId="3FDD26AE" w:rsidR="00E516CC" w:rsidRDefault="00E516CC" w:rsidP="000E50F2"/>
    <w:p w14:paraId="2221B429" w14:textId="73423833" w:rsidR="00E516CC" w:rsidRDefault="00E516CC" w:rsidP="000E50F2"/>
    <w:p w14:paraId="4E72F05E" w14:textId="025C6595" w:rsidR="00E516CC" w:rsidRDefault="00E516CC" w:rsidP="000E50F2"/>
    <w:p w14:paraId="2DB1B0F7" w14:textId="31AA723E" w:rsidR="00E516CC" w:rsidRDefault="00E516CC" w:rsidP="000E50F2"/>
    <w:p w14:paraId="72ED8F09" w14:textId="7C625D1C" w:rsidR="00E516CC" w:rsidRDefault="00E516CC" w:rsidP="000E50F2"/>
    <w:p w14:paraId="649AEFD5" w14:textId="04154F25" w:rsidR="00E516CC" w:rsidRDefault="00E516CC" w:rsidP="000E50F2"/>
    <w:p w14:paraId="4089E973" w14:textId="51E02647" w:rsidR="00E516CC" w:rsidRDefault="00E516CC" w:rsidP="000E50F2"/>
    <w:p w14:paraId="1F294BDC" w14:textId="2D7D3660" w:rsidR="00E516CC" w:rsidRDefault="00E516CC" w:rsidP="000E50F2"/>
    <w:p w14:paraId="379BC210" w14:textId="4AD96677" w:rsidR="00E516CC" w:rsidRDefault="00E516CC" w:rsidP="000E50F2"/>
    <w:p w14:paraId="113CB6B4" w14:textId="35925BB8" w:rsidR="00E516CC" w:rsidRDefault="00E516CC" w:rsidP="000E50F2"/>
    <w:p w14:paraId="4AD56608" w14:textId="3F80CFED" w:rsidR="00E516CC" w:rsidRDefault="00E516CC" w:rsidP="000E50F2"/>
    <w:p w14:paraId="4BB59E20" w14:textId="243BB3FA" w:rsidR="00E516CC" w:rsidRDefault="00E516CC" w:rsidP="000E50F2"/>
    <w:p w14:paraId="21744395" w14:textId="1A560390" w:rsidR="00E516CC" w:rsidRDefault="00E516CC" w:rsidP="000E50F2"/>
    <w:p w14:paraId="70D367C7" w14:textId="50A53DB1" w:rsidR="00E516CC" w:rsidRDefault="00E516CC" w:rsidP="000E50F2"/>
    <w:p w14:paraId="6E3C9F8A" w14:textId="5B5095CD" w:rsidR="00E516CC" w:rsidRDefault="00E516CC" w:rsidP="000E50F2"/>
    <w:p w14:paraId="3D8FB64F" w14:textId="5CEEC446" w:rsidR="00E516CC" w:rsidRDefault="00E516CC" w:rsidP="000E50F2"/>
    <w:p w14:paraId="4EEC89C5" w14:textId="718297E4" w:rsidR="00E516CC" w:rsidRDefault="00E516CC" w:rsidP="000E50F2"/>
    <w:p w14:paraId="3A09F1A7" w14:textId="12DECC7F" w:rsidR="00E516CC" w:rsidRDefault="00E516CC" w:rsidP="000E50F2"/>
    <w:p w14:paraId="0857EF12" w14:textId="3B0C2922" w:rsidR="00E516CC" w:rsidRDefault="00E516CC" w:rsidP="000E50F2"/>
    <w:p w14:paraId="5C92D35F" w14:textId="1328283A" w:rsidR="00E516CC" w:rsidRDefault="00E516CC" w:rsidP="000E50F2"/>
    <w:p w14:paraId="069BF3E5" w14:textId="12A0EE35" w:rsidR="00E516CC" w:rsidRDefault="00E516CC" w:rsidP="000E50F2"/>
    <w:p w14:paraId="42DF3328" w14:textId="70B9FB5A" w:rsidR="00E516CC" w:rsidRDefault="00E516CC" w:rsidP="000E50F2"/>
    <w:p w14:paraId="29ECA0A9" w14:textId="0439B292" w:rsidR="00E516CC" w:rsidRDefault="00E516CC" w:rsidP="000E50F2"/>
    <w:p w14:paraId="34844E53" w14:textId="1C4BAEF7" w:rsidR="00E516CC" w:rsidRDefault="00E516CC" w:rsidP="000E50F2"/>
    <w:p w14:paraId="1E83F753" w14:textId="3BFF9102" w:rsidR="00E516CC" w:rsidRDefault="00E516CC" w:rsidP="000E50F2"/>
    <w:p w14:paraId="566ADCC8" w14:textId="3DBA2E5F" w:rsidR="00E516CC" w:rsidRDefault="00E516CC" w:rsidP="000E50F2"/>
    <w:p w14:paraId="2A91D977" w14:textId="7A055CD7" w:rsidR="00E516CC" w:rsidRDefault="00E516CC" w:rsidP="000E50F2"/>
    <w:p w14:paraId="3AC793C0" w14:textId="13089F7F" w:rsidR="00E516CC" w:rsidRDefault="00E516CC" w:rsidP="000E50F2"/>
    <w:p w14:paraId="4CDB8EDF" w14:textId="547858AA" w:rsidR="00E516CC" w:rsidRDefault="00E516CC" w:rsidP="000E50F2"/>
    <w:p w14:paraId="27EE66F3" w14:textId="77777777" w:rsidR="00E516CC" w:rsidRPr="000E50F2" w:rsidRDefault="00E516CC" w:rsidP="000E50F2"/>
    <w:p w14:paraId="5848C62D" w14:textId="7BBB253A" w:rsidR="0046166A" w:rsidRDefault="00A21889" w:rsidP="00AF20B8">
      <w:pPr>
        <w:pStyle w:val="Ttulo3"/>
        <w:numPr>
          <w:ilvl w:val="3"/>
          <w:numId w:val="23"/>
        </w:numPr>
        <w:ind w:firstLine="403"/>
        <w:rPr>
          <w:rFonts w:ascii="Calibri" w:hAnsi="Calibri" w:cs="Calibri"/>
          <w:sz w:val="24"/>
          <w:szCs w:val="24"/>
        </w:rPr>
      </w:pPr>
      <w:bookmarkStart w:id="47" w:name="_Hlk65358915"/>
      <w:r>
        <w:rPr>
          <w:rFonts w:ascii="Calibri" w:hAnsi="Calibri" w:cs="Calibri"/>
          <w:sz w:val="24"/>
          <w:szCs w:val="24"/>
        </w:rPr>
        <w:t>Caso de Uso 01</w:t>
      </w:r>
      <w:r w:rsidR="00A36118">
        <w:rPr>
          <w:rFonts w:ascii="Calibri" w:hAnsi="Calibri" w:cs="Calibri"/>
          <w:sz w:val="24"/>
          <w:szCs w:val="24"/>
        </w:rPr>
        <w:t xml:space="preserve"> </w:t>
      </w:r>
      <w:r w:rsidR="00A36118" w:rsidRPr="00A36118">
        <w:rPr>
          <w:rFonts w:ascii="Calibri" w:hAnsi="Calibri" w:cs="Calibri"/>
          <w:sz w:val="24"/>
          <w:szCs w:val="24"/>
        </w:rPr>
        <w:t>Actualizar datos del Propietario</w:t>
      </w:r>
    </w:p>
    <w:p w14:paraId="73C9EF3F" w14:textId="577C28E6" w:rsidR="00A21889" w:rsidRDefault="007D70CE" w:rsidP="001916DA">
      <w:pPr>
        <w:jc w:val="center"/>
      </w:pPr>
      <w:r>
        <w:rPr>
          <w:noProof/>
        </w:rPr>
        <w:drawing>
          <wp:inline distT="0" distB="0" distL="0" distR="0" wp14:anchorId="5139EB60" wp14:editId="62FE35FC">
            <wp:extent cx="6162676" cy="3094177"/>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3">
                      <a:extLst>
                        <a:ext uri="{28A0092B-C50C-407E-A947-70E740481C1C}">
                          <a14:useLocalDpi xmlns:a14="http://schemas.microsoft.com/office/drawing/2010/main" val="0"/>
                        </a:ext>
                      </a:extLst>
                    </a:blip>
                    <a:stretch>
                      <a:fillRect/>
                    </a:stretch>
                  </pic:blipFill>
                  <pic:spPr>
                    <a:xfrm>
                      <a:off x="0" y="0"/>
                      <a:ext cx="6162676" cy="3094177"/>
                    </a:xfrm>
                    <a:prstGeom prst="rect">
                      <a:avLst/>
                    </a:prstGeom>
                  </pic:spPr>
                </pic:pic>
              </a:graphicData>
            </a:graphic>
          </wp:inline>
        </w:drawing>
      </w:r>
    </w:p>
    <w:p w14:paraId="22160E74" w14:textId="557DE1D3" w:rsidR="0046166A" w:rsidRDefault="00A21889" w:rsidP="00AF20B8">
      <w:pPr>
        <w:pStyle w:val="Ttulo3"/>
        <w:numPr>
          <w:ilvl w:val="3"/>
          <w:numId w:val="23"/>
        </w:numPr>
        <w:ind w:firstLine="403"/>
        <w:rPr>
          <w:rFonts w:ascii="Calibri" w:hAnsi="Calibri" w:cs="Calibri"/>
          <w:sz w:val="24"/>
          <w:szCs w:val="24"/>
        </w:rPr>
      </w:pPr>
      <w:bookmarkStart w:id="48" w:name="_Hlk65358924"/>
      <w:bookmarkEnd w:id="47"/>
      <w:r>
        <w:rPr>
          <w:rFonts w:ascii="Calibri" w:hAnsi="Calibri" w:cs="Calibri"/>
          <w:sz w:val="24"/>
          <w:szCs w:val="24"/>
        </w:rPr>
        <w:t>Caso de Uso 02</w:t>
      </w:r>
      <w:r w:rsidR="00F131A8">
        <w:rPr>
          <w:rFonts w:ascii="Calibri" w:hAnsi="Calibri" w:cs="Calibri"/>
          <w:sz w:val="24"/>
          <w:szCs w:val="24"/>
        </w:rPr>
        <w:t xml:space="preserve"> </w:t>
      </w:r>
      <w:r w:rsidR="00F131A8" w:rsidRPr="00F131A8">
        <w:rPr>
          <w:rFonts w:ascii="Calibri" w:hAnsi="Calibri" w:cs="Calibri"/>
          <w:sz w:val="24"/>
          <w:szCs w:val="24"/>
        </w:rPr>
        <w:t>Actualizar datos Vehículo</w:t>
      </w:r>
    </w:p>
    <w:p w14:paraId="05964B95" w14:textId="41199F1C" w:rsidR="00F131A8" w:rsidRDefault="008F0D8F" w:rsidP="001916DA">
      <w:pPr>
        <w:jc w:val="center"/>
      </w:pPr>
      <w:r>
        <w:rPr>
          <w:noProof/>
        </w:rPr>
        <w:drawing>
          <wp:inline distT="0" distB="0" distL="0" distR="0" wp14:anchorId="2B163CC2" wp14:editId="05390312">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4">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51C07717" w14:textId="77777777" w:rsidR="0090522B" w:rsidRDefault="0090522B" w:rsidP="00F131A8"/>
    <w:bookmarkEnd w:id="48"/>
    <w:p w14:paraId="6DC7493F" w14:textId="77777777" w:rsidR="0090522B" w:rsidRPr="00F131A8" w:rsidRDefault="0090522B" w:rsidP="00F131A8"/>
    <w:p w14:paraId="6B02109E" w14:textId="65953803" w:rsidR="0046166A" w:rsidRDefault="00A21889" w:rsidP="00AF20B8">
      <w:pPr>
        <w:pStyle w:val="Ttulo3"/>
        <w:numPr>
          <w:ilvl w:val="3"/>
          <w:numId w:val="23"/>
        </w:numPr>
        <w:ind w:firstLine="403"/>
        <w:rPr>
          <w:rFonts w:ascii="Calibri" w:hAnsi="Calibri" w:cs="Calibri"/>
          <w:sz w:val="24"/>
          <w:szCs w:val="24"/>
        </w:rPr>
      </w:pPr>
      <w:bookmarkStart w:id="49" w:name="_Hlk65358735"/>
      <w:r>
        <w:rPr>
          <w:rFonts w:ascii="Calibri" w:hAnsi="Calibri" w:cs="Calibri"/>
          <w:sz w:val="24"/>
          <w:szCs w:val="24"/>
        </w:rPr>
        <w:t xml:space="preserve">Caso de Uso </w:t>
      </w:r>
      <w:r w:rsidR="00416E9C">
        <w:rPr>
          <w:rFonts w:ascii="Calibri" w:hAnsi="Calibri" w:cs="Calibri"/>
          <w:sz w:val="24"/>
          <w:szCs w:val="24"/>
        </w:rPr>
        <w:t>01 Actualizar Empleado</w:t>
      </w:r>
    </w:p>
    <w:p w14:paraId="6CE3C93C" w14:textId="5F21BAC2" w:rsidR="00416E9C" w:rsidRPr="00416E9C" w:rsidRDefault="00416E9C" w:rsidP="00416E9C">
      <w:r>
        <w:rPr>
          <w:noProof/>
        </w:rPr>
        <w:drawing>
          <wp:inline distT="0" distB="0" distL="0" distR="0" wp14:anchorId="2A95A7C1" wp14:editId="2C6CA5CF">
            <wp:extent cx="6115685" cy="3942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3942715"/>
                    </a:xfrm>
                    <a:prstGeom prst="rect">
                      <a:avLst/>
                    </a:prstGeom>
                    <a:noFill/>
                    <a:ln>
                      <a:noFill/>
                    </a:ln>
                  </pic:spPr>
                </pic:pic>
              </a:graphicData>
            </a:graphic>
          </wp:inline>
        </w:drawing>
      </w:r>
    </w:p>
    <w:p w14:paraId="62851AD9" w14:textId="43B349D3" w:rsidR="0046166A" w:rsidRDefault="00A21889" w:rsidP="00AF20B8">
      <w:pPr>
        <w:pStyle w:val="Ttulo3"/>
        <w:numPr>
          <w:ilvl w:val="3"/>
          <w:numId w:val="23"/>
        </w:numPr>
        <w:ind w:firstLine="403"/>
        <w:rPr>
          <w:rFonts w:ascii="Calibri" w:hAnsi="Calibri" w:cs="Calibri"/>
          <w:sz w:val="24"/>
          <w:szCs w:val="24"/>
        </w:rPr>
      </w:pPr>
      <w:bookmarkStart w:id="50" w:name="_Hlk65358763"/>
      <w:bookmarkEnd w:id="49"/>
      <w:r>
        <w:rPr>
          <w:rFonts w:ascii="Calibri" w:hAnsi="Calibri" w:cs="Calibri"/>
          <w:sz w:val="24"/>
          <w:szCs w:val="24"/>
        </w:rPr>
        <w:t xml:space="preserve">Caso de Uso </w:t>
      </w:r>
      <w:r w:rsidR="00416E9C">
        <w:rPr>
          <w:rFonts w:ascii="Calibri" w:hAnsi="Calibri" w:cs="Calibri"/>
          <w:sz w:val="24"/>
          <w:szCs w:val="24"/>
        </w:rPr>
        <w:t>02 Controlar Solicitud</w:t>
      </w:r>
    </w:p>
    <w:p w14:paraId="582640CF" w14:textId="5D5EABC2" w:rsidR="009754C0" w:rsidRDefault="00416E9C" w:rsidP="00416E9C">
      <w:r>
        <w:rPr>
          <w:noProof/>
        </w:rPr>
        <w:drawing>
          <wp:inline distT="0" distB="0" distL="0" distR="0" wp14:anchorId="26F1E278" wp14:editId="2E96C8D8">
            <wp:extent cx="6115685" cy="3740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3740785"/>
                    </a:xfrm>
                    <a:prstGeom prst="rect">
                      <a:avLst/>
                    </a:prstGeom>
                    <a:noFill/>
                    <a:ln>
                      <a:noFill/>
                    </a:ln>
                  </pic:spPr>
                </pic:pic>
              </a:graphicData>
            </a:graphic>
          </wp:inline>
        </w:drawing>
      </w:r>
    </w:p>
    <w:p w14:paraId="13F022C5" w14:textId="77777777" w:rsidR="00416E9C" w:rsidRDefault="00416E9C" w:rsidP="00416E9C"/>
    <w:p w14:paraId="77523494" w14:textId="771ADC53" w:rsidR="00416E9C" w:rsidRDefault="00416E9C" w:rsidP="00AF20B8">
      <w:pPr>
        <w:pStyle w:val="Ttulo3"/>
        <w:numPr>
          <w:ilvl w:val="3"/>
          <w:numId w:val="23"/>
        </w:numPr>
        <w:rPr>
          <w:rFonts w:ascii="Calibri" w:hAnsi="Calibri" w:cs="Calibri"/>
          <w:sz w:val="24"/>
          <w:szCs w:val="24"/>
        </w:rPr>
      </w:pPr>
      <w:r>
        <w:rPr>
          <w:rFonts w:ascii="Calibri" w:hAnsi="Calibri" w:cs="Calibri"/>
          <w:sz w:val="24"/>
          <w:szCs w:val="24"/>
        </w:rPr>
        <w:t>Caso de Uso 03 Registrar Empleado</w:t>
      </w:r>
    </w:p>
    <w:p w14:paraId="0392FA2B" w14:textId="0DBA3402" w:rsidR="001324E3" w:rsidRDefault="001324E3" w:rsidP="009754C0"/>
    <w:p w14:paraId="3B69DDAF" w14:textId="22CC1D6A" w:rsidR="00416E9C" w:rsidRDefault="00416E9C" w:rsidP="009754C0">
      <w:r>
        <w:rPr>
          <w:noProof/>
        </w:rPr>
        <w:drawing>
          <wp:inline distT="0" distB="0" distL="0" distR="0" wp14:anchorId="1BD1ADC7" wp14:editId="6013C7EE">
            <wp:extent cx="6115685" cy="273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2731135"/>
                    </a:xfrm>
                    <a:prstGeom prst="rect">
                      <a:avLst/>
                    </a:prstGeom>
                    <a:noFill/>
                    <a:ln>
                      <a:noFill/>
                    </a:ln>
                  </pic:spPr>
                </pic:pic>
              </a:graphicData>
            </a:graphic>
          </wp:inline>
        </w:drawing>
      </w:r>
    </w:p>
    <w:p w14:paraId="0B9122BC" w14:textId="3E300EE2" w:rsidR="00416E9C" w:rsidRDefault="00416E9C" w:rsidP="009754C0"/>
    <w:p w14:paraId="54B7C5B3" w14:textId="29283673" w:rsidR="00416E9C" w:rsidRDefault="00416E9C" w:rsidP="009754C0"/>
    <w:p w14:paraId="06BDAC21" w14:textId="35811301" w:rsidR="00416E9C" w:rsidRDefault="00416E9C" w:rsidP="009754C0"/>
    <w:bookmarkEnd w:id="50"/>
    <w:p w14:paraId="33C2DCDD" w14:textId="559FD969" w:rsidR="00416E9C" w:rsidRDefault="00416E9C" w:rsidP="009754C0"/>
    <w:p w14:paraId="706463CA" w14:textId="77777777" w:rsidR="00416E9C" w:rsidRDefault="00416E9C" w:rsidP="009754C0"/>
    <w:p w14:paraId="11A390A0" w14:textId="368056F9" w:rsidR="00416E9C" w:rsidRDefault="00416E9C" w:rsidP="00AF20B8">
      <w:pPr>
        <w:pStyle w:val="Ttulo3"/>
        <w:numPr>
          <w:ilvl w:val="3"/>
          <w:numId w:val="23"/>
        </w:numPr>
        <w:rPr>
          <w:rFonts w:ascii="Calibri" w:hAnsi="Calibri" w:cs="Calibri"/>
          <w:sz w:val="24"/>
          <w:szCs w:val="24"/>
        </w:rPr>
      </w:pPr>
      <w:bookmarkStart w:id="51" w:name="_Hlk65360562"/>
      <w:r>
        <w:rPr>
          <w:rFonts w:ascii="Calibri" w:hAnsi="Calibri" w:cs="Calibri"/>
          <w:sz w:val="24"/>
          <w:szCs w:val="24"/>
        </w:rPr>
        <w:t>Caso de Uso 04 Validar Datos</w:t>
      </w:r>
    </w:p>
    <w:p w14:paraId="74956838" w14:textId="77777777" w:rsidR="00416E9C" w:rsidRPr="00416E9C" w:rsidRDefault="00416E9C" w:rsidP="00416E9C"/>
    <w:p w14:paraId="76512136" w14:textId="5FFF028A" w:rsidR="00416E9C" w:rsidRDefault="00416E9C" w:rsidP="009754C0">
      <w:r>
        <w:rPr>
          <w:noProof/>
        </w:rPr>
        <w:drawing>
          <wp:inline distT="0" distB="0" distL="0" distR="0" wp14:anchorId="27171ACB" wp14:editId="6E78CB3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07C963B1" w14:textId="63297A98" w:rsidR="00416E9C" w:rsidRDefault="00416E9C" w:rsidP="00AF20B8">
      <w:pPr>
        <w:pStyle w:val="Ttulo3"/>
        <w:numPr>
          <w:ilvl w:val="3"/>
          <w:numId w:val="23"/>
        </w:numPr>
        <w:rPr>
          <w:rFonts w:ascii="Calibri" w:hAnsi="Calibri" w:cs="Calibri"/>
          <w:sz w:val="24"/>
          <w:szCs w:val="24"/>
        </w:rPr>
      </w:pPr>
      <w:bookmarkStart w:id="52" w:name="_Hlk65358789"/>
      <w:bookmarkEnd w:id="51"/>
      <w:r>
        <w:rPr>
          <w:rFonts w:ascii="Calibri" w:hAnsi="Calibri" w:cs="Calibri"/>
          <w:sz w:val="24"/>
          <w:szCs w:val="24"/>
        </w:rPr>
        <w:lastRenderedPageBreak/>
        <w:t>Caso de Uso 05 Autentificar Empleado</w:t>
      </w:r>
    </w:p>
    <w:p w14:paraId="5511602B" w14:textId="31197C63" w:rsidR="00416E9C" w:rsidRDefault="00416E9C" w:rsidP="009754C0"/>
    <w:p w14:paraId="39C5A94C" w14:textId="0D02AACB" w:rsidR="00416E9C" w:rsidRDefault="00416E9C" w:rsidP="009754C0">
      <w:r>
        <w:rPr>
          <w:noProof/>
        </w:rPr>
        <w:drawing>
          <wp:inline distT="0" distB="0" distL="0" distR="0" wp14:anchorId="66996382" wp14:editId="7FDE44CF">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3CD2F670" w14:textId="33AEEA1F" w:rsidR="0046166A" w:rsidRDefault="00A21889" w:rsidP="00AF20B8">
      <w:pPr>
        <w:pStyle w:val="Ttulo3"/>
        <w:numPr>
          <w:ilvl w:val="3"/>
          <w:numId w:val="23"/>
        </w:numPr>
        <w:ind w:firstLine="403"/>
        <w:rPr>
          <w:rFonts w:ascii="Calibri" w:hAnsi="Calibri" w:cs="Calibri"/>
          <w:sz w:val="24"/>
          <w:szCs w:val="24"/>
        </w:rPr>
      </w:pPr>
      <w:bookmarkStart w:id="53" w:name="_Hlk65359157"/>
      <w:bookmarkEnd w:id="52"/>
      <w:r>
        <w:rPr>
          <w:rFonts w:ascii="Calibri" w:hAnsi="Calibri" w:cs="Calibri"/>
          <w:sz w:val="24"/>
          <w:szCs w:val="24"/>
        </w:rPr>
        <w:t>Caso de Uso 05</w:t>
      </w:r>
      <w:r w:rsidR="001E2D4F">
        <w:rPr>
          <w:rFonts w:ascii="Calibri" w:hAnsi="Calibri" w:cs="Calibri"/>
          <w:sz w:val="24"/>
          <w:szCs w:val="24"/>
        </w:rPr>
        <w:t xml:space="preserve"> </w:t>
      </w:r>
      <w:r w:rsidR="001E2D4F" w:rsidRPr="001E2D4F">
        <w:rPr>
          <w:rFonts w:ascii="Calibri" w:hAnsi="Calibri" w:cs="Calibri"/>
          <w:sz w:val="24"/>
          <w:szCs w:val="24"/>
        </w:rPr>
        <w:t>Notificar al Propietario</w:t>
      </w:r>
    </w:p>
    <w:p w14:paraId="57912647" w14:textId="506DC7A8" w:rsidR="001E2D4F" w:rsidRPr="001E2D4F" w:rsidRDefault="00CF443E" w:rsidP="001916DA">
      <w:pPr>
        <w:jc w:val="center"/>
      </w:pPr>
      <w:r>
        <w:rPr>
          <w:noProof/>
        </w:rPr>
        <w:drawing>
          <wp:inline distT="0" distB="0" distL="0" distR="0" wp14:anchorId="1E915731" wp14:editId="6BE099D8">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67C19ABD" w14:textId="248E12BD" w:rsidR="0046166A" w:rsidRDefault="00A21889" w:rsidP="00AF20B8">
      <w:pPr>
        <w:pStyle w:val="Ttulo3"/>
        <w:numPr>
          <w:ilvl w:val="3"/>
          <w:numId w:val="23"/>
        </w:numPr>
        <w:ind w:firstLine="403"/>
        <w:rPr>
          <w:rFonts w:ascii="Calibri" w:hAnsi="Calibri" w:cs="Calibri"/>
          <w:sz w:val="24"/>
          <w:szCs w:val="24"/>
        </w:rPr>
      </w:pPr>
      <w:bookmarkStart w:id="54" w:name="_Hlk65359191"/>
      <w:bookmarkEnd w:id="53"/>
      <w:r w:rsidRPr="15D7EE0B">
        <w:rPr>
          <w:rFonts w:ascii="Calibri" w:hAnsi="Calibri" w:cs="Calibri"/>
          <w:sz w:val="24"/>
          <w:szCs w:val="24"/>
        </w:rPr>
        <w:lastRenderedPageBreak/>
        <w:t xml:space="preserve">Caso de Uso </w:t>
      </w:r>
      <w:r w:rsidR="0076249C">
        <w:rPr>
          <w:rFonts w:ascii="Calibri" w:hAnsi="Calibri" w:cs="Calibri"/>
          <w:sz w:val="24"/>
          <w:szCs w:val="24"/>
        </w:rPr>
        <w:t>11</w:t>
      </w:r>
      <w:r w:rsidR="00CF443E" w:rsidRPr="15D7EE0B">
        <w:rPr>
          <w:rFonts w:ascii="Calibri" w:hAnsi="Calibri" w:cs="Calibri"/>
          <w:sz w:val="24"/>
          <w:szCs w:val="24"/>
        </w:rPr>
        <w:t xml:space="preserve"> </w:t>
      </w:r>
      <w:r w:rsidR="004D0731" w:rsidRPr="15D7EE0B">
        <w:rPr>
          <w:rFonts w:ascii="Calibri" w:hAnsi="Calibri" w:cs="Calibri"/>
          <w:sz w:val="24"/>
          <w:szCs w:val="24"/>
        </w:rPr>
        <w:t>Realizar pagos en ventanilla por multas</w:t>
      </w:r>
    </w:p>
    <w:p w14:paraId="2D030D9E" w14:textId="5ED704F9" w:rsidR="14567209" w:rsidRDefault="009A65FD" w:rsidP="15D7EE0B">
      <w:r>
        <w:rPr>
          <w:noProof/>
        </w:rPr>
        <w:drawing>
          <wp:inline distT="0" distB="0" distL="0" distR="0" wp14:anchorId="79E6A017" wp14:editId="58A5F01C">
            <wp:extent cx="6120130" cy="3141345"/>
            <wp:effectExtent l="0" t="0" r="0" b="1905"/>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3141345"/>
                    </a:xfrm>
                    <a:prstGeom prst="rect">
                      <a:avLst/>
                    </a:prstGeom>
                  </pic:spPr>
                </pic:pic>
              </a:graphicData>
            </a:graphic>
          </wp:inline>
        </w:drawing>
      </w:r>
    </w:p>
    <w:p w14:paraId="61A4426B" w14:textId="48197B07" w:rsidR="0046166A" w:rsidRDefault="00A21889" w:rsidP="00AF20B8">
      <w:pPr>
        <w:pStyle w:val="Ttulo3"/>
        <w:numPr>
          <w:ilvl w:val="3"/>
          <w:numId w:val="23"/>
        </w:numPr>
        <w:ind w:firstLine="403"/>
        <w:rPr>
          <w:rFonts w:ascii="Calibri" w:hAnsi="Calibri" w:cs="Calibri"/>
          <w:sz w:val="24"/>
          <w:szCs w:val="24"/>
        </w:rPr>
      </w:pPr>
      <w:bookmarkStart w:id="55" w:name="_Hlk65359206"/>
      <w:bookmarkEnd w:id="54"/>
      <w:r w:rsidRPr="15D7EE0B">
        <w:rPr>
          <w:rFonts w:ascii="Calibri" w:hAnsi="Calibri" w:cs="Calibri"/>
          <w:sz w:val="24"/>
          <w:szCs w:val="24"/>
        </w:rPr>
        <w:t xml:space="preserve">Caso de Uso </w:t>
      </w:r>
      <w:r w:rsidR="0076249C">
        <w:rPr>
          <w:rFonts w:ascii="Calibri" w:hAnsi="Calibri" w:cs="Calibri"/>
          <w:sz w:val="24"/>
          <w:szCs w:val="24"/>
        </w:rPr>
        <w:t>12</w:t>
      </w:r>
      <w:r w:rsidR="004B3EFC" w:rsidRPr="15D7EE0B">
        <w:rPr>
          <w:rFonts w:ascii="Calibri" w:hAnsi="Calibri" w:cs="Calibri"/>
          <w:sz w:val="24"/>
          <w:szCs w:val="24"/>
        </w:rPr>
        <w:t xml:space="preserve"> Actualización de datos y pago por tarjeta</w:t>
      </w:r>
    </w:p>
    <w:p w14:paraId="7E50C875" w14:textId="775E949C" w:rsidR="004B3EFC" w:rsidRDefault="0076249C" w:rsidP="15D7EE0B">
      <w:pPr>
        <w:jc w:val="center"/>
      </w:pPr>
      <w:r>
        <w:rPr>
          <w:noProof/>
        </w:rPr>
        <w:drawing>
          <wp:inline distT="0" distB="0" distL="0" distR="0" wp14:anchorId="484C4C89" wp14:editId="3CD4C950">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62D47471" w14:textId="10113C9B" w:rsidR="00D04D48" w:rsidRDefault="00D04D48" w:rsidP="004B3EFC"/>
    <w:p w14:paraId="63FD80A1" w14:textId="16CD1469" w:rsidR="00D04D48" w:rsidRDefault="00D04D48" w:rsidP="004B3EFC"/>
    <w:bookmarkEnd w:id="55"/>
    <w:p w14:paraId="218653A7" w14:textId="77777777" w:rsidR="00D04D48" w:rsidRDefault="00D04D48" w:rsidP="004B3EFC"/>
    <w:p w14:paraId="7BFE9BA9" w14:textId="77777777" w:rsidR="00D04D48" w:rsidRDefault="00D04D48" w:rsidP="004B3EFC"/>
    <w:p w14:paraId="2250C6F7" w14:textId="77777777" w:rsidR="00D04D48" w:rsidRDefault="00D04D48" w:rsidP="004B3EFC"/>
    <w:p w14:paraId="302EB725" w14:textId="77777777" w:rsidR="00D04D48" w:rsidRDefault="00D04D48" w:rsidP="004B3EFC"/>
    <w:p w14:paraId="03AD1CF1" w14:textId="77777777" w:rsidR="00D04D48" w:rsidRDefault="00D04D48" w:rsidP="004B3EFC"/>
    <w:p w14:paraId="4C75A919" w14:textId="77777777" w:rsidR="00D04D48" w:rsidRDefault="00D04D48" w:rsidP="004B3EFC"/>
    <w:p w14:paraId="64B18F9C" w14:textId="77777777" w:rsidR="00D04D48" w:rsidRDefault="00D04D48" w:rsidP="004B3EFC"/>
    <w:p w14:paraId="6FE8E9FA" w14:textId="29F08057" w:rsidR="0046166A" w:rsidRDefault="00A21889" w:rsidP="00AF20B8">
      <w:pPr>
        <w:pStyle w:val="Ttulo3"/>
        <w:numPr>
          <w:ilvl w:val="3"/>
          <w:numId w:val="23"/>
        </w:numPr>
        <w:ind w:firstLine="403"/>
        <w:rPr>
          <w:rFonts w:ascii="Calibri" w:hAnsi="Calibri" w:cs="Calibri"/>
          <w:sz w:val="24"/>
          <w:szCs w:val="24"/>
        </w:rPr>
      </w:pPr>
      <w:bookmarkStart w:id="56" w:name="_Hlk65359213"/>
      <w:r w:rsidRPr="0CACFCAB">
        <w:rPr>
          <w:rFonts w:ascii="Calibri" w:hAnsi="Calibri" w:cs="Calibri"/>
          <w:sz w:val="24"/>
          <w:szCs w:val="24"/>
        </w:rPr>
        <w:lastRenderedPageBreak/>
        <w:t xml:space="preserve">Caso de Uso </w:t>
      </w:r>
      <w:r w:rsidR="0076249C">
        <w:rPr>
          <w:rFonts w:ascii="Calibri" w:hAnsi="Calibri" w:cs="Calibri"/>
          <w:sz w:val="24"/>
          <w:szCs w:val="24"/>
        </w:rPr>
        <w:t>13</w:t>
      </w:r>
      <w:r w:rsidR="004E3C48" w:rsidRPr="0CACFCAB">
        <w:rPr>
          <w:rFonts w:ascii="Calibri" w:hAnsi="Calibri" w:cs="Calibri"/>
          <w:sz w:val="24"/>
          <w:szCs w:val="24"/>
        </w:rPr>
        <w:t xml:space="preserve"> Realizar Pago de impuesto</w:t>
      </w:r>
    </w:p>
    <w:p w14:paraId="189DE202" w14:textId="17221E61" w:rsidR="00600BFC" w:rsidRDefault="0076249C" w:rsidP="15D7EE0B">
      <w:pPr>
        <w:jc w:val="center"/>
      </w:pPr>
      <w:r>
        <w:rPr>
          <w:noProof/>
        </w:rPr>
        <w:drawing>
          <wp:inline distT="0" distB="0" distL="0" distR="0" wp14:anchorId="7E446E3E" wp14:editId="6829AD2F">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12F42D35" w14:textId="7FE074F8" w:rsidR="0076249C" w:rsidRDefault="0076249C" w:rsidP="15D7EE0B">
      <w:pPr>
        <w:jc w:val="center"/>
      </w:pPr>
    </w:p>
    <w:p w14:paraId="4DF20EC2" w14:textId="473DCA19" w:rsidR="0076249C" w:rsidRPr="0076249C" w:rsidRDefault="0076249C" w:rsidP="00AF20B8">
      <w:pPr>
        <w:pStyle w:val="Prrafodelista"/>
        <w:numPr>
          <w:ilvl w:val="3"/>
          <w:numId w:val="23"/>
        </w:numPr>
        <w:jc w:val="center"/>
        <w:rPr>
          <w:rFonts w:ascii="Calibri" w:hAnsi="Calibri" w:cs="Calibri"/>
          <w:b/>
          <w:bCs/>
          <w:lang w:eastAsia="ar-SA"/>
        </w:rPr>
      </w:pPr>
      <w:bookmarkStart w:id="57" w:name="_Hlk65359225"/>
      <w:bookmarkEnd w:id="56"/>
      <w:r w:rsidRPr="0076249C">
        <w:rPr>
          <w:rFonts w:ascii="Calibri" w:hAnsi="Calibri" w:cs="Calibri"/>
          <w:b/>
          <w:bCs/>
          <w:lang w:eastAsia="ar-SA"/>
        </w:rPr>
        <w:t>Caso de Uso 14 Actualización de datos y pago por tarjeta</w:t>
      </w:r>
    </w:p>
    <w:p w14:paraId="1209855D" w14:textId="60F440F5" w:rsidR="0076249C" w:rsidRPr="00600BFC" w:rsidRDefault="0076249C" w:rsidP="0076249C">
      <w:pPr>
        <w:pStyle w:val="Prrafodelista"/>
        <w:ind w:left="2520"/>
      </w:pPr>
      <w:r>
        <w:rPr>
          <w:noProof/>
        </w:rPr>
        <w:drawing>
          <wp:anchor distT="0" distB="0" distL="114300" distR="114300" simplePos="0" relativeHeight="251658240" behindDoc="1" locked="0" layoutInCell="1" allowOverlap="1" wp14:anchorId="00213CA4" wp14:editId="156CE261">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2B58B6CE" w14:textId="33EFB1D0" w:rsidR="0076249C" w:rsidRDefault="0076249C" w:rsidP="00AF20B8">
      <w:pPr>
        <w:pStyle w:val="Ttulo3"/>
        <w:numPr>
          <w:ilvl w:val="3"/>
          <w:numId w:val="23"/>
        </w:numPr>
        <w:ind w:firstLine="403"/>
        <w:rPr>
          <w:rFonts w:ascii="Calibri" w:hAnsi="Calibri" w:cs="Calibri"/>
          <w:sz w:val="24"/>
          <w:szCs w:val="24"/>
        </w:rPr>
      </w:pPr>
      <w:r w:rsidRPr="0076249C">
        <w:rPr>
          <w:rFonts w:ascii="Calibri" w:hAnsi="Calibri" w:cs="Calibri"/>
          <w:sz w:val="24"/>
          <w:szCs w:val="24"/>
        </w:rPr>
        <w:lastRenderedPageBreak/>
        <w:t>Caso de Uso 15</w:t>
      </w:r>
      <w:r>
        <w:rPr>
          <w:rFonts w:ascii="Calibri" w:hAnsi="Calibri" w:cs="Calibri"/>
          <w:sz w:val="24"/>
          <w:szCs w:val="24"/>
        </w:rPr>
        <w:t xml:space="preserve"> Realizar </w:t>
      </w:r>
      <w:r w:rsidR="0012077D">
        <w:rPr>
          <w:rFonts w:ascii="Calibri" w:hAnsi="Calibri" w:cs="Calibri"/>
          <w:sz w:val="24"/>
          <w:szCs w:val="24"/>
        </w:rPr>
        <w:t>pago de impuesto</w:t>
      </w:r>
    </w:p>
    <w:p w14:paraId="5C12781A" w14:textId="62125804" w:rsidR="0076249C" w:rsidRPr="0076249C" w:rsidRDefault="0076249C" w:rsidP="0076249C">
      <w:r>
        <w:rPr>
          <w:noProof/>
        </w:rPr>
        <w:drawing>
          <wp:inline distT="0" distB="0" distL="0" distR="0" wp14:anchorId="74C785D0" wp14:editId="4F250931">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p w14:paraId="4BC380E8" w14:textId="6B2DE398" w:rsidR="00A92F6A" w:rsidRDefault="00A92F6A" w:rsidP="001916DA">
      <w:pPr>
        <w:jc w:val="center"/>
      </w:pPr>
      <w:bookmarkStart w:id="58" w:name="_Hlk65359309"/>
      <w:bookmarkEnd w:id="57"/>
    </w:p>
    <w:p w14:paraId="11DBF231" w14:textId="77777777" w:rsidR="00845183" w:rsidRPr="00A92F6A" w:rsidRDefault="00845183" w:rsidP="00A92F6A"/>
    <w:p w14:paraId="20177EC6" w14:textId="2CD357F2" w:rsidR="0046166A" w:rsidRDefault="0046166A" w:rsidP="00AF20B8">
      <w:pPr>
        <w:pStyle w:val="Ttulo3"/>
        <w:numPr>
          <w:ilvl w:val="3"/>
          <w:numId w:val="23"/>
        </w:numPr>
        <w:ind w:firstLine="403"/>
        <w:rPr>
          <w:rFonts w:ascii="Calibri" w:hAnsi="Calibri" w:cs="Calibri"/>
          <w:sz w:val="24"/>
          <w:szCs w:val="24"/>
        </w:rPr>
      </w:pPr>
      <w:bookmarkStart w:id="59" w:name="_Hlk65359266"/>
      <w:bookmarkEnd w:id="58"/>
      <w:r w:rsidRPr="15D7EE0B">
        <w:rPr>
          <w:rFonts w:ascii="Calibri" w:hAnsi="Calibri" w:cs="Calibri"/>
          <w:sz w:val="24"/>
          <w:szCs w:val="24"/>
        </w:rPr>
        <w:t>Caso de Uso 10</w:t>
      </w:r>
      <w:r w:rsidR="008A77CE" w:rsidRPr="15D7EE0B">
        <w:rPr>
          <w:rFonts w:ascii="Calibri" w:hAnsi="Calibri" w:cs="Calibri"/>
          <w:sz w:val="24"/>
          <w:szCs w:val="24"/>
        </w:rPr>
        <w:t xml:space="preserve"> </w:t>
      </w:r>
      <w:r w:rsidR="00643501" w:rsidRPr="15D7EE0B">
        <w:rPr>
          <w:rFonts w:ascii="Calibri" w:hAnsi="Calibri" w:cs="Calibri"/>
          <w:sz w:val="24"/>
          <w:szCs w:val="24"/>
        </w:rPr>
        <w:t>Generación de reporte total</w:t>
      </w:r>
    </w:p>
    <w:p w14:paraId="6814FA4F" w14:textId="2A1B4A94" w:rsidR="00643501" w:rsidRDefault="00EB1686" w:rsidP="001916DA">
      <w:pPr>
        <w:jc w:val="center"/>
      </w:pPr>
      <w:r>
        <w:rPr>
          <w:noProof/>
        </w:rPr>
        <w:drawing>
          <wp:inline distT="0" distB="0" distL="0" distR="0" wp14:anchorId="7408E435" wp14:editId="27378E7A">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6D4049F" w14:textId="77777777" w:rsidR="00113ED7" w:rsidRPr="00643501" w:rsidRDefault="00113ED7" w:rsidP="00643501"/>
    <w:p w14:paraId="4FA87D3D" w14:textId="59535B76" w:rsidR="0046166A" w:rsidRDefault="0046166A" w:rsidP="00AF20B8">
      <w:pPr>
        <w:pStyle w:val="Ttulo3"/>
        <w:numPr>
          <w:ilvl w:val="3"/>
          <w:numId w:val="23"/>
        </w:numPr>
        <w:ind w:firstLine="403"/>
        <w:rPr>
          <w:rFonts w:ascii="Calibri" w:hAnsi="Calibri" w:cs="Calibri"/>
          <w:sz w:val="24"/>
          <w:szCs w:val="24"/>
        </w:rPr>
      </w:pPr>
      <w:r w:rsidRPr="15D7EE0B">
        <w:rPr>
          <w:rFonts w:ascii="Calibri" w:hAnsi="Calibri" w:cs="Calibri"/>
          <w:sz w:val="24"/>
          <w:szCs w:val="24"/>
        </w:rPr>
        <w:t>Caso de Uso 11</w:t>
      </w:r>
      <w:r w:rsidR="00F65E74" w:rsidRPr="15D7EE0B">
        <w:rPr>
          <w:rFonts w:ascii="Calibri" w:hAnsi="Calibri" w:cs="Calibri"/>
          <w:sz w:val="24"/>
          <w:szCs w:val="24"/>
        </w:rPr>
        <w:t xml:space="preserve"> Generación de reporte por mes de pago</w:t>
      </w:r>
    </w:p>
    <w:p w14:paraId="5C0B17F8" w14:textId="77777777" w:rsidR="00113ED7" w:rsidRPr="00113ED7" w:rsidRDefault="00113ED7" w:rsidP="00113ED7"/>
    <w:p w14:paraId="40C6F4BA" w14:textId="2BA74A14" w:rsidR="00113ED7" w:rsidRDefault="00113ED7" w:rsidP="001916DA">
      <w:pPr>
        <w:jc w:val="center"/>
      </w:pPr>
      <w:r>
        <w:rPr>
          <w:noProof/>
        </w:rPr>
        <w:lastRenderedPageBreak/>
        <w:drawing>
          <wp:inline distT="0" distB="0" distL="0" distR="0" wp14:anchorId="4BD1B82F" wp14:editId="619D5116">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4177345A" w14:textId="77777777" w:rsidR="00113ED7" w:rsidRDefault="00113ED7" w:rsidP="00113ED7"/>
    <w:bookmarkEnd w:id="59"/>
    <w:p w14:paraId="29DD0EAB" w14:textId="77777777" w:rsidR="00113ED7" w:rsidRDefault="00113ED7" w:rsidP="00113ED7"/>
    <w:p w14:paraId="31AE860D" w14:textId="77777777" w:rsidR="00113ED7" w:rsidRDefault="00113ED7" w:rsidP="00113ED7"/>
    <w:p w14:paraId="7219D0DB" w14:textId="77777777" w:rsidR="00313369" w:rsidRDefault="00313369" w:rsidP="00113ED7"/>
    <w:p w14:paraId="188A56FA" w14:textId="77777777" w:rsidR="00313369" w:rsidRDefault="00313369" w:rsidP="00113ED7"/>
    <w:p w14:paraId="010781FF" w14:textId="77777777" w:rsidR="00313369" w:rsidRDefault="00313369" w:rsidP="00113ED7"/>
    <w:p w14:paraId="2547BFDF" w14:textId="77777777" w:rsidR="00313369" w:rsidRDefault="00313369" w:rsidP="00113ED7"/>
    <w:p w14:paraId="14E9B4C6" w14:textId="77777777" w:rsidR="00313369" w:rsidRPr="00113ED7" w:rsidRDefault="00313369" w:rsidP="00113ED7"/>
    <w:p w14:paraId="21DDE8F6" w14:textId="49795148" w:rsidR="00A3332F" w:rsidRPr="002D4328" w:rsidRDefault="00256B47" w:rsidP="00AF20B8">
      <w:pPr>
        <w:pStyle w:val="Ttulo3"/>
        <w:numPr>
          <w:ilvl w:val="3"/>
          <w:numId w:val="23"/>
        </w:numPr>
        <w:ind w:firstLine="403"/>
        <w:rPr>
          <w:rFonts w:ascii="Calibri" w:hAnsi="Calibri" w:cs="Calibri"/>
          <w:sz w:val="24"/>
          <w:szCs w:val="24"/>
        </w:rPr>
      </w:pPr>
      <w:bookmarkStart w:id="60" w:name="_Hlk65359281"/>
      <w:r w:rsidRPr="15D7EE0B">
        <w:rPr>
          <w:rFonts w:ascii="Calibri" w:hAnsi="Calibri" w:cs="Calibri"/>
          <w:sz w:val="24"/>
          <w:szCs w:val="24"/>
        </w:rPr>
        <w:t>Caso de Uso 1</w:t>
      </w:r>
      <w:r w:rsidR="0046166A" w:rsidRPr="15D7EE0B">
        <w:rPr>
          <w:rFonts w:ascii="Calibri" w:hAnsi="Calibri" w:cs="Calibri"/>
          <w:sz w:val="24"/>
          <w:szCs w:val="24"/>
        </w:rPr>
        <w:t>2</w:t>
      </w:r>
      <w:r w:rsidR="00113ED7" w:rsidRPr="15D7EE0B">
        <w:rPr>
          <w:rFonts w:ascii="Calibri" w:hAnsi="Calibri" w:cs="Calibri"/>
          <w:sz w:val="24"/>
          <w:szCs w:val="24"/>
        </w:rPr>
        <w:t xml:space="preserve"> </w:t>
      </w:r>
      <w:r w:rsidR="007A0B06" w:rsidRPr="15D7EE0B">
        <w:rPr>
          <w:rFonts w:ascii="Calibri" w:hAnsi="Calibri" w:cs="Calibri"/>
          <w:sz w:val="24"/>
          <w:szCs w:val="24"/>
        </w:rPr>
        <w:t>Generación de reporte por transacción</w:t>
      </w:r>
    </w:p>
    <w:p w14:paraId="6AC7D31E" w14:textId="77777777" w:rsidR="00313369" w:rsidRDefault="00313369" w:rsidP="00313369"/>
    <w:p w14:paraId="7B14A940" w14:textId="519F29E9" w:rsidR="00DA3083" w:rsidRDefault="00F123EF" w:rsidP="001916DA">
      <w:pPr>
        <w:jc w:val="center"/>
      </w:pPr>
      <w:r>
        <w:rPr>
          <w:noProof/>
        </w:rPr>
        <w:lastRenderedPageBreak/>
        <w:drawing>
          <wp:inline distT="0" distB="0" distL="0" distR="0" wp14:anchorId="6217B82B" wp14:editId="3ECD60B3">
            <wp:extent cx="6396314" cy="5254390"/>
            <wp:effectExtent l="0" t="0" r="5080" b="3810"/>
            <wp:docPr id="549388252" name="Picture 5493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388252"/>
                    <pic:cNvPicPr/>
                  </pic:nvPicPr>
                  <pic:blipFill>
                    <a:blip r:embed="rId38">
                      <a:extLst>
                        <a:ext uri="{28A0092B-C50C-407E-A947-70E740481C1C}">
                          <a14:useLocalDpi xmlns:a14="http://schemas.microsoft.com/office/drawing/2010/main" val="0"/>
                        </a:ext>
                      </a:extLst>
                    </a:blip>
                    <a:stretch>
                      <a:fillRect/>
                    </a:stretch>
                  </pic:blipFill>
                  <pic:spPr>
                    <a:xfrm>
                      <a:off x="0" y="0"/>
                      <a:ext cx="6396314" cy="5254390"/>
                    </a:xfrm>
                    <a:prstGeom prst="rect">
                      <a:avLst/>
                    </a:prstGeom>
                  </pic:spPr>
                </pic:pic>
              </a:graphicData>
            </a:graphic>
          </wp:inline>
        </w:drawing>
      </w:r>
    </w:p>
    <w:p w14:paraId="2A34FAA9" w14:textId="77777777" w:rsidR="00313369" w:rsidRDefault="00313369" w:rsidP="00DA3083"/>
    <w:bookmarkEnd w:id="60"/>
    <w:p w14:paraId="6825B9F8" w14:textId="77777777" w:rsidR="00313369" w:rsidRDefault="00313369" w:rsidP="00DA3083"/>
    <w:p w14:paraId="1042EC04" w14:textId="77777777" w:rsidR="00313369" w:rsidRDefault="00313369" w:rsidP="00DA3083"/>
    <w:p w14:paraId="28D526FB" w14:textId="77777777" w:rsidR="00313369" w:rsidRDefault="00313369" w:rsidP="00DA3083"/>
    <w:p w14:paraId="3CBB73CA" w14:textId="77777777" w:rsidR="00313369" w:rsidRDefault="00313369" w:rsidP="00DA3083"/>
    <w:p w14:paraId="3E6E4166" w14:textId="77777777" w:rsidR="00313369" w:rsidRDefault="00313369" w:rsidP="00DA3083"/>
    <w:p w14:paraId="0BA27EA0" w14:textId="77777777" w:rsidR="00313369" w:rsidRDefault="00313369" w:rsidP="00DA3083"/>
    <w:p w14:paraId="04976E6F" w14:textId="77777777" w:rsidR="00313369" w:rsidRDefault="00313369" w:rsidP="00DA3083"/>
    <w:p w14:paraId="45A16AC5" w14:textId="77777777" w:rsidR="00313369" w:rsidRDefault="00313369" w:rsidP="00DA3083"/>
    <w:p w14:paraId="302069E3" w14:textId="3B3511C7" w:rsidR="00313369" w:rsidRDefault="00313369" w:rsidP="00DA3083"/>
    <w:p w14:paraId="7DF7CBF1" w14:textId="2657D5C9" w:rsidR="00D549AD" w:rsidRDefault="00D549AD" w:rsidP="00DA3083"/>
    <w:p w14:paraId="12B155F7" w14:textId="383BA552" w:rsidR="00D549AD" w:rsidRDefault="00D549AD" w:rsidP="00DA3083"/>
    <w:p w14:paraId="6342044B" w14:textId="76AB925A" w:rsidR="00D549AD" w:rsidRDefault="00D549AD" w:rsidP="00DA3083"/>
    <w:p w14:paraId="2F1A701F" w14:textId="77777777" w:rsidR="00D549AD" w:rsidRDefault="00D549AD" w:rsidP="00DA3083"/>
    <w:p w14:paraId="7B2ABA1D" w14:textId="77777777" w:rsidR="00313369" w:rsidRDefault="00313369" w:rsidP="00DA3083"/>
    <w:p w14:paraId="0673084B" w14:textId="77777777" w:rsidR="00A3332F" w:rsidRPr="003100C1" w:rsidRDefault="00A3332F" w:rsidP="00A3332F"/>
    <w:p w14:paraId="5A016359" w14:textId="6D878197" w:rsidR="00A3332F" w:rsidRPr="002D4328" w:rsidRDefault="00A3332F" w:rsidP="00AF20B8">
      <w:pPr>
        <w:pStyle w:val="Ttulo3"/>
        <w:numPr>
          <w:ilvl w:val="2"/>
          <w:numId w:val="23"/>
        </w:numPr>
        <w:ind w:left="1843"/>
        <w:rPr>
          <w:rFonts w:ascii="Calibri" w:hAnsi="Calibri" w:cs="Calibri"/>
          <w:sz w:val="24"/>
          <w:szCs w:val="24"/>
        </w:rPr>
      </w:pPr>
      <w:bookmarkStart w:id="61" w:name="_Toc59650551"/>
      <w:r w:rsidRPr="002D4328">
        <w:rPr>
          <w:rFonts w:ascii="Calibri" w:hAnsi="Calibri" w:cs="Calibri"/>
          <w:sz w:val="24"/>
          <w:szCs w:val="24"/>
        </w:rPr>
        <w:lastRenderedPageBreak/>
        <w:t>Lista de casos de Uso</w:t>
      </w:r>
      <w:bookmarkEnd w:id="61"/>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1916DA">
            <w:pPr>
              <w:jc w:val="center"/>
              <w:rPr>
                <w:b/>
              </w:rPr>
            </w:pPr>
            <w:r w:rsidRPr="00CF6119">
              <w:rPr>
                <w:b/>
              </w:rPr>
              <w:t>Id</w:t>
            </w:r>
          </w:p>
        </w:tc>
        <w:tc>
          <w:tcPr>
            <w:tcW w:w="1000" w:type="pct"/>
            <w:shd w:val="clear" w:color="auto" w:fill="auto"/>
          </w:tcPr>
          <w:p w14:paraId="5C9E41FD" w14:textId="77777777" w:rsidR="00313369" w:rsidRPr="005F1767" w:rsidRDefault="00313369" w:rsidP="001916DA">
            <w:pPr>
              <w:jc w:val="center"/>
              <w:rPr>
                <w:b/>
              </w:rPr>
            </w:pPr>
            <w:r w:rsidRPr="005F1767">
              <w:rPr>
                <w:b/>
              </w:rPr>
              <w:t>Caso de Uso</w:t>
            </w:r>
          </w:p>
        </w:tc>
        <w:tc>
          <w:tcPr>
            <w:tcW w:w="1000" w:type="pct"/>
            <w:shd w:val="clear" w:color="auto" w:fill="auto"/>
          </w:tcPr>
          <w:p w14:paraId="3E567D26" w14:textId="77777777" w:rsidR="00313369" w:rsidRPr="005F1767" w:rsidRDefault="00313369" w:rsidP="001916DA">
            <w:pPr>
              <w:jc w:val="center"/>
              <w:rPr>
                <w:b/>
              </w:rPr>
            </w:pPr>
            <w:r>
              <w:rPr>
                <w:b/>
              </w:rPr>
              <w:t>Complejidad</w:t>
            </w:r>
          </w:p>
        </w:tc>
        <w:tc>
          <w:tcPr>
            <w:tcW w:w="1000" w:type="pct"/>
            <w:shd w:val="clear" w:color="auto" w:fill="auto"/>
          </w:tcPr>
          <w:p w14:paraId="170BE669" w14:textId="77777777" w:rsidR="00313369" w:rsidRPr="005F1767" w:rsidRDefault="00313369" w:rsidP="001916DA">
            <w:pPr>
              <w:jc w:val="center"/>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1916DA">
            <w:pPr>
              <w:jc w:val="center"/>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1916DA">
            <w:pPr>
              <w:jc w:val="center"/>
              <w:rPr>
                <w:color w:val="000000" w:themeColor="text1"/>
              </w:rPr>
            </w:pPr>
            <w:r w:rsidRPr="00A41CDB">
              <w:rPr>
                <w:color w:val="000000" w:themeColor="text1"/>
              </w:rPr>
              <w:t>CU1</w:t>
            </w:r>
          </w:p>
        </w:tc>
        <w:tc>
          <w:tcPr>
            <w:tcW w:w="1000" w:type="pct"/>
          </w:tcPr>
          <w:p w14:paraId="3445944C" w14:textId="77777777" w:rsidR="00313369" w:rsidRPr="00A41CDB" w:rsidRDefault="00313369" w:rsidP="001916DA">
            <w:pPr>
              <w:jc w:val="center"/>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1916DA">
            <w:pPr>
              <w:jc w:val="center"/>
              <w:rPr>
                <w:color w:val="000000" w:themeColor="text1"/>
              </w:rPr>
            </w:pPr>
            <w:r w:rsidRPr="00A41CDB">
              <w:rPr>
                <w:color w:val="000000" w:themeColor="text1"/>
              </w:rPr>
              <w:t>Media</w:t>
            </w:r>
          </w:p>
        </w:tc>
        <w:tc>
          <w:tcPr>
            <w:tcW w:w="1000" w:type="pct"/>
          </w:tcPr>
          <w:p w14:paraId="5F165F03" w14:textId="77777777" w:rsidR="00313369" w:rsidRPr="00A41CDB" w:rsidRDefault="00313369" w:rsidP="001916DA">
            <w:pPr>
              <w:jc w:val="center"/>
              <w:rPr>
                <w:color w:val="000000" w:themeColor="text1"/>
              </w:rPr>
            </w:pPr>
            <w:r w:rsidRPr="00A41CDB">
              <w:rPr>
                <w:color w:val="000000" w:themeColor="text1"/>
              </w:rPr>
              <w:t>Baja</w:t>
            </w:r>
          </w:p>
        </w:tc>
        <w:tc>
          <w:tcPr>
            <w:tcW w:w="1000" w:type="pct"/>
          </w:tcPr>
          <w:p w14:paraId="7847D2A0" w14:textId="77777777" w:rsidR="00313369" w:rsidRPr="00A41CDB" w:rsidRDefault="00313369" w:rsidP="001916DA">
            <w:pPr>
              <w:jc w:val="center"/>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1916DA">
            <w:pPr>
              <w:jc w:val="center"/>
              <w:rPr>
                <w:color w:val="000000" w:themeColor="text1"/>
              </w:rPr>
            </w:pPr>
            <w:r w:rsidRPr="2EECBB3C">
              <w:rPr>
                <w:color w:val="000000" w:themeColor="text1"/>
              </w:rPr>
              <w:t>CU2</w:t>
            </w:r>
          </w:p>
        </w:tc>
        <w:tc>
          <w:tcPr>
            <w:tcW w:w="1000" w:type="pct"/>
          </w:tcPr>
          <w:p w14:paraId="49F1425D" w14:textId="77777777" w:rsidR="00313369" w:rsidRPr="6E6ABA66" w:rsidRDefault="00313369" w:rsidP="001916DA">
            <w:pPr>
              <w:spacing w:line="259" w:lineRule="auto"/>
              <w:jc w:val="center"/>
              <w:rPr>
                <w:color w:val="0000FF"/>
              </w:rPr>
            </w:pPr>
            <w:r w:rsidRPr="2EECBB3C">
              <w:t>Actualizar datos del Vehículo</w:t>
            </w:r>
          </w:p>
        </w:tc>
        <w:tc>
          <w:tcPr>
            <w:tcW w:w="1000" w:type="pct"/>
          </w:tcPr>
          <w:p w14:paraId="478BCEF0" w14:textId="77777777" w:rsidR="00313369" w:rsidRPr="6E6ABA66" w:rsidRDefault="00313369" w:rsidP="001916DA">
            <w:pPr>
              <w:spacing w:line="259" w:lineRule="auto"/>
              <w:jc w:val="center"/>
              <w:rPr>
                <w:color w:val="0000FF"/>
              </w:rPr>
            </w:pPr>
            <w:r w:rsidRPr="2EECBB3C">
              <w:t>Media</w:t>
            </w:r>
          </w:p>
        </w:tc>
        <w:tc>
          <w:tcPr>
            <w:tcW w:w="1000" w:type="pct"/>
          </w:tcPr>
          <w:p w14:paraId="598EAF44" w14:textId="77777777" w:rsidR="00313369" w:rsidRDefault="00313369" w:rsidP="001916DA">
            <w:pPr>
              <w:jc w:val="center"/>
            </w:pPr>
            <w:r w:rsidRPr="2EECBB3C">
              <w:t>Baja</w:t>
            </w:r>
          </w:p>
        </w:tc>
        <w:tc>
          <w:tcPr>
            <w:tcW w:w="1000" w:type="pct"/>
          </w:tcPr>
          <w:p w14:paraId="51E6BAFD" w14:textId="77777777" w:rsidR="00313369" w:rsidRDefault="00313369" w:rsidP="001916DA">
            <w:pPr>
              <w:jc w:val="center"/>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7D1C7F">
            <w:pPr>
              <w:jc w:val="center"/>
            </w:pPr>
            <w:r w:rsidRPr="006C045A">
              <w:rPr>
                <w:b/>
                <w:bCs/>
              </w:rPr>
              <w:t>CU1</w:t>
            </w:r>
          </w:p>
        </w:tc>
        <w:tc>
          <w:tcPr>
            <w:tcW w:w="1000" w:type="pct"/>
          </w:tcPr>
          <w:p w14:paraId="087B0702" w14:textId="757BB6D4" w:rsidR="007D1C7F" w:rsidRPr="00860EEF" w:rsidRDefault="007D1C7F" w:rsidP="007D1C7F">
            <w:pPr>
              <w:jc w:val="center"/>
            </w:pPr>
            <w:r w:rsidRPr="006C045A">
              <w:rPr>
                <w:b/>
                <w:bCs/>
              </w:rPr>
              <w:t>Actualizar Empleado</w:t>
            </w:r>
          </w:p>
        </w:tc>
        <w:tc>
          <w:tcPr>
            <w:tcW w:w="1000" w:type="pct"/>
          </w:tcPr>
          <w:p w14:paraId="72C87A44" w14:textId="7C2AF7B1" w:rsidR="007D1C7F" w:rsidRPr="00860EEF" w:rsidRDefault="007D1C7F" w:rsidP="007D1C7F">
            <w:pPr>
              <w:jc w:val="center"/>
            </w:pPr>
            <w:r>
              <w:rPr>
                <w:b/>
                <w:bCs/>
              </w:rPr>
              <w:t>Media</w:t>
            </w:r>
          </w:p>
        </w:tc>
        <w:tc>
          <w:tcPr>
            <w:tcW w:w="1000" w:type="pct"/>
          </w:tcPr>
          <w:p w14:paraId="100778CB" w14:textId="555724F5" w:rsidR="007D1C7F" w:rsidRPr="00860EEF" w:rsidRDefault="007D1C7F" w:rsidP="007D1C7F">
            <w:pPr>
              <w:jc w:val="center"/>
            </w:pPr>
            <w:r w:rsidRPr="006C045A">
              <w:rPr>
                <w:b/>
                <w:bCs/>
              </w:rPr>
              <w:t>Media</w:t>
            </w:r>
          </w:p>
        </w:tc>
        <w:tc>
          <w:tcPr>
            <w:tcW w:w="1000" w:type="pct"/>
          </w:tcPr>
          <w:p w14:paraId="09B1C16A" w14:textId="0B87D8E5" w:rsidR="007D1C7F" w:rsidRPr="00860EEF" w:rsidRDefault="007D1C7F" w:rsidP="007D1C7F">
            <w:pPr>
              <w:jc w:val="center"/>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7D1C7F">
            <w:pPr>
              <w:jc w:val="center"/>
            </w:pPr>
            <w:r w:rsidRPr="006C045A">
              <w:rPr>
                <w:b/>
                <w:bCs/>
              </w:rPr>
              <w:t>CU2</w:t>
            </w:r>
          </w:p>
        </w:tc>
        <w:tc>
          <w:tcPr>
            <w:tcW w:w="1000" w:type="pct"/>
          </w:tcPr>
          <w:p w14:paraId="0492CE1F" w14:textId="73E57575" w:rsidR="007D1C7F" w:rsidRDefault="007D1C7F" w:rsidP="007D1C7F">
            <w:pPr>
              <w:jc w:val="center"/>
            </w:pPr>
            <w:r w:rsidRPr="006C045A">
              <w:rPr>
                <w:b/>
                <w:bCs/>
              </w:rPr>
              <w:t>Controlar Solicitud</w:t>
            </w:r>
          </w:p>
        </w:tc>
        <w:tc>
          <w:tcPr>
            <w:tcW w:w="1000" w:type="pct"/>
          </w:tcPr>
          <w:p w14:paraId="0EFA364F" w14:textId="44D7FC38" w:rsidR="007D1C7F" w:rsidRDefault="007D1C7F" w:rsidP="007D1C7F">
            <w:pPr>
              <w:jc w:val="center"/>
            </w:pPr>
            <w:r w:rsidRPr="006C045A">
              <w:rPr>
                <w:b/>
                <w:bCs/>
              </w:rPr>
              <w:t>Baja</w:t>
            </w:r>
          </w:p>
        </w:tc>
        <w:tc>
          <w:tcPr>
            <w:tcW w:w="1000" w:type="pct"/>
          </w:tcPr>
          <w:p w14:paraId="30022D45" w14:textId="2CF3CDC8" w:rsidR="007D1C7F" w:rsidRDefault="007D1C7F" w:rsidP="007D1C7F">
            <w:pPr>
              <w:jc w:val="center"/>
            </w:pPr>
            <w:r>
              <w:rPr>
                <w:b/>
                <w:bCs/>
              </w:rPr>
              <w:t>Baja</w:t>
            </w:r>
          </w:p>
        </w:tc>
        <w:tc>
          <w:tcPr>
            <w:tcW w:w="1000" w:type="pct"/>
          </w:tcPr>
          <w:p w14:paraId="5E8F8F39" w14:textId="202A388A" w:rsidR="007D1C7F" w:rsidRPr="00860EEF" w:rsidRDefault="007D1C7F" w:rsidP="007D1C7F">
            <w:pPr>
              <w:jc w:val="center"/>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7D1C7F">
            <w:pPr>
              <w:jc w:val="center"/>
            </w:pPr>
            <w:r w:rsidRPr="006C045A">
              <w:rPr>
                <w:b/>
                <w:bCs/>
              </w:rPr>
              <w:t>CU3</w:t>
            </w:r>
          </w:p>
        </w:tc>
        <w:tc>
          <w:tcPr>
            <w:tcW w:w="1000" w:type="pct"/>
          </w:tcPr>
          <w:p w14:paraId="4E17FAFA" w14:textId="23F0F041" w:rsidR="007D1C7F" w:rsidRDefault="007D1C7F" w:rsidP="007D1C7F">
            <w:pPr>
              <w:jc w:val="center"/>
            </w:pPr>
            <w:r w:rsidRPr="006C045A">
              <w:rPr>
                <w:b/>
                <w:bCs/>
              </w:rPr>
              <w:t>Registrar Empleado</w:t>
            </w:r>
          </w:p>
        </w:tc>
        <w:tc>
          <w:tcPr>
            <w:tcW w:w="1000" w:type="pct"/>
          </w:tcPr>
          <w:p w14:paraId="090420B7" w14:textId="6D3DA9C7" w:rsidR="007D1C7F" w:rsidRDefault="007D1C7F" w:rsidP="007D1C7F">
            <w:pPr>
              <w:jc w:val="center"/>
            </w:pPr>
            <w:r w:rsidRPr="006C045A">
              <w:rPr>
                <w:b/>
                <w:bCs/>
              </w:rPr>
              <w:t>Baja</w:t>
            </w:r>
          </w:p>
        </w:tc>
        <w:tc>
          <w:tcPr>
            <w:tcW w:w="1000" w:type="pct"/>
          </w:tcPr>
          <w:p w14:paraId="7E67C26D" w14:textId="71A73206" w:rsidR="007D1C7F" w:rsidRDefault="007D1C7F" w:rsidP="007D1C7F">
            <w:pPr>
              <w:jc w:val="center"/>
            </w:pPr>
            <w:r w:rsidRPr="006C045A">
              <w:rPr>
                <w:b/>
                <w:bCs/>
              </w:rPr>
              <w:t>Media</w:t>
            </w:r>
          </w:p>
        </w:tc>
        <w:tc>
          <w:tcPr>
            <w:tcW w:w="1000" w:type="pct"/>
          </w:tcPr>
          <w:p w14:paraId="6D9AC768" w14:textId="3636FE66" w:rsidR="007D1C7F" w:rsidRPr="00860EEF" w:rsidRDefault="007D1C7F" w:rsidP="007D1C7F">
            <w:pPr>
              <w:jc w:val="center"/>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7D1C7F">
            <w:pPr>
              <w:jc w:val="center"/>
            </w:pPr>
            <w:r w:rsidRPr="006C045A">
              <w:rPr>
                <w:b/>
                <w:bCs/>
              </w:rPr>
              <w:t>CU4</w:t>
            </w:r>
          </w:p>
        </w:tc>
        <w:tc>
          <w:tcPr>
            <w:tcW w:w="1000" w:type="pct"/>
          </w:tcPr>
          <w:p w14:paraId="37C2FECF" w14:textId="4F465DEE" w:rsidR="007D1C7F" w:rsidRDefault="007D1C7F" w:rsidP="007D1C7F">
            <w:pPr>
              <w:jc w:val="center"/>
            </w:pPr>
            <w:r w:rsidRPr="006C045A">
              <w:rPr>
                <w:b/>
                <w:bCs/>
              </w:rPr>
              <w:t>Validar Datos</w:t>
            </w:r>
          </w:p>
        </w:tc>
        <w:tc>
          <w:tcPr>
            <w:tcW w:w="1000" w:type="pct"/>
          </w:tcPr>
          <w:p w14:paraId="4EB62710" w14:textId="598E56E4" w:rsidR="007D1C7F" w:rsidRDefault="007D1C7F" w:rsidP="007D1C7F">
            <w:pPr>
              <w:jc w:val="center"/>
            </w:pPr>
            <w:r w:rsidRPr="006C045A">
              <w:rPr>
                <w:b/>
                <w:bCs/>
              </w:rPr>
              <w:t>Media</w:t>
            </w:r>
          </w:p>
        </w:tc>
        <w:tc>
          <w:tcPr>
            <w:tcW w:w="1000" w:type="pct"/>
          </w:tcPr>
          <w:p w14:paraId="3D055ED0" w14:textId="44A84417" w:rsidR="007D1C7F" w:rsidRDefault="007D1C7F" w:rsidP="007D1C7F">
            <w:pPr>
              <w:jc w:val="center"/>
            </w:pPr>
            <w:r w:rsidRPr="006C045A">
              <w:rPr>
                <w:b/>
                <w:bCs/>
              </w:rPr>
              <w:t>Media</w:t>
            </w:r>
          </w:p>
        </w:tc>
        <w:tc>
          <w:tcPr>
            <w:tcW w:w="1000" w:type="pct"/>
          </w:tcPr>
          <w:p w14:paraId="12132EC7" w14:textId="06490957" w:rsidR="007D1C7F" w:rsidRPr="00860EEF" w:rsidRDefault="007D1C7F" w:rsidP="007D1C7F">
            <w:pPr>
              <w:jc w:val="center"/>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7D1C7F">
            <w:pPr>
              <w:spacing w:line="259" w:lineRule="auto"/>
              <w:jc w:val="center"/>
            </w:pPr>
            <w:r w:rsidRPr="006C045A">
              <w:rPr>
                <w:b/>
                <w:bCs/>
              </w:rPr>
              <w:t>CU5</w:t>
            </w:r>
          </w:p>
        </w:tc>
        <w:tc>
          <w:tcPr>
            <w:tcW w:w="1000" w:type="pct"/>
          </w:tcPr>
          <w:p w14:paraId="4E4FF34A" w14:textId="18E8388A" w:rsidR="007D1C7F" w:rsidRPr="00815E40" w:rsidRDefault="007D1C7F" w:rsidP="007D1C7F">
            <w:pPr>
              <w:jc w:val="center"/>
            </w:pPr>
            <w:r w:rsidRPr="006C045A">
              <w:rPr>
                <w:b/>
                <w:bCs/>
              </w:rPr>
              <w:t>Autentificar Empleado</w:t>
            </w:r>
          </w:p>
        </w:tc>
        <w:tc>
          <w:tcPr>
            <w:tcW w:w="1000" w:type="pct"/>
          </w:tcPr>
          <w:p w14:paraId="6C353D6A" w14:textId="32FA3FF9" w:rsidR="007D1C7F" w:rsidRPr="00815E40" w:rsidRDefault="007D1C7F" w:rsidP="007D1C7F">
            <w:pPr>
              <w:jc w:val="center"/>
            </w:pPr>
            <w:r w:rsidRPr="006C045A">
              <w:rPr>
                <w:b/>
                <w:bCs/>
              </w:rPr>
              <w:t>Media</w:t>
            </w:r>
          </w:p>
        </w:tc>
        <w:tc>
          <w:tcPr>
            <w:tcW w:w="1000" w:type="pct"/>
          </w:tcPr>
          <w:p w14:paraId="5181FC0D" w14:textId="35C59735" w:rsidR="007D1C7F" w:rsidRPr="00815E40" w:rsidRDefault="007D1C7F" w:rsidP="007D1C7F">
            <w:pPr>
              <w:jc w:val="center"/>
            </w:pPr>
            <w:r w:rsidRPr="006C045A">
              <w:rPr>
                <w:b/>
                <w:bCs/>
              </w:rPr>
              <w:t>Baja</w:t>
            </w:r>
          </w:p>
        </w:tc>
        <w:tc>
          <w:tcPr>
            <w:tcW w:w="1000" w:type="pct"/>
          </w:tcPr>
          <w:p w14:paraId="02AF51F9" w14:textId="45EC4018" w:rsidR="007D1C7F" w:rsidRPr="00815E40" w:rsidRDefault="007D1C7F" w:rsidP="007D1C7F">
            <w:pPr>
              <w:jc w:val="center"/>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1916DA">
            <w:pPr>
              <w:jc w:val="center"/>
              <w:rPr>
                <w:color w:val="000000" w:themeColor="text1"/>
              </w:rPr>
            </w:pPr>
            <w:r w:rsidRPr="000D79FA">
              <w:rPr>
                <w:color w:val="000000" w:themeColor="text1"/>
              </w:rPr>
              <w:t>CU5</w:t>
            </w:r>
          </w:p>
        </w:tc>
        <w:tc>
          <w:tcPr>
            <w:tcW w:w="1000" w:type="pct"/>
          </w:tcPr>
          <w:p w14:paraId="7D3EFB92" w14:textId="77777777" w:rsidR="00313369" w:rsidRPr="000D79FA" w:rsidRDefault="00313369" w:rsidP="001916DA">
            <w:pPr>
              <w:jc w:val="center"/>
              <w:rPr>
                <w:color w:val="000000" w:themeColor="text1"/>
              </w:rPr>
            </w:pPr>
            <w:r>
              <w:rPr>
                <w:color w:val="000000" w:themeColor="text1"/>
              </w:rPr>
              <w:t>Notificar al Propietario</w:t>
            </w:r>
          </w:p>
        </w:tc>
        <w:tc>
          <w:tcPr>
            <w:tcW w:w="1000" w:type="pct"/>
          </w:tcPr>
          <w:p w14:paraId="7445FC15" w14:textId="77777777" w:rsidR="00313369" w:rsidRPr="000D79FA" w:rsidRDefault="00313369" w:rsidP="001916DA">
            <w:pPr>
              <w:jc w:val="center"/>
              <w:rPr>
                <w:color w:val="000000" w:themeColor="text1"/>
              </w:rPr>
            </w:pPr>
            <w:r>
              <w:rPr>
                <w:color w:val="000000" w:themeColor="text1"/>
              </w:rPr>
              <w:t>Baja</w:t>
            </w:r>
          </w:p>
        </w:tc>
        <w:tc>
          <w:tcPr>
            <w:tcW w:w="1000" w:type="pct"/>
          </w:tcPr>
          <w:p w14:paraId="3BE4AF22" w14:textId="77777777" w:rsidR="00313369" w:rsidRPr="000D79FA" w:rsidRDefault="00313369" w:rsidP="001916DA">
            <w:pPr>
              <w:jc w:val="center"/>
              <w:rPr>
                <w:color w:val="000000" w:themeColor="text1"/>
              </w:rPr>
            </w:pPr>
            <w:r w:rsidRPr="000D79FA">
              <w:rPr>
                <w:color w:val="000000" w:themeColor="text1"/>
              </w:rPr>
              <w:t>Media</w:t>
            </w:r>
          </w:p>
        </w:tc>
        <w:tc>
          <w:tcPr>
            <w:tcW w:w="1000" w:type="pct"/>
          </w:tcPr>
          <w:p w14:paraId="4F1F8EC8" w14:textId="77777777" w:rsidR="00313369" w:rsidRPr="000D79FA" w:rsidRDefault="00313369" w:rsidP="001916DA">
            <w:pPr>
              <w:jc w:val="center"/>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1916DA">
            <w:pPr>
              <w:spacing w:line="259" w:lineRule="auto"/>
              <w:jc w:val="center"/>
              <w:rPr>
                <w:color w:val="000000" w:themeColor="text1"/>
              </w:rPr>
            </w:pPr>
            <w:r>
              <w:rPr>
                <w:color w:val="000000" w:themeColor="text1"/>
              </w:rPr>
              <w:t>5.1.2.6.</w:t>
            </w:r>
          </w:p>
        </w:tc>
        <w:tc>
          <w:tcPr>
            <w:tcW w:w="1000" w:type="pct"/>
          </w:tcPr>
          <w:p w14:paraId="3B643783" w14:textId="4C21F0E0" w:rsidR="00313369" w:rsidRPr="00CF6119" w:rsidRDefault="00313369" w:rsidP="001916DA">
            <w:pPr>
              <w:spacing w:line="259" w:lineRule="auto"/>
              <w:jc w:val="center"/>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1916DA">
            <w:pPr>
              <w:jc w:val="center"/>
            </w:pPr>
            <w:r w:rsidRPr="7AB21F69">
              <w:t>Media</w:t>
            </w:r>
          </w:p>
        </w:tc>
        <w:tc>
          <w:tcPr>
            <w:tcW w:w="1000" w:type="pct"/>
          </w:tcPr>
          <w:p w14:paraId="6EC9B364" w14:textId="77777777" w:rsidR="00313369" w:rsidRPr="00CF6119" w:rsidRDefault="00313369" w:rsidP="001916DA">
            <w:pPr>
              <w:spacing w:line="259" w:lineRule="auto"/>
              <w:jc w:val="center"/>
            </w:pPr>
            <w:r w:rsidRPr="7AB21F69">
              <w:rPr>
                <w:color w:val="000000" w:themeColor="text1"/>
              </w:rPr>
              <w:t>Baja</w:t>
            </w:r>
          </w:p>
        </w:tc>
        <w:tc>
          <w:tcPr>
            <w:tcW w:w="1000" w:type="pct"/>
          </w:tcPr>
          <w:p w14:paraId="4AF3EDCD" w14:textId="77777777" w:rsidR="00313369" w:rsidRPr="00CF6119" w:rsidRDefault="00313369" w:rsidP="001916DA">
            <w:pPr>
              <w:jc w:val="center"/>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1916DA">
            <w:pPr>
              <w:spacing w:line="259" w:lineRule="auto"/>
              <w:jc w:val="center"/>
              <w:rPr>
                <w:color w:val="000000" w:themeColor="text1"/>
              </w:rPr>
            </w:pPr>
            <w:r>
              <w:rPr>
                <w:color w:val="000000" w:themeColor="text1"/>
              </w:rPr>
              <w:t>5.1.2.7.</w:t>
            </w:r>
          </w:p>
        </w:tc>
        <w:tc>
          <w:tcPr>
            <w:tcW w:w="1000" w:type="pct"/>
          </w:tcPr>
          <w:p w14:paraId="1BFBABAC" w14:textId="57EF30E1" w:rsidR="0012077D" w:rsidRPr="7AB21F69" w:rsidRDefault="0012077D" w:rsidP="001916DA">
            <w:pPr>
              <w:spacing w:line="259" w:lineRule="auto"/>
              <w:jc w:val="center"/>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1916DA">
            <w:pPr>
              <w:jc w:val="center"/>
            </w:pPr>
            <w:r>
              <w:t>Baja</w:t>
            </w:r>
          </w:p>
        </w:tc>
        <w:tc>
          <w:tcPr>
            <w:tcW w:w="1000" w:type="pct"/>
          </w:tcPr>
          <w:p w14:paraId="090286A8" w14:textId="1C1B99FA" w:rsidR="0012077D" w:rsidRPr="7AB21F69" w:rsidRDefault="0012077D" w:rsidP="001916DA">
            <w:pPr>
              <w:spacing w:line="259" w:lineRule="auto"/>
              <w:jc w:val="center"/>
              <w:rPr>
                <w:color w:val="000000" w:themeColor="text1"/>
              </w:rPr>
            </w:pPr>
            <w:r>
              <w:rPr>
                <w:color w:val="000000" w:themeColor="text1"/>
              </w:rPr>
              <w:t>Media</w:t>
            </w:r>
          </w:p>
        </w:tc>
        <w:tc>
          <w:tcPr>
            <w:tcW w:w="1000" w:type="pct"/>
          </w:tcPr>
          <w:p w14:paraId="40F481B2" w14:textId="727F1785" w:rsidR="0012077D" w:rsidRPr="7AB21F69" w:rsidRDefault="0012077D" w:rsidP="001916DA">
            <w:pPr>
              <w:jc w:val="center"/>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1916DA">
            <w:pPr>
              <w:spacing w:line="259" w:lineRule="auto"/>
              <w:jc w:val="center"/>
              <w:rPr>
                <w:color w:val="000000" w:themeColor="text1"/>
              </w:rPr>
            </w:pPr>
            <w:r>
              <w:rPr>
                <w:color w:val="000000" w:themeColor="text1"/>
              </w:rPr>
              <w:t>5.1.2.8.</w:t>
            </w:r>
          </w:p>
        </w:tc>
        <w:tc>
          <w:tcPr>
            <w:tcW w:w="1000" w:type="pct"/>
          </w:tcPr>
          <w:p w14:paraId="700D443C" w14:textId="74A13827" w:rsidR="0012077D" w:rsidRDefault="0012077D" w:rsidP="001916DA">
            <w:pPr>
              <w:spacing w:line="259" w:lineRule="auto"/>
              <w:jc w:val="center"/>
              <w:rPr>
                <w:color w:val="000000" w:themeColor="text1"/>
              </w:rPr>
            </w:pPr>
            <w:r>
              <w:rPr>
                <w:color w:val="000000" w:themeColor="text1"/>
              </w:rPr>
              <w:t>Pago por tarjeta</w:t>
            </w:r>
          </w:p>
        </w:tc>
        <w:tc>
          <w:tcPr>
            <w:tcW w:w="1000" w:type="pct"/>
          </w:tcPr>
          <w:p w14:paraId="47FFAC14" w14:textId="32994048" w:rsidR="0012077D" w:rsidRDefault="0012077D" w:rsidP="001916DA">
            <w:pPr>
              <w:jc w:val="center"/>
            </w:pPr>
            <w:r>
              <w:t>Media</w:t>
            </w:r>
          </w:p>
        </w:tc>
        <w:tc>
          <w:tcPr>
            <w:tcW w:w="1000" w:type="pct"/>
          </w:tcPr>
          <w:p w14:paraId="367965E4" w14:textId="36E08845" w:rsidR="0012077D" w:rsidRDefault="0012077D" w:rsidP="001916DA">
            <w:pPr>
              <w:spacing w:line="259" w:lineRule="auto"/>
              <w:jc w:val="center"/>
              <w:rPr>
                <w:color w:val="000000" w:themeColor="text1"/>
              </w:rPr>
            </w:pPr>
            <w:r>
              <w:rPr>
                <w:color w:val="000000" w:themeColor="text1"/>
              </w:rPr>
              <w:t>Media</w:t>
            </w:r>
          </w:p>
        </w:tc>
        <w:tc>
          <w:tcPr>
            <w:tcW w:w="1000" w:type="pct"/>
          </w:tcPr>
          <w:p w14:paraId="6A46A182" w14:textId="41C6D9D4" w:rsidR="0012077D" w:rsidRDefault="0012077D" w:rsidP="001916DA">
            <w:pPr>
              <w:jc w:val="center"/>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1916DA">
            <w:pPr>
              <w:spacing w:line="259" w:lineRule="auto"/>
              <w:jc w:val="center"/>
              <w:rPr>
                <w:color w:val="000000" w:themeColor="text1"/>
              </w:rPr>
            </w:pPr>
            <w:r>
              <w:rPr>
                <w:color w:val="000000" w:themeColor="text1"/>
              </w:rPr>
              <w:t>5.1.2.9.</w:t>
            </w:r>
          </w:p>
        </w:tc>
        <w:tc>
          <w:tcPr>
            <w:tcW w:w="1000" w:type="pct"/>
          </w:tcPr>
          <w:p w14:paraId="6A9F1C58" w14:textId="4D22AC72" w:rsidR="00313369" w:rsidRPr="00CF6119" w:rsidRDefault="00313369" w:rsidP="001916DA">
            <w:pPr>
              <w:spacing w:line="259" w:lineRule="auto"/>
              <w:jc w:val="center"/>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1916DA">
            <w:pPr>
              <w:jc w:val="center"/>
            </w:pPr>
            <w:r w:rsidRPr="7AB21F69">
              <w:t>Alta</w:t>
            </w:r>
          </w:p>
        </w:tc>
        <w:tc>
          <w:tcPr>
            <w:tcW w:w="1000" w:type="pct"/>
          </w:tcPr>
          <w:p w14:paraId="65142669" w14:textId="77777777" w:rsidR="00313369" w:rsidRPr="00CF6119" w:rsidRDefault="00313369" w:rsidP="001916DA">
            <w:pPr>
              <w:spacing w:line="259" w:lineRule="auto"/>
              <w:jc w:val="center"/>
            </w:pPr>
            <w:r w:rsidRPr="7AB21F69">
              <w:t>Baja</w:t>
            </w:r>
          </w:p>
        </w:tc>
        <w:tc>
          <w:tcPr>
            <w:tcW w:w="1000" w:type="pct"/>
          </w:tcPr>
          <w:p w14:paraId="511276B7" w14:textId="77777777" w:rsidR="00313369" w:rsidRPr="00CF6119" w:rsidRDefault="00313369" w:rsidP="001916DA">
            <w:pPr>
              <w:spacing w:line="259" w:lineRule="auto"/>
              <w:jc w:val="center"/>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1916DA">
            <w:pPr>
              <w:spacing w:line="259" w:lineRule="auto"/>
              <w:jc w:val="center"/>
              <w:rPr>
                <w:color w:val="000000" w:themeColor="text1"/>
              </w:rPr>
            </w:pPr>
            <w:r>
              <w:rPr>
                <w:color w:val="000000" w:themeColor="text1"/>
              </w:rPr>
              <w:t>5.1.2.10.</w:t>
            </w:r>
          </w:p>
        </w:tc>
        <w:tc>
          <w:tcPr>
            <w:tcW w:w="1000" w:type="pct"/>
          </w:tcPr>
          <w:p w14:paraId="3AE06237" w14:textId="66E428E8" w:rsidR="00313369" w:rsidRPr="00CF6119" w:rsidRDefault="00313369" w:rsidP="001916DA">
            <w:pPr>
              <w:spacing w:line="259" w:lineRule="auto"/>
              <w:jc w:val="center"/>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1916DA">
            <w:pPr>
              <w:spacing w:line="259" w:lineRule="auto"/>
              <w:jc w:val="center"/>
            </w:pPr>
            <w:r w:rsidRPr="7AB21F69">
              <w:t>Media</w:t>
            </w:r>
          </w:p>
        </w:tc>
        <w:tc>
          <w:tcPr>
            <w:tcW w:w="1000" w:type="pct"/>
          </w:tcPr>
          <w:p w14:paraId="11F4EBEA" w14:textId="77777777" w:rsidR="00313369" w:rsidRPr="00CF6119" w:rsidRDefault="00313369" w:rsidP="001916DA">
            <w:pPr>
              <w:spacing w:line="259" w:lineRule="auto"/>
              <w:jc w:val="center"/>
            </w:pPr>
            <w:r w:rsidRPr="7AB21F69">
              <w:t>Baja</w:t>
            </w:r>
          </w:p>
        </w:tc>
        <w:tc>
          <w:tcPr>
            <w:tcW w:w="1000" w:type="pct"/>
          </w:tcPr>
          <w:p w14:paraId="7C0B3277" w14:textId="77777777" w:rsidR="00313369" w:rsidRPr="00CF6119" w:rsidRDefault="00313369" w:rsidP="001916DA">
            <w:pPr>
              <w:spacing w:line="259" w:lineRule="auto"/>
              <w:jc w:val="center"/>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1916DA">
            <w:pPr>
              <w:jc w:val="center"/>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1916DA">
            <w:pPr>
              <w:jc w:val="center"/>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1916DA">
            <w:pPr>
              <w:jc w:val="center"/>
              <w:rPr>
                <w:color w:val="000000" w:themeColor="text1"/>
              </w:rPr>
            </w:pPr>
            <w:r w:rsidRPr="000537D8">
              <w:rPr>
                <w:color w:val="000000" w:themeColor="text1"/>
              </w:rPr>
              <w:t>Baja</w:t>
            </w:r>
          </w:p>
        </w:tc>
        <w:tc>
          <w:tcPr>
            <w:tcW w:w="1000" w:type="pct"/>
          </w:tcPr>
          <w:p w14:paraId="127FD2DE" w14:textId="77777777" w:rsidR="00313369" w:rsidRPr="000537D8" w:rsidRDefault="00313369" w:rsidP="001916DA">
            <w:pPr>
              <w:jc w:val="center"/>
              <w:rPr>
                <w:color w:val="000000" w:themeColor="text1"/>
              </w:rPr>
            </w:pPr>
            <w:r w:rsidRPr="000537D8">
              <w:rPr>
                <w:color w:val="000000" w:themeColor="text1"/>
              </w:rPr>
              <w:t>Baja</w:t>
            </w:r>
          </w:p>
        </w:tc>
        <w:tc>
          <w:tcPr>
            <w:tcW w:w="1000" w:type="pct"/>
          </w:tcPr>
          <w:p w14:paraId="4CC93C34" w14:textId="77777777" w:rsidR="00313369" w:rsidRPr="000537D8" w:rsidRDefault="00313369" w:rsidP="001916DA">
            <w:pPr>
              <w:jc w:val="center"/>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1916DA">
            <w:pPr>
              <w:jc w:val="center"/>
              <w:rPr>
                <w:color w:val="000000" w:themeColor="text1"/>
              </w:rPr>
            </w:pPr>
            <w:r w:rsidRPr="15DA8D2E">
              <w:rPr>
                <w:color w:val="000000" w:themeColor="text1"/>
              </w:rPr>
              <w:t>CU10</w:t>
            </w:r>
          </w:p>
        </w:tc>
        <w:tc>
          <w:tcPr>
            <w:tcW w:w="1000" w:type="pct"/>
          </w:tcPr>
          <w:p w14:paraId="0D97C636" w14:textId="77777777" w:rsidR="00313369" w:rsidRDefault="00313369" w:rsidP="001916DA">
            <w:pPr>
              <w:jc w:val="center"/>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1916DA">
            <w:pPr>
              <w:jc w:val="center"/>
              <w:rPr>
                <w:color w:val="000000" w:themeColor="text1"/>
              </w:rPr>
            </w:pPr>
            <w:r w:rsidRPr="15DA8D2E">
              <w:rPr>
                <w:color w:val="000000" w:themeColor="text1"/>
              </w:rPr>
              <w:t>Media</w:t>
            </w:r>
          </w:p>
        </w:tc>
        <w:tc>
          <w:tcPr>
            <w:tcW w:w="1000" w:type="pct"/>
          </w:tcPr>
          <w:p w14:paraId="7A6F0704" w14:textId="77777777" w:rsidR="00313369" w:rsidRDefault="00313369" w:rsidP="001916DA">
            <w:pPr>
              <w:jc w:val="center"/>
              <w:rPr>
                <w:color w:val="000000" w:themeColor="text1"/>
              </w:rPr>
            </w:pPr>
            <w:r w:rsidRPr="15DA8D2E">
              <w:rPr>
                <w:color w:val="000000" w:themeColor="text1"/>
              </w:rPr>
              <w:t>Baja</w:t>
            </w:r>
          </w:p>
        </w:tc>
        <w:tc>
          <w:tcPr>
            <w:tcW w:w="1000" w:type="pct"/>
          </w:tcPr>
          <w:p w14:paraId="106D312C" w14:textId="77777777" w:rsidR="00313369" w:rsidRDefault="00313369" w:rsidP="001916DA">
            <w:pPr>
              <w:jc w:val="center"/>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1916DA">
            <w:pPr>
              <w:jc w:val="center"/>
              <w:rPr>
                <w:color w:val="000000" w:themeColor="text1"/>
              </w:rPr>
            </w:pPr>
            <w:r w:rsidRPr="15DA8D2E">
              <w:rPr>
                <w:color w:val="000000" w:themeColor="text1"/>
              </w:rPr>
              <w:t>CU11</w:t>
            </w:r>
          </w:p>
        </w:tc>
        <w:tc>
          <w:tcPr>
            <w:tcW w:w="1000" w:type="pct"/>
          </w:tcPr>
          <w:p w14:paraId="06BF5887" w14:textId="5A024A4F" w:rsidR="00313369" w:rsidRDefault="00313369" w:rsidP="001916DA">
            <w:pPr>
              <w:jc w:val="center"/>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1916DA">
            <w:pPr>
              <w:jc w:val="center"/>
              <w:rPr>
                <w:color w:val="000000" w:themeColor="text1"/>
              </w:rPr>
            </w:pPr>
            <w:r w:rsidRPr="15DA8D2E">
              <w:rPr>
                <w:color w:val="000000" w:themeColor="text1"/>
              </w:rPr>
              <w:t>Media</w:t>
            </w:r>
          </w:p>
        </w:tc>
        <w:tc>
          <w:tcPr>
            <w:tcW w:w="1000" w:type="pct"/>
          </w:tcPr>
          <w:p w14:paraId="137998A7" w14:textId="77777777" w:rsidR="00313369" w:rsidRDefault="00313369" w:rsidP="001916DA">
            <w:pPr>
              <w:jc w:val="center"/>
              <w:rPr>
                <w:color w:val="000000" w:themeColor="text1"/>
              </w:rPr>
            </w:pPr>
            <w:r w:rsidRPr="15DA8D2E">
              <w:rPr>
                <w:color w:val="000000" w:themeColor="text1"/>
              </w:rPr>
              <w:t>Baja</w:t>
            </w:r>
          </w:p>
        </w:tc>
        <w:tc>
          <w:tcPr>
            <w:tcW w:w="1000" w:type="pct"/>
          </w:tcPr>
          <w:p w14:paraId="3AE1FC56" w14:textId="77777777" w:rsidR="00313369" w:rsidRDefault="00313369" w:rsidP="001916DA">
            <w:pPr>
              <w:jc w:val="center"/>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1916DA">
            <w:pPr>
              <w:jc w:val="center"/>
              <w:rPr>
                <w:color w:val="000000" w:themeColor="text1"/>
              </w:rPr>
            </w:pPr>
            <w:r w:rsidRPr="15DA8D2E">
              <w:rPr>
                <w:color w:val="000000" w:themeColor="text1"/>
              </w:rPr>
              <w:t>CU12</w:t>
            </w:r>
          </w:p>
        </w:tc>
        <w:tc>
          <w:tcPr>
            <w:tcW w:w="1000" w:type="pct"/>
          </w:tcPr>
          <w:p w14:paraId="12CD79E7" w14:textId="24E9A679" w:rsidR="00313369" w:rsidRDefault="00313369" w:rsidP="001916DA">
            <w:pPr>
              <w:jc w:val="center"/>
              <w:rPr>
                <w:color w:val="000000" w:themeColor="text1"/>
              </w:rPr>
            </w:pPr>
            <w:r w:rsidRPr="15DA8D2E">
              <w:rPr>
                <w:color w:val="000000" w:themeColor="text1"/>
              </w:rPr>
              <w:t>Generación de reporte por transacción</w:t>
            </w:r>
          </w:p>
        </w:tc>
        <w:tc>
          <w:tcPr>
            <w:tcW w:w="1000" w:type="pct"/>
          </w:tcPr>
          <w:p w14:paraId="6FCA4C16" w14:textId="77777777" w:rsidR="00313369" w:rsidRDefault="00313369" w:rsidP="001916DA">
            <w:pPr>
              <w:jc w:val="center"/>
              <w:rPr>
                <w:color w:val="000000" w:themeColor="text1"/>
              </w:rPr>
            </w:pPr>
            <w:r w:rsidRPr="15DA8D2E">
              <w:rPr>
                <w:color w:val="000000" w:themeColor="text1"/>
              </w:rPr>
              <w:t>Media</w:t>
            </w:r>
          </w:p>
        </w:tc>
        <w:tc>
          <w:tcPr>
            <w:tcW w:w="1000" w:type="pct"/>
          </w:tcPr>
          <w:p w14:paraId="3ED5D889" w14:textId="77777777" w:rsidR="00313369" w:rsidRDefault="00313369" w:rsidP="001916DA">
            <w:pPr>
              <w:jc w:val="center"/>
              <w:rPr>
                <w:color w:val="000000" w:themeColor="text1"/>
              </w:rPr>
            </w:pPr>
            <w:r w:rsidRPr="15DA8D2E">
              <w:rPr>
                <w:color w:val="000000" w:themeColor="text1"/>
              </w:rPr>
              <w:t>Baja</w:t>
            </w:r>
          </w:p>
        </w:tc>
        <w:tc>
          <w:tcPr>
            <w:tcW w:w="1000" w:type="pct"/>
          </w:tcPr>
          <w:p w14:paraId="2CE0D304" w14:textId="77777777" w:rsidR="00313369" w:rsidRDefault="00313369" w:rsidP="001916DA">
            <w:pPr>
              <w:jc w:val="center"/>
              <w:rPr>
                <w:color w:val="000000" w:themeColor="text1"/>
              </w:rPr>
            </w:pPr>
            <w:r w:rsidRPr="15DA8D2E">
              <w:rPr>
                <w:color w:val="000000" w:themeColor="text1"/>
              </w:rPr>
              <w:t>Alta</w:t>
            </w:r>
          </w:p>
        </w:tc>
      </w:tr>
    </w:tbl>
    <w:p w14:paraId="681D8F8A" w14:textId="77777777" w:rsidR="00A3332F" w:rsidRPr="003100C1" w:rsidRDefault="00A3332F" w:rsidP="00A3332F">
      <w:pPr>
        <w:ind w:left="709"/>
        <w:jc w:val="both"/>
        <w:rPr>
          <w:rFonts w:ascii="Calibri" w:hAnsi="Calibri" w:cs="Book Antiqua"/>
          <w:i/>
          <w:color w:val="0000FF"/>
        </w:rPr>
      </w:pPr>
    </w:p>
    <w:p w14:paraId="53A27B67" w14:textId="77777777" w:rsidR="000E040C" w:rsidRDefault="000E040C" w:rsidP="00A3332F">
      <w:pPr>
        <w:ind w:left="709"/>
        <w:jc w:val="both"/>
        <w:rPr>
          <w:rFonts w:ascii="Calibri" w:hAnsi="Calibri" w:cs="Book Antiqua"/>
          <w:i/>
          <w:color w:val="0000FF"/>
        </w:rPr>
      </w:pPr>
    </w:p>
    <w:p w14:paraId="0EA86A37" w14:textId="77777777" w:rsidR="000E040C" w:rsidRDefault="000E040C" w:rsidP="00A3332F">
      <w:pPr>
        <w:ind w:left="709"/>
        <w:jc w:val="both"/>
        <w:rPr>
          <w:rFonts w:ascii="Calibri" w:hAnsi="Calibri" w:cs="Book Antiqua"/>
          <w:i/>
          <w:color w:val="0000FF"/>
        </w:rPr>
      </w:pPr>
    </w:p>
    <w:p w14:paraId="5C7B9E49" w14:textId="77777777" w:rsidR="000E040C" w:rsidRDefault="000E040C" w:rsidP="00A3332F">
      <w:pPr>
        <w:ind w:left="709"/>
        <w:jc w:val="both"/>
        <w:rPr>
          <w:rFonts w:ascii="Calibri" w:hAnsi="Calibri" w:cs="Book Antiqua"/>
          <w:i/>
          <w:color w:val="0000FF"/>
        </w:rPr>
      </w:pPr>
    </w:p>
    <w:p w14:paraId="08D6F45A" w14:textId="77777777" w:rsidR="00A3332F" w:rsidRDefault="00A3332F" w:rsidP="00A3332F">
      <w:pPr>
        <w:ind w:left="709"/>
        <w:jc w:val="both"/>
        <w:rPr>
          <w:rFonts w:ascii="Calibri" w:hAnsi="Calibri" w:cs="Book Antiqua"/>
          <w:i/>
          <w:color w:val="0000FF"/>
        </w:rPr>
      </w:pPr>
    </w:p>
    <w:p w14:paraId="651E810F" w14:textId="77777777" w:rsidR="00A3332F" w:rsidRPr="002D4328" w:rsidRDefault="00A3332F" w:rsidP="00AF20B8">
      <w:pPr>
        <w:pStyle w:val="Ttulo3"/>
        <w:numPr>
          <w:ilvl w:val="2"/>
          <w:numId w:val="23"/>
        </w:numPr>
        <w:ind w:left="1843"/>
        <w:rPr>
          <w:rFonts w:ascii="Calibri" w:hAnsi="Calibri" w:cs="Calibri"/>
          <w:sz w:val="24"/>
          <w:szCs w:val="24"/>
        </w:rPr>
      </w:pPr>
      <w:bookmarkStart w:id="62" w:name="_Toc59650552"/>
      <w:r w:rsidRPr="002D4328">
        <w:rPr>
          <w:rFonts w:ascii="Calibri" w:hAnsi="Calibri" w:cs="Calibri"/>
          <w:sz w:val="24"/>
          <w:szCs w:val="24"/>
        </w:rPr>
        <w:t>Descripción de los Casos de Uso</w:t>
      </w:r>
      <w:bookmarkEnd w:id="62"/>
    </w:p>
    <w:p w14:paraId="3CC3C75E" w14:textId="77777777" w:rsidR="006D2E82" w:rsidRPr="006D2E82" w:rsidRDefault="006D2E82" w:rsidP="006D2E82"/>
    <w:p w14:paraId="50790B8A" w14:textId="77777777" w:rsidR="00046120" w:rsidRPr="001916DA" w:rsidRDefault="00046120" w:rsidP="00046120">
      <w:pPr>
        <w:ind w:left="1134"/>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046120">
      <w:pPr>
        <w:ind w:left="1134"/>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046120">
      <w:pPr>
        <w:ind w:left="1134"/>
        <w:rPr>
          <w:rFonts w:ascii="Calibri" w:hAnsi="Calibri" w:cs="Book Antiqua"/>
          <w:i/>
          <w:color w:val="0000FF"/>
          <w:lang w:val="es-EC"/>
        </w:rPr>
      </w:pPr>
    </w:p>
    <w:p w14:paraId="3EA30E8A" w14:textId="77777777" w:rsidR="00046120" w:rsidRPr="001916DA" w:rsidRDefault="00046120" w:rsidP="00046120">
      <w:pPr>
        <w:ind w:left="1134"/>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046120">
      <w:pPr>
        <w:ind w:left="1134"/>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046120">
      <w:pPr>
        <w:ind w:left="1134"/>
        <w:rPr>
          <w:rFonts w:ascii="Calibri" w:hAnsi="Calibri" w:cs="Book Antiqua"/>
          <w:i/>
          <w:color w:val="0000FF"/>
          <w:lang w:val="es-EC"/>
        </w:rPr>
      </w:pPr>
    </w:p>
    <w:p w14:paraId="0FF087FC"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E17EE5">
      <w:pPr>
        <w:ind w:left="1134"/>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E17EE5">
      <w:pPr>
        <w:ind w:left="1134"/>
        <w:rPr>
          <w:rFonts w:ascii="Calibri" w:hAnsi="Calibri" w:cs="Book Antiqua"/>
          <w:i/>
          <w:color w:val="0000FF"/>
          <w:lang w:val="es-EC"/>
        </w:rPr>
      </w:pPr>
    </w:p>
    <w:p w14:paraId="0B12D067"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E17EE5">
      <w:pPr>
        <w:ind w:left="1134"/>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E17EE5">
      <w:pPr>
        <w:ind w:left="1134"/>
        <w:rPr>
          <w:rFonts w:ascii="Calibri" w:hAnsi="Calibri" w:cs="Book Antiqua"/>
          <w:i/>
          <w:color w:val="0000FF"/>
          <w:lang w:val="es-EC"/>
        </w:rPr>
      </w:pPr>
    </w:p>
    <w:p w14:paraId="674BB0C6" w14:textId="77777777" w:rsidR="00E17EE5" w:rsidRPr="001916DA" w:rsidRDefault="00E17EE5" w:rsidP="00E17EE5">
      <w:pPr>
        <w:ind w:left="1134"/>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E17EE5">
      <w:pPr>
        <w:ind w:left="1134"/>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E17EE5">
      <w:pPr>
        <w:ind w:left="1134"/>
        <w:rPr>
          <w:rFonts w:asciiTheme="minorHAnsi" w:hAnsiTheme="minorHAnsi" w:cstheme="minorBidi"/>
          <w:i/>
          <w:color w:val="0000FF"/>
        </w:rPr>
      </w:pPr>
    </w:p>
    <w:p w14:paraId="5FAC516B" w14:textId="77777777" w:rsidR="00E17EE5" w:rsidRPr="001916DA" w:rsidRDefault="00E17EE5" w:rsidP="00E17EE5">
      <w:pPr>
        <w:ind w:left="1134"/>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E17EE5">
      <w:pPr>
        <w:ind w:left="1134"/>
        <w:rPr>
          <w:rFonts w:asciiTheme="minorHAnsi" w:hAnsiTheme="minorHAnsi" w:cstheme="minorHAnsi"/>
          <w:i/>
        </w:rPr>
      </w:pPr>
      <w:r>
        <w:rPr>
          <w:rFonts w:asciiTheme="minorHAnsi" w:hAnsiTheme="minorHAnsi" w:cstheme="minorHAnsi"/>
          <w:i/>
        </w:rPr>
        <w:lastRenderedPageBreak/>
        <w:t>Se compromete en validar cada uno de los datos ingresados durante el proceso de registro / autentificación en la base de datos utilizada por el sistema.</w:t>
      </w:r>
    </w:p>
    <w:p w14:paraId="0378C8B9" w14:textId="77777777" w:rsidR="00E17EE5" w:rsidRPr="001916DA" w:rsidRDefault="00E17EE5" w:rsidP="00E17EE5">
      <w:pPr>
        <w:ind w:left="1134"/>
        <w:rPr>
          <w:rFonts w:asciiTheme="minorHAnsi" w:hAnsiTheme="minorHAnsi" w:cstheme="minorBidi"/>
          <w:i/>
          <w:color w:val="0000FF"/>
        </w:rPr>
      </w:pPr>
    </w:p>
    <w:p w14:paraId="4BB91F2C" w14:textId="77777777" w:rsidR="00E17EE5" w:rsidRPr="001916DA" w:rsidRDefault="00E17EE5" w:rsidP="00E17EE5">
      <w:pPr>
        <w:ind w:left="1134"/>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E17EE5">
      <w:pPr>
        <w:ind w:left="1134"/>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046120">
      <w:pPr>
        <w:ind w:left="1134"/>
        <w:rPr>
          <w:rFonts w:asciiTheme="minorHAnsi" w:hAnsiTheme="minorHAnsi" w:cstheme="minorHAnsi"/>
          <w:b/>
          <w:i/>
          <w:color w:val="000000" w:themeColor="text1"/>
        </w:rPr>
      </w:pPr>
    </w:p>
    <w:p w14:paraId="062D2380" w14:textId="5F16623A" w:rsidR="00046120" w:rsidRPr="001916DA" w:rsidRDefault="00046120" w:rsidP="00046120">
      <w:pPr>
        <w:ind w:left="1134"/>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046120">
      <w:pPr>
        <w:ind w:left="1134"/>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046120">
      <w:pPr>
        <w:ind w:left="1134"/>
        <w:rPr>
          <w:rFonts w:ascii="Calibri" w:hAnsi="Calibri" w:cs="Book Antiqua"/>
          <w:i/>
          <w:color w:val="0000FF"/>
        </w:rPr>
      </w:pPr>
    </w:p>
    <w:p w14:paraId="11EA514D" w14:textId="3791E658"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7543A726" w14:textId="5E372329" w:rsidR="00EE642E" w:rsidRDefault="00EE642E" w:rsidP="00EE642E">
      <w:pPr>
        <w:spacing w:line="259" w:lineRule="auto"/>
        <w:ind w:left="1134"/>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EE642E">
      <w:pPr>
        <w:spacing w:line="259" w:lineRule="auto"/>
        <w:ind w:left="1134"/>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EE642E">
      <w:pPr>
        <w:spacing w:line="259" w:lineRule="auto"/>
        <w:ind w:left="1134"/>
        <w:rPr>
          <w:rFonts w:asciiTheme="minorHAnsi" w:hAnsiTheme="minorHAnsi" w:cstheme="minorBidi"/>
          <w:i/>
        </w:rPr>
      </w:pPr>
    </w:p>
    <w:p w14:paraId="2BEA1F60" w14:textId="0E732924" w:rsidR="00CE668B" w:rsidRDefault="00CE668B" w:rsidP="00CE668B">
      <w:pPr>
        <w:spacing w:line="259" w:lineRule="auto"/>
        <w:ind w:left="1134"/>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CE668B">
      <w:pPr>
        <w:spacing w:line="259" w:lineRule="auto"/>
        <w:ind w:left="1134"/>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046120">
      <w:pPr>
        <w:ind w:left="1134"/>
        <w:rPr>
          <w:rFonts w:ascii="Calibri" w:hAnsi="Calibri" w:cs="Book Antiqua"/>
          <w:i/>
          <w:color w:val="0000FF"/>
        </w:rPr>
      </w:pPr>
    </w:p>
    <w:p w14:paraId="63CDFD9D" w14:textId="021BB8EE" w:rsidR="00046120" w:rsidRPr="001916DA" w:rsidRDefault="00046120" w:rsidP="00046120">
      <w:pPr>
        <w:spacing w:line="259" w:lineRule="auto"/>
        <w:ind w:left="1134"/>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046120">
      <w:pPr>
        <w:spacing w:line="259" w:lineRule="auto"/>
        <w:ind w:left="1134"/>
        <w:rPr>
          <w:rFonts w:asciiTheme="minorHAnsi" w:hAnsiTheme="minorHAnsi" w:cstheme="minorBidi"/>
          <w:b/>
          <w:i/>
        </w:rPr>
      </w:pPr>
    </w:p>
    <w:p w14:paraId="4C03CBFB" w14:textId="67603ED2"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046120">
      <w:pPr>
        <w:spacing w:line="259" w:lineRule="auto"/>
        <w:ind w:left="1134"/>
        <w:rPr>
          <w:rFonts w:asciiTheme="minorHAnsi" w:hAnsiTheme="minorHAnsi" w:cstheme="minorBidi"/>
          <w:b/>
          <w:bCs/>
          <w:i/>
        </w:rPr>
      </w:pPr>
    </w:p>
    <w:p w14:paraId="6696F710" w14:textId="77777777"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046120">
      <w:pPr>
        <w:spacing w:line="259" w:lineRule="auto"/>
        <w:ind w:left="1134"/>
        <w:rPr>
          <w:rFonts w:asciiTheme="minorHAnsi" w:hAnsiTheme="minorHAnsi" w:cstheme="minorBidi"/>
          <w:i/>
        </w:rPr>
      </w:pPr>
    </w:p>
    <w:p w14:paraId="4CEDEF62"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CU10 Generación de reporte total</w:t>
      </w:r>
    </w:p>
    <w:p w14:paraId="5F055E9D"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lastRenderedPageBreak/>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046120">
      <w:pPr>
        <w:spacing w:line="259" w:lineRule="auto"/>
        <w:ind w:left="1134"/>
        <w:rPr>
          <w:rFonts w:asciiTheme="minorHAnsi" w:hAnsiTheme="minorHAnsi" w:cstheme="minorBidi"/>
          <w:i/>
        </w:rPr>
      </w:pPr>
    </w:p>
    <w:p w14:paraId="134A59A4"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b/>
          <w:bCs/>
          <w:i/>
        </w:rPr>
        <w:t>CU11 Generación de reporte por mes de pago</w:t>
      </w:r>
    </w:p>
    <w:p w14:paraId="265DB109"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046120">
      <w:pPr>
        <w:spacing w:line="259" w:lineRule="auto"/>
        <w:ind w:left="1134"/>
        <w:rPr>
          <w:rFonts w:asciiTheme="minorHAnsi" w:hAnsiTheme="minorHAnsi" w:cstheme="minorBidi"/>
          <w:i/>
        </w:rPr>
      </w:pPr>
    </w:p>
    <w:p w14:paraId="63003B40" w14:textId="77777777" w:rsidR="00046120" w:rsidRPr="001916DA" w:rsidRDefault="00046120" w:rsidP="00046120">
      <w:pPr>
        <w:spacing w:line="259" w:lineRule="auto"/>
        <w:ind w:left="1134"/>
        <w:rPr>
          <w:rFonts w:asciiTheme="minorHAnsi" w:hAnsiTheme="minorHAnsi" w:cstheme="minorBidi"/>
          <w:b/>
          <w:i/>
        </w:rPr>
      </w:pPr>
      <w:r w:rsidRPr="001916DA">
        <w:rPr>
          <w:rFonts w:asciiTheme="minorHAnsi" w:hAnsiTheme="minorHAnsi" w:cstheme="minorBidi"/>
          <w:b/>
          <w:bCs/>
          <w:i/>
        </w:rPr>
        <w:t xml:space="preserve">CU12 Generación de reporte por transacción </w:t>
      </w:r>
    </w:p>
    <w:p w14:paraId="1AEDF0BA" w14:textId="77777777" w:rsidR="00046120" w:rsidRPr="001916DA" w:rsidRDefault="00046120" w:rsidP="00046120">
      <w:pPr>
        <w:spacing w:line="259" w:lineRule="auto"/>
        <w:ind w:left="1134"/>
        <w:rPr>
          <w:rFonts w:asciiTheme="minorHAnsi" w:hAnsiTheme="minorHAnsi" w:cstheme="minorBidi"/>
          <w:i/>
        </w:rPr>
      </w:pPr>
      <w:r w:rsidRPr="001916DA">
        <w:rPr>
          <w:rFonts w:asciiTheme="minorHAnsi" w:hAnsiTheme="minorHAnsi" w:cstheme="minorBidi"/>
          <w:i/>
        </w:rPr>
        <w:t>Este proceso se encarga de detallar número de cedula de cada propietario que hayan pagado en fechas posteriores a su pago y de quienes tienen pagos por anticipo.</w:t>
      </w:r>
    </w:p>
    <w:p w14:paraId="0BDDD7E1" w14:textId="77777777" w:rsidR="00A3332F" w:rsidRDefault="00A3332F" w:rsidP="00A3332F"/>
    <w:p w14:paraId="58AF8DDB" w14:textId="77777777" w:rsidR="00C0671A" w:rsidRDefault="00C0671A" w:rsidP="00C0671A">
      <w:pPr>
        <w:pStyle w:val="Textoindependiente"/>
        <w:ind w:left="900"/>
        <w:rPr>
          <w:rFonts w:ascii="Calibri" w:hAnsi="Calibri"/>
          <w:i/>
          <w:color w:val="0000FF"/>
        </w:rPr>
      </w:pPr>
    </w:p>
    <w:p w14:paraId="33D2B9E8" w14:textId="77777777" w:rsidR="00C0671A" w:rsidRDefault="00C0671A" w:rsidP="00C0671A">
      <w:pPr>
        <w:ind w:left="2124"/>
        <w:rPr>
          <w:rFonts w:ascii="Calibri" w:hAnsi="Calibri" w:cs="Book Antiqua"/>
          <w:b/>
          <w:spacing w:val="20"/>
        </w:rPr>
      </w:pPr>
    </w:p>
    <w:p w14:paraId="215AE6EE" w14:textId="77777777" w:rsidR="006D2E82" w:rsidRDefault="006D2E82" w:rsidP="00C0671A">
      <w:pPr>
        <w:ind w:left="2124"/>
        <w:rPr>
          <w:rFonts w:ascii="Calibri" w:hAnsi="Calibri" w:cs="Book Antiqua"/>
          <w:b/>
          <w:spacing w:val="20"/>
        </w:rPr>
      </w:pPr>
    </w:p>
    <w:p w14:paraId="143AF422" w14:textId="77777777" w:rsidR="006D2E82" w:rsidRDefault="006D2E82" w:rsidP="00C0671A">
      <w:pPr>
        <w:ind w:left="2124"/>
        <w:rPr>
          <w:rFonts w:ascii="Calibri" w:hAnsi="Calibri" w:cs="Book Antiqua"/>
          <w:b/>
          <w:spacing w:val="20"/>
        </w:rPr>
      </w:pPr>
    </w:p>
    <w:p w14:paraId="094FA866" w14:textId="77777777" w:rsidR="006D2E82" w:rsidRDefault="006D2E82" w:rsidP="00C0671A">
      <w:pPr>
        <w:ind w:left="2124"/>
        <w:rPr>
          <w:rFonts w:ascii="Calibri" w:hAnsi="Calibri" w:cs="Book Antiqua"/>
          <w:b/>
          <w:spacing w:val="20"/>
        </w:rPr>
      </w:pPr>
    </w:p>
    <w:p w14:paraId="11C82CC6" w14:textId="77777777" w:rsidR="006D2E82" w:rsidRDefault="006D2E82" w:rsidP="00C0671A">
      <w:pPr>
        <w:ind w:left="2124"/>
        <w:rPr>
          <w:rFonts w:ascii="Calibri" w:hAnsi="Calibri" w:cs="Book Antiqua"/>
          <w:b/>
          <w:spacing w:val="20"/>
        </w:rPr>
      </w:pPr>
    </w:p>
    <w:p w14:paraId="549DC955" w14:textId="77777777" w:rsidR="006D2E82" w:rsidRDefault="006D2E82" w:rsidP="00C0671A">
      <w:pPr>
        <w:ind w:left="2124"/>
        <w:rPr>
          <w:rFonts w:ascii="Calibri" w:hAnsi="Calibri" w:cs="Book Antiqua"/>
          <w:b/>
          <w:spacing w:val="20"/>
        </w:rPr>
      </w:pPr>
    </w:p>
    <w:p w14:paraId="27DC8707" w14:textId="77777777" w:rsidR="006D2E82" w:rsidRDefault="006D2E82" w:rsidP="00C0671A">
      <w:pPr>
        <w:ind w:left="2124"/>
        <w:rPr>
          <w:rFonts w:ascii="Calibri" w:hAnsi="Calibri" w:cs="Book Antiqua"/>
          <w:b/>
          <w:spacing w:val="20"/>
        </w:rPr>
      </w:pPr>
    </w:p>
    <w:p w14:paraId="5450CBF2" w14:textId="77777777" w:rsidR="006D2E82" w:rsidRDefault="006D2E82" w:rsidP="00C0671A">
      <w:pPr>
        <w:ind w:left="2124"/>
        <w:rPr>
          <w:rFonts w:ascii="Calibri" w:hAnsi="Calibri" w:cs="Book Antiqua"/>
          <w:b/>
          <w:spacing w:val="20"/>
        </w:rPr>
      </w:pPr>
    </w:p>
    <w:p w14:paraId="14EE262B" w14:textId="77777777" w:rsidR="006D2E82" w:rsidRDefault="006D2E82" w:rsidP="00C0671A">
      <w:pPr>
        <w:ind w:left="2124"/>
        <w:rPr>
          <w:rFonts w:ascii="Calibri" w:hAnsi="Calibri" w:cs="Book Antiqua"/>
          <w:b/>
          <w:spacing w:val="20"/>
        </w:rPr>
      </w:pPr>
    </w:p>
    <w:p w14:paraId="6370190C" w14:textId="77777777" w:rsidR="006D2E82" w:rsidRDefault="006D2E82" w:rsidP="00C0671A">
      <w:pPr>
        <w:ind w:left="2124"/>
        <w:rPr>
          <w:rFonts w:ascii="Calibri" w:hAnsi="Calibri" w:cs="Book Antiqua"/>
          <w:b/>
          <w:spacing w:val="20"/>
        </w:rPr>
      </w:pPr>
    </w:p>
    <w:p w14:paraId="18DF6110" w14:textId="77777777" w:rsidR="006D2E82" w:rsidRDefault="006D2E82" w:rsidP="00C0671A">
      <w:pPr>
        <w:ind w:left="2124"/>
        <w:rPr>
          <w:rFonts w:ascii="Calibri" w:hAnsi="Calibri" w:cs="Book Antiqua"/>
          <w:b/>
          <w:spacing w:val="20"/>
        </w:rPr>
      </w:pPr>
    </w:p>
    <w:p w14:paraId="0174C217" w14:textId="77777777" w:rsidR="006D2E82" w:rsidRDefault="006D2E82" w:rsidP="00C0671A">
      <w:pPr>
        <w:ind w:left="2124"/>
        <w:rPr>
          <w:rFonts w:ascii="Calibri" w:hAnsi="Calibri" w:cs="Book Antiqua"/>
          <w:b/>
          <w:spacing w:val="20"/>
        </w:rPr>
      </w:pPr>
    </w:p>
    <w:p w14:paraId="69AE1439" w14:textId="77777777" w:rsidR="006D2E82" w:rsidRDefault="006D2E82" w:rsidP="00C0671A">
      <w:pPr>
        <w:ind w:left="2124"/>
        <w:rPr>
          <w:rFonts w:ascii="Calibri" w:hAnsi="Calibri" w:cs="Book Antiqua"/>
          <w:b/>
          <w:spacing w:val="20"/>
        </w:rPr>
      </w:pPr>
    </w:p>
    <w:p w14:paraId="0F358F37" w14:textId="77777777" w:rsidR="006D2E82" w:rsidRDefault="006D2E82" w:rsidP="00C0671A">
      <w:pPr>
        <w:ind w:left="2124"/>
        <w:rPr>
          <w:rFonts w:ascii="Calibri" w:hAnsi="Calibri" w:cs="Book Antiqua"/>
          <w:b/>
          <w:spacing w:val="20"/>
        </w:rPr>
      </w:pPr>
    </w:p>
    <w:p w14:paraId="3C7BD305" w14:textId="77777777" w:rsidR="006D2E82" w:rsidRDefault="006D2E82" w:rsidP="00C0671A">
      <w:pPr>
        <w:ind w:left="2124"/>
        <w:rPr>
          <w:rFonts w:ascii="Calibri" w:hAnsi="Calibri" w:cs="Book Antiqua"/>
          <w:b/>
          <w:spacing w:val="20"/>
        </w:rPr>
      </w:pPr>
    </w:p>
    <w:p w14:paraId="4584E477" w14:textId="77777777" w:rsidR="006D2E82" w:rsidRDefault="006D2E82" w:rsidP="00C0671A">
      <w:pPr>
        <w:ind w:left="2124"/>
        <w:rPr>
          <w:rFonts w:ascii="Calibri" w:hAnsi="Calibri" w:cs="Book Antiqua"/>
          <w:b/>
          <w:spacing w:val="20"/>
        </w:rPr>
      </w:pPr>
    </w:p>
    <w:p w14:paraId="52EB036A" w14:textId="77777777" w:rsidR="006D2E82" w:rsidRDefault="006D2E82" w:rsidP="00C0671A">
      <w:pPr>
        <w:ind w:left="2124"/>
        <w:rPr>
          <w:rFonts w:ascii="Calibri" w:hAnsi="Calibri" w:cs="Book Antiqua"/>
          <w:b/>
          <w:spacing w:val="20"/>
        </w:rPr>
      </w:pPr>
    </w:p>
    <w:p w14:paraId="12768044" w14:textId="77777777" w:rsidR="006D2E82" w:rsidRDefault="006D2E82" w:rsidP="00C0671A">
      <w:pPr>
        <w:ind w:left="2124"/>
        <w:rPr>
          <w:rFonts w:ascii="Calibri" w:hAnsi="Calibri" w:cs="Book Antiqua"/>
          <w:b/>
          <w:spacing w:val="20"/>
        </w:rPr>
      </w:pPr>
    </w:p>
    <w:p w14:paraId="1331AFFD" w14:textId="77777777" w:rsidR="00070356" w:rsidRDefault="00070356" w:rsidP="00C0671A">
      <w:pPr>
        <w:ind w:left="2124"/>
        <w:rPr>
          <w:rFonts w:ascii="Calibri" w:hAnsi="Calibri" w:cs="Book Antiqua"/>
          <w:b/>
          <w:spacing w:val="20"/>
        </w:rPr>
      </w:pPr>
    </w:p>
    <w:p w14:paraId="542CB32A" w14:textId="77777777" w:rsidR="00070356" w:rsidRDefault="00070356" w:rsidP="00C0671A">
      <w:pPr>
        <w:ind w:left="2124"/>
        <w:rPr>
          <w:rFonts w:ascii="Calibri" w:hAnsi="Calibri" w:cs="Book Antiqua"/>
          <w:b/>
          <w:spacing w:val="20"/>
        </w:rPr>
      </w:pPr>
    </w:p>
    <w:p w14:paraId="70C1DEB6" w14:textId="77777777" w:rsidR="00070356" w:rsidRDefault="00070356" w:rsidP="00C0671A">
      <w:pPr>
        <w:ind w:left="2124"/>
        <w:rPr>
          <w:rFonts w:ascii="Calibri" w:hAnsi="Calibri" w:cs="Book Antiqua"/>
          <w:b/>
          <w:spacing w:val="20"/>
        </w:rPr>
      </w:pPr>
    </w:p>
    <w:p w14:paraId="3CC62859" w14:textId="77777777" w:rsidR="00070356" w:rsidRDefault="00070356" w:rsidP="00C0671A">
      <w:pPr>
        <w:ind w:left="2124"/>
        <w:rPr>
          <w:rFonts w:ascii="Calibri" w:hAnsi="Calibri" w:cs="Book Antiqua"/>
          <w:b/>
          <w:spacing w:val="20"/>
        </w:rPr>
      </w:pPr>
    </w:p>
    <w:p w14:paraId="329A98BC" w14:textId="77777777" w:rsidR="00070356" w:rsidRDefault="00070356" w:rsidP="00C0671A">
      <w:pPr>
        <w:ind w:left="2124"/>
        <w:rPr>
          <w:rFonts w:ascii="Calibri" w:hAnsi="Calibri" w:cs="Book Antiqua"/>
          <w:b/>
          <w:spacing w:val="20"/>
        </w:rPr>
      </w:pPr>
    </w:p>
    <w:p w14:paraId="5306D273" w14:textId="77777777" w:rsidR="00070356" w:rsidRDefault="00070356" w:rsidP="00C0671A">
      <w:pPr>
        <w:ind w:left="2124"/>
        <w:rPr>
          <w:rFonts w:ascii="Calibri" w:hAnsi="Calibri" w:cs="Book Antiqua"/>
          <w:b/>
          <w:spacing w:val="20"/>
        </w:rPr>
      </w:pPr>
    </w:p>
    <w:p w14:paraId="554FAE27" w14:textId="77777777" w:rsidR="00070356" w:rsidRDefault="0007035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075B4B">
            <w:pPr>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075B4B">
            <w:pPr>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075B4B">
            <w:pPr>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075B4B">
            <w:pPr>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075B4B">
            <w:pPr>
              <w:spacing w:line="259" w:lineRule="auto"/>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075B4B">
            <w:pPr>
              <w:spacing w:line="259" w:lineRule="auto"/>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lastRenderedPageBreak/>
              <w:t>ACTORES:</w:t>
            </w:r>
          </w:p>
          <w:p w14:paraId="725A22D9" w14:textId="42833CB9" w:rsidR="00070356" w:rsidRPr="003B60AA" w:rsidRDefault="00070356" w:rsidP="00075B4B">
            <w:pPr>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261AE0">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261AE0">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075B4B">
            <w:pPr>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075B4B">
            <w:pPr>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075B4B">
            <w:pPr>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075B4B">
            <w:pPr>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261AE0">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261AE0">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075B4B">
            <w:pPr>
              <w:autoSpaceDE w:val="0"/>
              <w:autoSpaceDN w:val="0"/>
              <w:adjustRightInd w:val="0"/>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075B4B">
            <w:pPr>
              <w:autoSpaceDE w:val="0"/>
              <w:autoSpaceDN w:val="0"/>
              <w:adjustRightInd w:val="0"/>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075B4B">
            <w:pPr>
              <w:autoSpaceDE w:val="0"/>
              <w:autoSpaceDN w:val="0"/>
              <w:adjustRightInd w:val="0"/>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075B4B">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lastRenderedPageBreak/>
              <w:t xml:space="preserve">El funcionario envía campos vacíos.  </w:t>
            </w:r>
          </w:p>
          <w:p w14:paraId="0C803764"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075B4B">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075B4B">
            <w:pPr>
              <w:autoSpaceDE w:val="0"/>
              <w:autoSpaceDN w:val="0"/>
              <w:adjustRightInd w:val="0"/>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075B4B">
            <w:pPr>
              <w:rPr>
                <w:rFonts w:ascii="Calibri" w:hAnsi="Calibri" w:cs="Calibri"/>
                <w:b/>
              </w:rPr>
            </w:pPr>
            <w:r w:rsidRPr="00FF34EA">
              <w:rPr>
                <w:rFonts w:ascii="Calibri" w:hAnsi="Calibri" w:cs="Calibri"/>
                <w:b/>
              </w:rPr>
              <w:lastRenderedPageBreak/>
              <w:t>REQUERIMIENTOS ESPECIALES - REGLAS DEL NEGOCIO Y DEL SISTEMA:</w:t>
            </w:r>
          </w:p>
          <w:p w14:paraId="68885DD4" w14:textId="77777777" w:rsidR="00070356" w:rsidRPr="00FF34EA" w:rsidRDefault="00070356" w:rsidP="00261AE0">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075B4B">
            <w:pPr>
              <w:rPr>
                <w:rFonts w:ascii="Calibri" w:hAnsi="Calibri" w:cs="Calibri"/>
                <w:b/>
              </w:rPr>
            </w:pPr>
            <w:r w:rsidRPr="00FF34EA">
              <w:rPr>
                <w:rFonts w:ascii="Calibri" w:hAnsi="Calibri" w:cs="Calibri"/>
                <w:b/>
              </w:rPr>
              <w:t>RIESGOS:</w:t>
            </w:r>
          </w:p>
          <w:p w14:paraId="05FE29B1" w14:textId="77777777" w:rsidR="00070356" w:rsidRPr="00604562" w:rsidRDefault="00070356" w:rsidP="00261AE0">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075B4B">
            <w:pPr>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261AE0">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075B4B">
            <w:pPr>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261AE0">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075B4B">
            <w:pPr>
              <w:rPr>
                <w:rFonts w:ascii="Calibri" w:hAnsi="Calibri" w:cs="Calibri"/>
                <w:b/>
              </w:rPr>
            </w:pPr>
          </w:p>
        </w:tc>
      </w:tr>
    </w:tbl>
    <w:p w14:paraId="473AFBF1" w14:textId="77777777" w:rsidR="006D2E82" w:rsidRDefault="006D2E82" w:rsidP="00C0671A">
      <w:pPr>
        <w:ind w:left="2124"/>
        <w:rPr>
          <w:rFonts w:ascii="Calibri" w:hAnsi="Calibri" w:cs="Book Antiqua"/>
          <w:b/>
          <w:spacing w:val="20"/>
        </w:rPr>
      </w:pPr>
    </w:p>
    <w:p w14:paraId="02BE3B8B" w14:textId="77777777" w:rsidR="00C050D6" w:rsidRDefault="00C050D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075B4B">
            <w:pPr>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075B4B">
            <w:pPr>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075B4B">
            <w:pPr>
              <w:rPr>
                <w:rFonts w:ascii="Calibri" w:hAnsi="Calibri" w:cs="Calibri"/>
                <w:b/>
                <w:bCs/>
              </w:rPr>
            </w:pPr>
            <w:r w:rsidRPr="1E6304D2">
              <w:rPr>
                <w:rFonts w:ascii="Calibri" w:hAnsi="Calibri" w:cs="Calibri"/>
                <w:b/>
                <w:bCs/>
              </w:rPr>
              <w:t>NOMBRE:</w:t>
            </w:r>
          </w:p>
          <w:p w14:paraId="4C372603" w14:textId="77777777" w:rsidR="00C050D6" w:rsidRPr="00E936EE" w:rsidRDefault="00C050D6" w:rsidP="00075B4B">
            <w:pPr>
              <w:spacing w:line="259" w:lineRule="auto"/>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075B4B">
            <w:pPr>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075B4B">
            <w:pPr>
              <w:rPr>
                <w:rFonts w:ascii="Calibri" w:hAnsi="Calibri" w:cs="Calibri"/>
                <w:b/>
                <w:bCs/>
              </w:rPr>
            </w:pPr>
            <w:r w:rsidRPr="1E6304D2">
              <w:rPr>
                <w:rFonts w:ascii="Calibri" w:hAnsi="Calibri" w:cs="Calibri"/>
                <w:b/>
                <w:bCs/>
              </w:rPr>
              <w:t>COMPLEJIDAD:</w:t>
            </w:r>
          </w:p>
          <w:p w14:paraId="25BB6C18" w14:textId="77777777" w:rsidR="00C050D6" w:rsidRPr="00E936EE" w:rsidRDefault="00C050D6" w:rsidP="00075B4B">
            <w:pPr>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075B4B">
            <w:pPr>
              <w:rPr>
                <w:rFonts w:ascii="Calibri" w:hAnsi="Calibri" w:cs="Calibri"/>
                <w:b/>
                <w:bCs/>
              </w:rPr>
            </w:pPr>
            <w:r w:rsidRPr="1E6304D2">
              <w:rPr>
                <w:rFonts w:ascii="Calibri" w:hAnsi="Calibri" w:cs="Calibri"/>
                <w:b/>
                <w:bCs/>
              </w:rPr>
              <w:t>PRIORIDAD:</w:t>
            </w:r>
          </w:p>
          <w:p w14:paraId="712E238F" w14:textId="77777777" w:rsidR="00C050D6" w:rsidRDefault="00C050D6" w:rsidP="00075B4B">
            <w:pPr>
              <w:spacing w:line="259" w:lineRule="auto"/>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075B4B">
            <w:pPr>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075B4B">
            <w:pPr>
              <w:spacing w:line="259" w:lineRule="auto"/>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075B4B">
            <w:pPr>
              <w:rPr>
                <w:rFonts w:ascii="Calibri" w:hAnsi="Calibri" w:cs="Calibri"/>
                <w:b/>
                <w:bCs/>
              </w:rPr>
            </w:pPr>
            <w:r w:rsidRPr="1E6304D2">
              <w:rPr>
                <w:rFonts w:ascii="Calibri" w:hAnsi="Calibri" w:cs="Calibri"/>
                <w:b/>
                <w:bCs/>
              </w:rPr>
              <w:t>ACTORES:</w:t>
            </w:r>
          </w:p>
          <w:p w14:paraId="0965A3CC" w14:textId="564F0D82" w:rsidR="00C050D6" w:rsidRPr="00E936EE" w:rsidRDefault="00C050D6" w:rsidP="00075B4B">
            <w:pPr>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075B4B">
            <w:pPr>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261AE0">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075B4B">
            <w:pPr>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075B4B">
            <w:pPr>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075B4B">
            <w:pPr>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075B4B">
            <w:pPr>
              <w:rPr>
                <w:rFonts w:ascii="Calibri" w:hAnsi="Calibri" w:cs="Calibri"/>
                <w:b/>
                <w:bCs/>
              </w:rPr>
            </w:pPr>
            <w:r w:rsidRPr="1E6304D2">
              <w:rPr>
                <w:rFonts w:ascii="Calibri" w:hAnsi="Calibri" w:cs="Calibri"/>
                <w:b/>
                <w:bCs/>
              </w:rPr>
              <w:t>NOTAS:</w:t>
            </w:r>
          </w:p>
          <w:p w14:paraId="1A7231FB" w14:textId="77777777" w:rsidR="00C050D6" w:rsidRDefault="00C050D6" w:rsidP="00261AE0">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261AE0">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261AE0">
            <w:pPr>
              <w:pStyle w:val="Prrafodelista"/>
              <w:numPr>
                <w:ilvl w:val="0"/>
                <w:numId w:val="11"/>
              </w:numPr>
              <w:jc w:val="both"/>
              <w:rPr>
                <w:i/>
                <w:iCs/>
                <w:color w:val="000000" w:themeColor="text1"/>
              </w:rPr>
            </w:pPr>
            <w:r w:rsidRPr="1E6304D2">
              <w:rPr>
                <w:rFonts w:ascii="Calibri" w:hAnsi="Calibri" w:cs="Calibri"/>
                <w:i/>
                <w:iCs/>
                <w:color w:val="000000" w:themeColor="text1"/>
              </w:rPr>
              <w:lastRenderedPageBreak/>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075B4B">
            <w:pPr>
              <w:rPr>
                <w:rFonts w:ascii="Calibri" w:hAnsi="Calibri" w:cs="Calibri"/>
                <w:b/>
                <w:bCs/>
              </w:rPr>
            </w:pPr>
            <w:r w:rsidRPr="1E6304D2">
              <w:rPr>
                <w:rFonts w:ascii="Calibri" w:hAnsi="Calibri" w:cs="Calibri"/>
                <w:b/>
                <w:bCs/>
              </w:rPr>
              <w:lastRenderedPageBreak/>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075B4B">
            <w:pPr>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075B4B">
            <w:pPr>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075B4B">
            <w:pPr>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075B4B">
            <w:pPr>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075B4B">
            <w:pPr>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075B4B">
            <w:pPr>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075B4B">
            <w:pPr>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075B4B">
            <w:pPr>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075B4B">
            <w:pPr>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075B4B">
            <w:pPr>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075B4B">
            <w:pPr>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075B4B">
            <w:pPr>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C0671A">
      <w:pPr>
        <w:ind w:left="2124"/>
        <w:rPr>
          <w:rFonts w:ascii="Calibri" w:hAnsi="Calibri" w:cs="Book Antiqua"/>
          <w:b/>
          <w:spacing w:val="20"/>
        </w:rPr>
      </w:pPr>
    </w:p>
    <w:p w14:paraId="5B5FBECF" w14:textId="10332EDC" w:rsidR="006F0350" w:rsidRDefault="006F0350"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4673D4">
            <w:pPr>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4673D4">
            <w:pPr>
              <w:rPr>
                <w:rFonts w:ascii="Calibri" w:hAnsi="Calibri" w:cs="Calibri"/>
                <w:b/>
                <w:bCs/>
              </w:rPr>
            </w:pPr>
            <w:r w:rsidRPr="1E6304D2">
              <w:rPr>
                <w:rFonts w:ascii="Calibri" w:hAnsi="Calibri" w:cs="Calibri"/>
                <w:b/>
                <w:bCs/>
              </w:rPr>
              <w:t>NOMBRE:</w:t>
            </w:r>
          </w:p>
          <w:p w14:paraId="1A4C7269"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4673D4">
            <w:pPr>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4673D4">
            <w:pPr>
              <w:rPr>
                <w:rFonts w:ascii="Calibri" w:hAnsi="Calibri" w:cs="Calibri"/>
                <w:b/>
                <w:bCs/>
              </w:rPr>
            </w:pPr>
            <w:r w:rsidRPr="1E6304D2">
              <w:rPr>
                <w:rFonts w:ascii="Calibri" w:hAnsi="Calibri" w:cs="Calibri"/>
                <w:b/>
                <w:bCs/>
              </w:rPr>
              <w:t>COMPLEJIDAD:</w:t>
            </w:r>
          </w:p>
          <w:p w14:paraId="7C0AF264" w14:textId="77777777" w:rsidR="00F015B7" w:rsidRPr="008C2474" w:rsidRDefault="00F015B7" w:rsidP="004673D4">
            <w:pPr>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4673D4">
            <w:pPr>
              <w:rPr>
                <w:rFonts w:ascii="Calibri" w:hAnsi="Calibri" w:cs="Calibri"/>
                <w:b/>
                <w:bCs/>
              </w:rPr>
            </w:pPr>
            <w:r w:rsidRPr="1E6304D2">
              <w:rPr>
                <w:rFonts w:ascii="Calibri" w:hAnsi="Calibri" w:cs="Calibri"/>
                <w:b/>
                <w:bCs/>
              </w:rPr>
              <w:t>PRIORIDAD:</w:t>
            </w:r>
          </w:p>
          <w:p w14:paraId="23E1768D" w14:textId="77777777" w:rsidR="00F015B7" w:rsidRDefault="00F015B7" w:rsidP="004673D4">
            <w:pPr>
              <w:spacing w:line="259" w:lineRule="auto"/>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4673D4">
            <w:pPr>
              <w:spacing w:line="259" w:lineRule="auto"/>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4673D4">
            <w:pPr>
              <w:rPr>
                <w:rFonts w:ascii="Calibri" w:hAnsi="Calibri" w:cs="Calibri"/>
                <w:b/>
                <w:bCs/>
              </w:rPr>
            </w:pPr>
            <w:r w:rsidRPr="1E6304D2">
              <w:rPr>
                <w:rFonts w:ascii="Calibri" w:hAnsi="Calibri" w:cs="Calibri"/>
                <w:b/>
                <w:bCs/>
              </w:rPr>
              <w:t>ACTORES:</w:t>
            </w:r>
          </w:p>
          <w:p w14:paraId="2956326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4673D4">
            <w:pPr>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261AE0">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261AE0">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4673D4">
            <w:pPr>
              <w:rPr>
                <w:rFonts w:ascii="Calibri" w:eastAsia="Arial Unicode MS" w:hAnsi="Calibri" w:cs="Calibri"/>
                <w:i/>
              </w:rPr>
            </w:pPr>
            <w:r>
              <w:rPr>
                <w:rFonts w:ascii="Calibri" w:eastAsia="Arial Unicode MS" w:hAnsi="Calibri" w:cs="Calibri"/>
                <w:i/>
              </w:rPr>
              <w:lastRenderedPageBreak/>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4673D4">
            <w:pPr>
              <w:rPr>
                <w:rFonts w:ascii="Calibri" w:hAnsi="Calibri" w:cs="Calibri"/>
                <w:b/>
                <w:bCs/>
              </w:rPr>
            </w:pPr>
            <w:r w:rsidRPr="1E6304D2">
              <w:rPr>
                <w:rFonts w:ascii="Calibri" w:hAnsi="Calibri" w:cs="Calibri"/>
                <w:b/>
                <w:bCs/>
              </w:rPr>
              <w:lastRenderedPageBreak/>
              <w:t>NOTAS:</w:t>
            </w:r>
          </w:p>
          <w:p w14:paraId="42BBA8D2" w14:textId="77777777" w:rsidR="00F015B7" w:rsidRPr="008C2474" w:rsidRDefault="00F015B7" w:rsidP="00261AE0">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4673D4">
            <w:pPr>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4673D4">
            <w:pPr>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4673D4">
            <w:pPr>
              <w:autoSpaceDE w:val="0"/>
              <w:autoSpaceDN w:val="0"/>
              <w:adjustRightInd w:val="0"/>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4673D4">
            <w:pPr>
              <w:autoSpaceDE w:val="0"/>
              <w:autoSpaceDN w:val="0"/>
              <w:adjustRightInd w:val="0"/>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4673D4">
            <w:pPr>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4673D4">
            <w:pPr>
              <w:rPr>
                <w:rFonts w:ascii="Calibri" w:hAnsi="Calibri" w:cs="Calibri"/>
                <w:b/>
                <w:bCs/>
              </w:rPr>
            </w:pPr>
            <w:r w:rsidRPr="1E6304D2">
              <w:rPr>
                <w:rFonts w:ascii="Calibri" w:hAnsi="Calibri" w:cs="Calibri"/>
                <w:b/>
                <w:bCs/>
              </w:rPr>
              <w:t>RIESGOS:</w:t>
            </w:r>
          </w:p>
          <w:p w14:paraId="130C7FA5"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4673D4">
            <w:pPr>
              <w:rPr>
                <w:rFonts w:ascii="Calibri" w:hAnsi="Calibri" w:cs="Calibri"/>
                <w:b/>
                <w:bCs/>
              </w:rPr>
            </w:pPr>
            <w:r w:rsidRPr="1E6304D2">
              <w:rPr>
                <w:rFonts w:ascii="Calibri" w:hAnsi="Calibri" w:cs="Calibri"/>
                <w:b/>
                <w:bCs/>
              </w:rPr>
              <w:t>CRITERIOS DE ACEPTACIÓN:</w:t>
            </w:r>
          </w:p>
          <w:p w14:paraId="33CAAA13"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4673D4">
            <w:pPr>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4673D4">
            <w:pPr>
              <w:rPr>
                <w:rFonts w:ascii="Calibri" w:hAnsi="Calibri" w:cs="Calibri"/>
                <w:b/>
                <w:bCs/>
              </w:rPr>
            </w:pPr>
            <w:r w:rsidRPr="1E6304D2">
              <w:rPr>
                <w:rFonts w:ascii="Calibri" w:hAnsi="Calibri" w:cs="Calibri"/>
                <w:b/>
                <w:bCs/>
              </w:rPr>
              <w:t>PROTOTIPO EXPLORATORIO</w:t>
            </w:r>
          </w:p>
          <w:p w14:paraId="28DD6B46"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4673D4">
            <w:pPr>
              <w:rPr>
                <w:rFonts w:ascii="Calibri" w:hAnsi="Calibri" w:cs="Calibri"/>
                <w:b/>
                <w:bCs/>
              </w:rPr>
            </w:pPr>
          </w:p>
        </w:tc>
      </w:tr>
    </w:tbl>
    <w:p w14:paraId="2E5F0D3A" w14:textId="4588FA55" w:rsidR="006F0350" w:rsidRDefault="006F0350" w:rsidP="4C594623">
      <w:pPr>
        <w:ind w:left="2124"/>
        <w:rPr>
          <w:rFonts w:ascii="Calibri" w:hAnsi="Calibri" w:cs="Book Antiqua"/>
          <w:b/>
          <w:bCs/>
          <w:spacing w:val="20"/>
        </w:rPr>
      </w:pPr>
    </w:p>
    <w:p w14:paraId="32F8657F" w14:textId="77777777" w:rsidR="00F015B7" w:rsidRDefault="00F015B7" w:rsidP="4C594623">
      <w:pPr>
        <w:ind w:left="2124"/>
        <w:rPr>
          <w:rFonts w:ascii="Calibri" w:hAnsi="Calibri" w:cs="Book Antiqua"/>
          <w:b/>
          <w:bCs/>
          <w:spacing w:val="20"/>
        </w:rPr>
      </w:pPr>
    </w:p>
    <w:p w14:paraId="69B9ACD9" w14:textId="10332EDC" w:rsidR="006F0350" w:rsidRDefault="006F0350" w:rsidP="00F015B7">
      <w:pPr>
        <w:rPr>
          <w:rFonts w:ascii="Calibri" w:hAnsi="Calibri" w:cs="Book Antiqua"/>
          <w:b/>
          <w:bCs/>
          <w:spacing w:val="20"/>
        </w:rPr>
      </w:pPr>
    </w:p>
    <w:p w14:paraId="23D7ED73" w14:textId="10332EDC" w:rsidR="006F0350" w:rsidRDefault="006F0350" w:rsidP="4C594623">
      <w:pPr>
        <w:ind w:left="2124"/>
        <w:rPr>
          <w:rFonts w:ascii="Calibri" w:hAnsi="Calibri" w:cs="Book Antiqua"/>
          <w:b/>
          <w:bCs/>
          <w:spacing w:val="20"/>
        </w:rPr>
      </w:pPr>
    </w:p>
    <w:p w14:paraId="48C16DF9" w14:textId="10332EDC" w:rsidR="006F0350" w:rsidRDefault="006F0350" w:rsidP="4C594623">
      <w:pPr>
        <w:ind w:left="2124"/>
        <w:rPr>
          <w:rFonts w:ascii="Calibri" w:hAnsi="Calibri" w:cs="Book Antiqua"/>
          <w:b/>
          <w:bCs/>
          <w:spacing w:val="20"/>
        </w:rPr>
      </w:pPr>
    </w:p>
    <w:p w14:paraId="305ABB78" w14:textId="10332EDC" w:rsidR="006F0350" w:rsidRDefault="006F0350" w:rsidP="4C594623">
      <w:pPr>
        <w:ind w:left="2124"/>
        <w:rPr>
          <w:rFonts w:ascii="Calibri" w:hAnsi="Calibri" w:cs="Book Antiqua"/>
          <w:b/>
          <w:bCs/>
          <w:spacing w:val="20"/>
        </w:rPr>
      </w:pPr>
    </w:p>
    <w:p w14:paraId="015D2673" w14:textId="10332EDC" w:rsidR="006F0350" w:rsidRDefault="006F0350" w:rsidP="4C594623">
      <w:pPr>
        <w:ind w:left="2124"/>
        <w:rPr>
          <w:rFonts w:ascii="Calibri" w:hAnsi="Calibri" w:cs="Book Antiqua"/>
          <w:b/>
          <w:bCs/>
          <w:spacing w:val="20"/>
        </w:rPr>
      </w:pPr>
    </w:p>
    <w:p w14:paraId="15E68C35" w14:textId="10332EDC" w:rsidR="006F0350" w:rsidRDefault="006F0350" w:rsidP="4C594623">
      <w:pPr>
        <w:ind w:left="2124"/>
        <w:rPr>
          <w:rFonts w:ascii="Calibri" w:hAnsi="Calibri" w:cs="Book Antiqua"/>
          <w:b/>
          <w:bCs/>
          <w:spacing w:val="20"/>
        </w:rPr>
      </w:pPr>
    </w:p>
    <w:p w14:paraId="5C6922BA" w14:textId="10332EDC" w:rsidR="006F0350" w:rsidRDefault="006F0350"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4673D4">
            <w:pPr>
              <w:rPr>
                <w:rFonts w:ascii="Calibri" w:hAnsi="Calibri" w:cs="Calibri"/>
                <w:b/>
                <w:bCs/>
              </w:rPr>
            </w:pPr>
            <w:r w:rsidRPr="1E6304D2">
              <w:rPr>
                <w:rFonts w:ascii="Calibri" w:hAnsi="Calibri" w:cs="Calibri"/>
                <w:b/>
                <w:bCs/>
              </w:rPr>
              <w:lastRenderedPageBreak/>
              <w:t>IDENTIFICADOR CASO DE USO:</w:t>
            </w:r>
          </w:p>
          <w:p w14:paraId="3D77B021"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4673D4">
            <w:pPr>
              <w:rPr>
                <w:rFonts w:ascii="Calibri" w:hAnsi="Calibri" w:cs="Calibri"/>
                <w:b/>
                <w:bCs/>
              </w:rPr>
            </w:pPr>
            <w:r w:rsidRPr="1E6304D2">
              <w:rPr>
                <w:rFonts w:ascii="Calibri" w:hAnsi="Calibri" w:cs="Calibri"/>
                <w:b/>
                <w:bCs/>
              </w:rPr>
              <w:t>NOMBRE:</w:t>
            </w:r>
          </w:p>
          <w:p w14:paraId="04F38296"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4673D4">
            <w:pPr>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4673D4">
            <w:pPr>
              <w:rPr>
                <w:rFonts w:ascii="Calibri" w:hAnsi="Calibri" w:cs="Calibri"/>
                <w:b/>
                <w:bCs/>
              </w:rPr>
            </w:pPr>
            <w:r w:rsidRPr="1E6304D2">
              <w:rPr>
                <w:rFonts w:ascii="Calibri" w:hAnsi="Calibri" w:cs="Calibri"/>
                <w:b/>
                <w:bCs/>
              </w:rPr>
              <w:t>COMPLEJIDAD:</w:t>
            </w:r>
          </w:p>
          <w:p w14:paraId="55E3CE06" w14:textId="77777777" w:rsidR="00F015B7" w:rsidRPr="008C2474" w:rsidRDefault="00F015B7" w:rsidP="004673D4">
            <w:pPr>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4673D4">
            <w:pPr>
              <w:rPr>
                <w:rFonts w:ascii="Calibri" w:hAnsi="Calibri" w:cs="Calibri"/>
                <w:b/>
                <w:bCs/>
              </w:rPr>
            </w:pPr>
            <w:r w:rsidRPr="1E6304D2">
              <w:rPr>
                <w:rFonts w:ascii="Calibri" w:hAnsi="Calibri" w:cs="Calibri"/>
                <w:b/>
                <w:bCs/>
              </w:rPr>
              <w:t>PRIORIDAD:</w:t>
            </w:r>
          </w:p>
          <w:p w14:paraId="4C8A37F3" w14:textId="77777777" w:rsidR="00F015B7" w:rsidRDefault="00F015B7" w:rsidP="004673D4">
            <w:pPr>
              <w:spacing w:line="259" w:lineRule="auto"/>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4673D4">
            <w:pPr>
              <w:spacing w:line="259" w:lineRule="auto"/>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4673D4">
            <w:pPr>
              <w:rPr>
                <w:rFonts w:ascii="Calibri" w:hAnsi="Calibri" w:cs="Calibri"/>
                <w:b/>
                <w:bCs/>
              </w:rPr>
            </w:pPr>
            <w:r w:rsidRPr="1E6304D2">
              <w:rPr>
                <w:rFonts w:ascii="Calibri" w:hAnsi="Calibri" w:cs="Calibri"/>
                <w:b/>
                <w:bCs/>
              </w:rPr>
              <w:t>ACTORES:</w:t>
            </w:r>
          </w:p>
          <w:p w14:paraId="49EB011E"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4673D4">
            <w:pPr>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261AE0">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261AE0">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261AE0">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4673D4">
            <w:pPr>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4673D4">
            <w:pPr>
              <w:rPr>
                <w:rFonts w:ascii="Calibri" w:hAnsi="Calibri" w:cs="Calibri"/>
                <w:b/>
                <w:bCs/>
              </w:rPr>
            </w:pPr>
            <w:r w:rsidRPr="1E6304D2">
              <w:rPr>
                <w:rFonts w:ascii="Calibri" w:hAnsi="Calibri" w:cs="Calibri"/>
                <w:b/>
                <w:bCs/>
              </w:rPr>
              <w:t>NOTAS:</w:t>
            </w:r>
          </w:p>
          <w:p w14:paraId="5620B281" w14:textId="77777777" w:rsidR="00F015B7" w:rsidRPr="008C2474" w:rsidRDefault="00F015B7" w:rsidP="00261AE0">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4673D4">
            <w:pPr>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4673D4">
            <w:pPr>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4673D4">
            <w:pPr>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4673D4">
            <w:pPr>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4673D4">
            <w:pPr>
              <w:rPr>
                <w:rFonts w:ascii="Calibri" w:hAnsi="Calibri" w:cs="Calibri"/>
                <w:b/>
                <w:bCs/>
              </w:rPr>
            </w:pPr>
            <w:r w:rsidRPr="1E6304D2">
              <w:rPr>
                <w:rFonts w:ascii="Calibri" w:hAnsi="Calibri" w:cs="Calibri"/>
                <w:b/>
                <w:bCs/>
              </w:rPr>
              <w:t>RIESGOS:</w:t>
            </w:r>
          </w:p>
          <w:p w14:paraId="318C76AA"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4673D4">
            <w:pPr>
              <w:rPr>
                <w:rFonts w:ascii="Calibri" w:hAnsi="Calibri" w:cs="Calibri"/>
                <w:b/>
                <w:bCs/>
              </w:rPr>
            </w:pPr>
            <w:r w:rsidRPr="1E6304D2">
              <w:rPr>
                <w:rFonts w:ascii="Calibri" w:hAnsi="Calibri" w:cs="Calibri"/>
                <w:b/>
                <w:bCs/>
              </w:rPr>
              <w:t>CRITERIOS DE ACEPTACIÓN:</w:t>
            </w:r>
          </w:p>
          <w:p w14:paraId="6A8FF7B6"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4673D4">
            <w:pPr>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4673D4">
            <w:pPr>
              <w:rPr>
                <w:rFonts w:ascii="Calibri" w:hAnsi="Calibri" w:cs="Calibri"/>
                <w:b/>
                <w:bCs/>
              </w:rPr>
            </w:pPr>
            <w:r w:rsidRPr="1E6304D2">
              <w:rPr>
                <w:rFonts w:ascii="Calibri" w:hAnsi="Calibri" w:cs="Calibri"/>
                <w:b/>
                <w:bCs/>
              </w:rPr>
              <w:t>PROTOTIPO EXPLORATORIO</w:t>
            </w:r>
          </w:p>
          <w:p w14:paraId="11988D48"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4673D4">
            <w:pPr>
              <w:rPr>
                <w:rFonts w:ascii="Calibri" w:hAnsi="Calibri" w:cs="Calibri"/>
                <w:b/>
                <w:bCs/>
              </w:rPr>
            </w:pPr>
          </w:p>
        </w:tc>
      </w:tr>
    </w:tbl>
    <w:p w14:paraId="1050E5D1" w14:textId="60E50514" w:rsidR="006F0350" w:rsidRDefault="006F0350" w:rsidP="4C594623">
      <w:pPr>
        <w:ind w:left="2124"/>
        <w:rPr>
          <w:rFonts w:ascii="Calibri" w:hAnsi="Calibri" w:cs="Book Antiqua"/>
          <w:b/>
          <w:bCs/>
          <w:spacing w:val="20"/>
        </w:rPr>
      </w:pPr>
    </w:p>
    <w:p w14:paraId="4D00CC92" w14:textId="32B4E3FE"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4673D4">
            <w:pPr>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4673D4">
            <w:pPr>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4673D4">
            <w:pPr>
              <w:rPr>
                <w:rFonts w:ascii="Calibri" w:hAnsi="Calibri" w:cs="Calibri"/>
                <w:b/>
                <w:bCs/>
              </w:rPr>
            </w:pPr>
            <w:r w:rsidRPr="1E6304D2">
              <w:rPr>
                <w:rFonts w:ascii="Calibri" w:hAnsi="Calibri" w:cs="Calibri"/>
                <w:b/>
                <w:bCs/>
              </w:rPr>
              <w:t>NOMBRE:</w:t>
            </w:r>
          </w:p>
          <w:p w14:paraId="078FA87C" w14:textId="77777777" w:rsidR="00F015B7" w:rsidRPr="008C2474" w:rsidRDefault="00F015B7" w:rsidP="004673D4">
            <w:pPr>
              <w:spacing w:line="259" w:lineRule="auto"/>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4673D4">
            <w:pPr>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4673D4">
            <w:pPr>
              <w:rPr>
                <w:rFonts w:ascii="Calibri" w:hAnsi="Calibri" w:cs="Calibri"/>
                <w:b/>
                <w:bCs/>
              </w:rPr>
            </w:pPr>
            <w:r w:rsidRPr="1E6304D2">
              <w:rPr>
                <w:rFonts w:ascii="Calibri" w:hAnsi="Calibri" w:cs="Calibri"/>
                <w:b/>
                <w:bCs/>
              </w:rPr>
              <w:t>COMPLEJIDAD:</w:t>
            </w:r>
          </w:p>
          <w:p w14:paraId="71676FBA" w14:textId="77777777" w:rsidR="00F015B7" w:rsidRPr="008C2474" w:rsidRDefault="00F015B7" w:rsidP="004673D4">
            <w:pPr>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4673D4">
            <w:pPr>
              <w:rPr>
                <w:rFonts w:ascii="Calibri" w:hAnsi="Calibri" w:cs="Calibri"/>
                <w:b/>
                <w:bCs/>
              </w:rPr>
            </w:pPr>
            <w:r w:rsidRPr="1E6304D2">
              <w:rPr>
                <w:rFonts w:ascii="Calibri" w:hAnsi="Calibri" w:cs="Calibri"/>
                <w:b/>
                <w:bCs/>
              </w:rPr>
              <w:t>PRIORIDAD:</w:t>
            </w:r>
          </w:p>
          <w:p w14:paraId="41D0CD0E" w14:textId="77777777" w:rsidR="00F015B7" w:rsidRDefault="00F015B7" w:rsidP="004673D4">
            <w:pPr>
              <w:spacing w:line="259" w:lineRule="auto"/>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4673D4">
            <w:pPr>
              <w:rPr>
                <w:rFonts w:ascii="Calibri" w:hAnsi="Calibri" w:cs="Calibri"/>
                <w:b/>
                <w:bCs/>
              </w:rPr>
            </w:pPr>
            <w:r w:rsidRPr="1E6304D2">
              <w:rPr>
                <w:rFonts w:ascii="Calibri" w:hAnsi="Calibri" w:cs="Calibri"/>
                <w:b/>
                <w:bCs/>
              </w:rPr>
              <w:t>ACTORES:</w:t>
            </w:r>
          </w:p>
          <w:p w14:paraId="166BA67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4673D4">
            <w:pPr>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261AE0">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261AE0">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4673D4">
            <w:pPr>
              <w:rPr>
                <w:rFonts w:ascii="Calibri" w:hAnsi="Calibri" w:cs="Calibri"/>
                <w:b/>
                <w:bCs/>
              </w:rPr>
            </w:pPr>
            <w:r w:rsidRPr="1E6304D2">
              <w:rPr>
                <w:rFonts w:ascii="Calibri" w:hAnsi="Calibri" w:cs="Calibri"/>
                <w:b/>
                <w:bCs/>
              </w:rPr>
              <w:t>NOTAS:</w:t>
            </w:r>
          </w:p>
          <w:p w14:paraId="7E38FC85" w14:textId="77777777" w:rsidR="00F015B7" w:rsidRPr="008C2474"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261AE0">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4673D4">
            <w:pPr>
              <w:pStyle w:val="Prrafodelista"/>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4673D4">
            <w:pPr>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4673D4">
            <w:pPr>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4673D4">
            <w:pPr>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4673D4">
            <w:pPr>
              <w:rPr>
                <w:rFonts w:ascii="Calibri" w:hAnsi="Calibri" w:cs="Calibri"/>
                <w:b/>
                <w:bCs/>
              </w:rPr>
            </w:pPr>
            <w:r w:rsidRPr="008C2474">
              <w:rPr>
                <w:rFonts w:ascii="Calibri" w:eastAsia="Arial Unicode MS" w:hAnsi="Calibri" w:cs="Calibri"/>
                <w:i/>
              </w:rPr>
              <w:lastRenderedPageBreak/>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4673D4">
            <w:pPr>
              <w:rPr>
                <w:rFonts w:ascii="Calibri" w:hAnsi="Calibri" w:cs="Calibri"/>
                <w:b/>
                <w:bCs/>
              </w:rPr>
            </w:pPr>
            <w:r w:rsidRPr="1E6304D2">
              <w:rPr>
                <w:rFonts w:ascii="Calibri" w:hAnsi="Calibri" w:cs="Calibri"/>
                <w:b/>
                <w:bCs/>
              </w:rPr>
              <w:lastRenderedPageBreak/>
              <w:t>REQUERIMIENTOS ESPECIALES - REGLAS DEL NEGOCIO Y DEL SISTEMA:</w:t>
            </w:r>
          </w:p>
          <w:p w14:paraId="7285221E"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4673D4">
            <w:pPr>
              <w:rPr>
                <w:rFonts w:ascii="Calibri" w:hAnsi="Calibri" w:cs="Calibri"/>
                <w:b/>
                <w:bCs/>
              </w:rPr>
            </w:pPr>
            <w:r w:rsidRPr="1E6304D2">
              <w:rPr>
                <w:rFonts w:ascii="Calibri" w:hAnsi="Calibri" w:cs="Calibri"/>
                <w:b/>
                <w:bCs/>
              </w:rPr>
              <w:t>RIESGOS:</w:t>
            </w:r>
          </w:p>
          <w:p w14:paraId="18428402" w14:textId="77777777" w:rsidR="00F015B7" w:rsidRDefault="00F015B7" w:rsidP="00261AE0">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4673D4">
            <w:pPr>
              <w:rPr>
                <w:rFonts w:ascii="Calibri" w:hAnsi="Calibri" w:cs="Calibri"/>
                <w:b/>
                <w:bCs/>
              </w:rPr>
            </w:pPr>
            <w:r w:rsidRPr="1E6304D2">
              <w:rPr>
                <w:rFonts w:ascii="Calibri" w:hAnsi="Calibri" w:cs="Calibri"/>
                <w:b/>
                <w:bCs/>
              </w:rPr>
              <w:t>CRITERIOS DE ACEPTACIÓN:</w:t>
            </w:r>
          </w:p>
          <w:p w14:paraId="36DBD9EC"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4673D4">
            <w:pPr>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4673D4">
            <w:pPr>
              <w:rPr>
                <w:rFonts w:ascii="Calibri" w:hAnsi="Calibri" w:cs="Calibri"/>
                <w:b/>
                <w:bCs/>
              </w:rPr>
            </w:pPr>
            <w:r w:rsidRPr="1E6304D2">
              <w:rPr>
                <w:rFonts w:ascii="Calibri" w:hAnsi="Calibri" w:cs="Calibri"/>
                <w:b/>
                <w:bCs/>
              </w:rPr>
              <w:t>PROTOTIPO EXPLORATORIO</w:t>
            </w:r>
          </w:p>
          <w:p w14:paraId="6162EA5C"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4673D4">
            <w:pPr>
              <w:rPr>
                <w:rFonts w:ascii="Calibri" w:hAnsi="Calibri" w:cs="Calibri"/>
                <w:b/>
                <w:bCs/>
              </w:rPr>
            </w:pPr>
          </w:p>
        </w:tc>
      </w:tr>
    </w:tbl>
    <w:p w14:paraId="609B50C7" w14:textId="3BB6DFED"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4673D4">
            <w:pPr>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4673D4">
            <w:pPr>
              <w:rPr>
                <w:rFonts w:ascii="Calibri" w:hAnsi="Calibri" w:cs="Calibri"/>
                <w:b/>
                <w:bCs/>
              </w:rPr>
            </w:pPr>
            <w:r w:rsidRPr="1E6304D2">
              <w:rPr>
                <w:rFonts w:ascii="Calibri" w:hAnsi="Calibri" w:cs="Calibri"/>
                <w:b/>
                <w:bCs/>
              </w:rPr>
              <w:t>NOMBRE:</w:t>
            </w:r>
          </w:p>
          <w:p w14:paraId="5E29791A" w14:textId="77777777" w:rsidR="00F015B7" w:rsidRPr="008C2474" w:rsidRDefault="00F015B7" w:rsidP="004673D4">
            <w:pPr>
              <w:spacing w:line="259" w:lineRule="auto"/>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4673D4">
            <w:pPr>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4673D4">
            <w:pPr>
              <w:rPr>
                <w:rFonts w:ascii="Calibri" w:hAnsi="Calibri" w:cs="Calibri"/>
                <w:b/>
                <w:bCs/>
              </w:rPr>
            </w:pPr>
            <w:r w:rsidRPr="1E6304D2">
              <w:rPr>
                <w:rFonts w:ascii="Calibri" w:hAnsi="Calibri" w:cs="Calibri"/>
                <w:b/>
                <w:bCs/>
              </w:rPr>
              <w:t>COMPLEJIDAD:</w:t>
            </w:r>
          </w:p>
          <w:p w14:paraId="51168149" w14:textId="77777777" w:rsidR="00F015B7" w:rsidRPr="008C2474" w:rsidRDefault="00F015B7" w:rsidP="004673D4">
            <w:pPr>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4673D4">
            <w:pPr>
              <w:rPr>
                <w:rFonts w:ascii="Calibri" w:hAnsi="Calibri" w:cs="Calibri"/>
                <w:b/>
                <w:bCs/>
              </w:rPr>
            </w:pPr>
            <w:r w:rsidRPr="1E6304D2">
              <w:rPr>
                <w:rFonts w:ascii="Calibri" w:hAnsi="Calibri" w:cs="Calibri"/>
                <w:b/>
                <w:bCs/>
              </w:rPr>
              <w:t>PRIORIDAD:</w:t>
            </w:r>
          </w:p>
          <w:p w14:paraId="00391665" w14:textId="77777777" w:rsidR="00F015B7" w:rsidRPr="00BD6B3A" w:rsidRDefault="00F015B7" w:rsidP="004673D4">
            <w:pPr>
              <w:spacing w:line="259" w:lineRule="auto"/>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4673D4">
            <w:pPr>
              <w:rPr>
                <w:rFonts w:ascii="Calibri" w:hAnsi="Calibri" w:cs="Calibri"/>
                <w:b/>
                <w:bCs/>
              </w:rPr>
            </w:pPr>
            <w:r w:rsidRPr="1E6304D2">
              <w:rPr>
                <w:rFonts w:ascii="Calibri" w:hAnsi="Calibri" w:cs="Calibri"/>
                <w:b/>
                <w:bCs/>
              </w:rPr>
              <w:t>ACTORES:</w:t>
            </w:r>
          </w:p>
          <w:p w14:paraId="30DA5693"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4673D4">
            <w:pPr>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261AE0">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261AE0">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4673D4">
            <w:pPr>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4673D4">
            <w:pPr>
              <w:rPr>
                <w:rFonts w:ascii="Calibri" w:hAnsi="Calibri" w:cs="Calibri"/>
                <w:b/>
                <w:bCs/>
              </w:rPr>
            </w:pPr>
            <w:r w:rsidRPr="1E6304D2">
              <w:rPr>
                <w:rFonts w:ascii="Calibri" w:hAnsi="Calibri" w:cs="Calibri"/>
                <w:b/>
                <w:bCs/>
              </w:rPr>
              <w:t>NOTAS:</w:t>
            </w:r>
          </w:p>
          <w:p w14:paraId="68FEC72A" w14:textId="77777777" w:rsidR="00F015B7" w:rsidRPr="00C732AF"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4673D4">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4673D4">
            <w:pPr>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4673D4">
            <w:pPr>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4673D4">
            <w:pPr>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4673D4">
            <w:pPr>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4673D4">
            <w:pPr>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4673D4">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4673D4">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4673D4">
            <w:pPr>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4673D4">
            <w:pPr>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4673D4">
            <w:pPr>
              <w:rPr>
                <w:rFonts w:ascii="Calibri" w:hAnsi="Calibri" w:cs="Calibri"/>
                <w:b/>
                <w:bCs/>
              </w:rPr>
            </w:pPr>
            <w:r w:rsidRPr="1E6304D2">
              <w:rPr>
                <w:rFonts w:ascii="Calibri" w:hAnsi="Calibri" w:cs="Calibri"/>
                <w:b/>
                <w:bCs/>
              </w:rPr>
              <w:t>RIESGOS:</w:t>
            </w:r>
          </w:p>
          <w:p w14:paraId="02610DF2"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4673D4">
            <w:pPr>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4673D4">
            <w:pPr>
              <w:rPr>
                <w:rFonts w:ascii="Calibri" w:hAnsi="Calibri" w:cs="Calibri"/>
                <w:b/>
                <w:bCs/>
              </w:rPr>
            </w:pPr>
            <w:r w:rsidRPr="1E6304D2">
              <w:rPr>
                <w:rFonts w:ascii="Calibri" w:hAnsi="Calibri" w:cs="Calibri"/>
                <w:b/>
                <w:bCs/>
              </w:rPr>
              <w:t>CRITERIOS DE ACEPTACIÓN:</w:t>
            </w:r>
          </w:p>
          <w:p w14:paraId="19B389E9"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4673D4">
            <w:pPr>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4673D4">
            <w:pPr>
              <w:rPr>
                <w:rFonts w:ascii="Calibri" w:hAnsi="Calibri" w:cs="Calibri"/>
                <w:b/>
                <w:bCs/>
              </w:rPr>
            </w:pPr>
            <w:r w:rsidRPr="1E6304D2">
              <w:rPr>
                <w:rFonts w:ascii="Calibri" w:hAnsi="Calibri" w:cs="Calibri"/>
                <w:b/>
                <w:bCs/>
              </w:rPr>
              <w:t>PROTOTIPO EXPLORATORIO</w:t>
            </w:r>
          </w:p>
          <w:p w14:paraId="7E294058"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4673D4">
            <w:pPr>
              <w:spacing w:line="240" w:lineRule="atLeast"/>
              <w:rPr>
                <w:rFonts w:ascii="Calibri" w:eastAsia="Arial Unicode MS" w:hAnsi="Calibri" w:cs="Calibri"/>
                <w:i/>
              </w:rPr>
            </w:pPr>
          </w:p>
        </w:tc>
      </w:tr>
    </w:tbl>
    <w:p w14:paraId="71B94E80" w14:textId="0E3FBFC6" w:rsidR="00F015B7" w:rsidRDefault="00F015B7" w:rsidP="4C594623">
      <w:pPr>
        <w:ind w:left="2124"/>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4673D4">
            <w:pPr>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4673D4">
            <w:pPr>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4673D4">
            <w:pPr>
              <w:rPr>
                <w:rFonts w:ascii="Calibri" w:hAnsi="Calibri" w:cs="Calibri"/>
                <w:b/>
                <w:bCs/>
              </w:rPr>
            </w:pPr>
            <w:r w:rsidRPr="1E6304D2">
              <w:rPr>
                <w:rFonts w:ascii="Calibri" w:hAnsi="Calibri" w:cs="Calibri"/>
                <w:b/>
                <w:bCs/>
              </w:rPr>
              <w:t>NOMBRE:</w:t>
            </w:r>
          </w:p>
          <w:p w14:paraId="2C7CA147" w14:textId="77777777" w:rsidR="00F015B7" w:rsidRPr="008C2474" w:rsidRDefault="00F015B7" w:rsidP="004673D4">
            <w:pPr>
              <w:spacing w:line="259" w:lineRule="auto"/>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4673D4">
            <w:pPr>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4673D4">
            <w:pPr>
              <w:rPr>
                <w:rFonts w:ascii="Calibri" w:hAnsi="Calibri" w:cs="Calibri"/>
                <w:b/>
                <w:bCs/>
              </w:rPr>
            </w:pPr>
            <w:r w:rsidRPr="1E6304D2">
              <w:rPr>
                <w:rFonts w:ascii="Calibri" w:hAnsi="Calibri" w:cs="Calibri"/>
                <w:b/>
                <w:bCs/>
              </w:rPr>
              <w:t>COMPLEJIDAD:</w:t>
            </w:r>
          </w:p>
          <w:p w14:paraId="6C9381C2" w14:textId="77777777" w:rsidR="00F015B7" w:rsidRPr="008C2474" w:rsidRDefault="00F015B7" w:rsidP="004673D4">
            <w:pPr>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4673D4">
            <w:pPr>
              <w:rPr>
                <w:rFonts w:ascii="Calibri" w:hAnsi="Calibri" w:cs="Calibri"/>
                <w:b/>
                <w:bCs/>
              </w:rPr>
            </w:pPr>
            <w:r w:rsidRPr="1E6304D2">
              <w:rPr>
                <w:rFonts w:ascii="Calibri" w:hAnsi="Calibri" w:cs="Calibri"/>
                <w:b/>
                <w:bCs/>
              </w:rPr>
              <w:t>PRIORIDAD:</w:t>
            </w:r>
          </w:p>
          <w:p w14:paraId="1AF27183" w14:textId="77777777" w:rsidR="00F015B7" w:rsidRPr="00BD6B3A" w:rsidRDefault="00F015B7" w:rsidP="004673D4">
            <w:pPr>
              <w:spacing w:line="259" w:lineRule="auto"/>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4673D4">
            <w:pPr>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4673D4">
            <w:pPr>
              <w:spacing w:line="259" w:lineRule="auto"/>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4673D4">
            <w:pPr>
              <w:rPr>
                <w:rFonts w:ascii="Calibri" w:hAnsi="Calibri" w:cs="Calibri"/>
                <w:b/>
                <w:bCs/>
              </w:rPr>
            </w:pPr>
            <w:r w:rsidRPr="1E6304D2">
              <w:rPr>
                <w:rFonts w:ascii="Calibri" w:hAnsi="Calibri" w:cs="Calibri"/>
                <w:b/>
                <w:bCs/>
              </w:rPr>
              <w:t>ACTORES:</w:t>
            </w:r>
          </w:p>
          <w:p w14:paraId="57433A0B"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4673D4">
            <w:pPr>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261AE0">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4673D4">
            <w:pPr>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4673D4">
            <w:pPr>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4673D4">
            <w:pPr>
              <w:rPr>
                <w:rFonts w:ascii="Calibri" w:hAnsi="Calibri" w:cs="Calibri"/>
                <w:b/>
                <w:bCs/>
              </w:rPr>
            </w:pPr>
            <w:r w:rsidRPr="1E6304D2">
              <w:rPr>
                <w:rFonts w:ascii="Calibri" w:hAnsi="Calibri" w:cs="Calibri"/>
                <w:b/>
                <w:bCs/>
              </w:rPr>
              <w:t>NOTAS:</w:t>
            </w:r>
          </w:p>
          <w:p w14:paraId="1E5B6EB0" w14:textId="77777777" w:rsidR="00F015B7" w:rsidRPr="008C2474" w:rsidRDefault="00F015B7" w:rsidP="00261AE0">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261AE0">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4673D4">
            <w:pPr>
              <w:pStyle w:val="Prrafodelista"/>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4673D4">
            <w:pPr>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4673D4">
            <w:pPr>
              <w:rPr>
                <w:rFonts w:ascii="Calibri" w:hAnsi="Calibri" w:cs="Calibri"/>
                <w:lang w:eastAsia="es-ES"/>
              </w:rPr>
            </w:pPr>
            <w:r w:rsidRPr="1E6304D2">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4673D4">
            <w:pPr>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4673D4">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4673D4">
            <w:pPr>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4673D4">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4673D4">
            <w:pPr>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4673D4">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4673D4">
            <w:pPr>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4673D4">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4673D4">
            <w:pPr>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4673D4">
            <w:pPr>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4673D4">
            <w:pPr>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4673D4">
            <w:pPr>
              <w:pStyle w:val="listparagrap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4673D4">
            <w:pPr>
              <w:rPr>
                <w:rFonts w:ascii="Calibri" w:hAnsi="Calibri" w:cs="Calibri"/>
                <w:b/>
                <w:bCs/>
              </w:rPr>
            </w:pPr>
            <w:r w:rsidRPr="1E6304D2">
              <w:rPr>
                <w:rFonts w:ascii="Calibri" w:hAnsi="Calibri" w:cs="Calibri"/>
                <w:b/>
                <w:bCs/>
              </w:rPr>
              <w:t>RIESGOS:</w:t>
            </w:r>
          </w:p>
          <w:p w14:paraId="22ACDB1F"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4673D4">
            <w:pPr>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4673D4">
            <w:pPr>
              <w:rPr>
                <w:rFonts w:ascii="Calibri" w:hAnsi="Calibri" w:cs="Calibri"/>
                <w:b/>
                <w:bCs/>
              </w:rPr>
            </w:pPr>
            <w:r w:rsidRPr="1E6304D2">
              <w:rPr>
                <w:rFonts w:ascii="Calibri" w:hAnsi="Calibri" w:cs="Calibri"/>
                <w:b/>
                <w:bCs/>
              </w:rPr>
              <w:t>CRITERIOS DE ACEPTACIÓN:</w:t>
            </w:r>
          </w:p>
          <w:p w14:paraId="55BC3C31"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4673D4">
            <w:pPr>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4673D4">
            <w:pPr>
              <w:rPr>
                <w:rFonts w:ascii="Calibri" w:hAnsi="Calibri" w:cs="Calibri"/>
                <w:b/>
                <w:bCs/>
              </w:rPr>
            </w:pPr>
            <w:r w:rsidRPr="1E6304D2">
              <w:rPr>
                <w:rFonts w:ascii="Calibri" w:hAnsi="Calibri" w:cs="Calibri"/>
                <w:b/>
                <w:bCs/>
              </w:rPr>
              <w:t>PROTOTIPO EXPLORATORIO</w:t>
            </w:r>
          </w:p>
          <w:p w14:paraId="25A30B12" w14:textId="77777777" w:rsidR="00F015B7" w:rsidRDefault="00F015B7" w:rsidP="00261AE0">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4673D4">
            <w:pPr>
              <w:spacing w:line="240" w:lineRule="atLeast"/>
              <w:rPr>
                <w:rFonts w:ascii="Calibri" w:eastAsia="Arial Unicode MS" w:hAnsi="Calibri" w:cs="Calibri"/>
                <w:i/>
              </w:rPr>
            </w:pPr>
          </w:p>
        </w:tc>
      </w:tr>
    </w:tbl>
    <w:p w14:paraId="40300A48" w14:textId="77777777" w:rsidR="00D91A22" w:rsidRDefault="00D91A22"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075B4B">
            <w:pPr>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075B4B">
            <w:pPr>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075B4B">
            <w:pPr>
              <w:rPr>
                <w:rFonts w:ascii="Calibri" w:hAnsi="Calibri" w:cs="Calibri"/>
                <w:b/>
                <w:bCs/>
              </w:rPr>
            </w:pPr>
            <w:r w:rsidRPr="1E6304D2">
              <w:rPr>
                <w:rFonts w:ascii="Calibri" w:hAnsi="Calibri" w:cs="Calibri"/>
                <w:b/>
                <w:bCs/>
              </w:rPr>
              <w:t>NOMBRE:</w:t>
            </w:r>
          </w:p>
          <w:p w14:paraId="5DEEEF44" w14:textId="77777777" w:rsidR="00D91A22" w:rsidRPr="008C2474" w:rsidRDefault="00D91A22" w:rsidP="00075B4B">
            <w:pPr>
              <w:spacing w:line="259" w:lineRule="auto"/>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075B4B">
            <w:pPr>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075B4B">
            <w:pPr>
              <w:rPr>
                <w:rFonts w:ascii="Calibri" w:hAnsi="Calibri" w:cs="Calibri"/>
                <w:b/>
                <w:bCs/>
              </w:rPr>
            </w:pPr>
            <w:r w:rsidRPr="1E6304D2">
              <w:rPr>
                <w:rFonts w:ascii="Calibri" w:hAnsi="Calibri" w:cs="Calibri"/>
                <w:b/>
                <w:bCs/>
              </w:rPr>
              <w:t>COMPLEJIDAD:</w:t>
            </w:r>
          </w:p>
          <w:p w14:paraId="200A43C3" w14:textId="77777777" w:rsidR="00D91A22" w:rsidRPr="008C2474" w:rsidRDefault="00D91A22" w:rsidP="00075B4B">
            <w:pPr>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075B4B">
            <w:pPr>
              <w:rPr>
                <w:rFonts w:ascii="Calibri" w:hAnsi="Calibri" w:cs="Calibri"/>
                <w:b/>
                <w:bCs/>
              </w:rPr>
            </w:pPr>
            <w:r w:rsidRPr="1E6304D2">
              <w:rPr>
                <w:rFonts w:ascii="Calibri" w:hAnsi="Calibri" w:cs="Calibri"/>
                <w:b/>
                <w:bCs/>
              </w:rPr>
              <w:t>PRIORIDAD:</w:t>
            </w:r>
          </w:p>
          <w:p w14:paraId="6B06AA6A" w14:textId="77777777" w:rsidR="00D91A22" w:rsidRPr="00BD6B3A" w:rsidRDefault="00D91A22" w:rsidP="00075B4B">
            <w:pPr>
              <w:spacing w:line="259" w:lineRule="auto"/>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075B4B">
            <w:pPr>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075B4B">
            <w:pPr>
              <w:spacing w:line="259" w:lineRule="auto"/>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075B4B">
            <w:pPr>
              <w:rPr>
                <w:rFonts w:ascii="Calibri" w:hAnsi="Calibri" w:cs="Calibri"/>
                <w:b/>
                <w:bCs/>
              </w:rPr>
            </w:pPr>
            <w:r w:rsidRPr="1E6304D2">
              <w:rPr>
                <w:rFonts w:ascii="Calibri" w:hAnsi="Calibri" w:cs="Calibri"/>
                <w:b/>
                <w:bCs/>
              </w:rPr>
              <w:t>ACTORES:</w:t>
            </w:r>
          </w:p>
          <w:p w14:paraId="202378FE" w14:textId="1BA8EA3F" w:rsidR="00D91A22" w:rsidRPr="008C2474" w:rsidRDefault="00D91A22" w:rsidP="00075B4B">
            <w:pPr>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075B4B">
            <w:pPr>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261AE0">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075B4B">
            <w:pPr>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075B4B">
            <w:pPr>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075B4B">
            <w:pPr>
              <w:rPr>
                <w:rFonts w:ascii="Calibri" w:hAnsi="Calibri" w:cs="Calibri"/>
                <w:b/>
                <w:bCs/>
              </w:rPr>
            </w:pPr>
            <w:r w:rsidRPr="1E6304D2">
              <w:rPr>
                <w:rFonts w:ascii="Calibri" w:hAnsi="Calibri" w:cs="Calibri"/>
                <w:b/>
                <w:bCs/>
              </w:rPr>
              <w:lastRenderedPageBreak/>
              <w:t>NOTAS:</w:t>
            </w:r>
          </w:p>
          <w:p w14:paraId="6ECEF390" w14:textId="77777777" w:rsidR="00D91A22" w:rsidRPr="008C2474" w:rsidRDefault="00D91A22" w:rsidP="00261AE0">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261AE0">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075B4B">
            <w:pPr>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075B4B">
            <w:pPr>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075B4B">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075B4B">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075B4B">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075B4B">
            <w:pPr>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075B4B">
            <w:pPr>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075B4B">
            <w:pPr>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075B4B">
            <w:pPr>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075B4B">
            <w:pPr>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075B4B">
            <w:pPr>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F3754">
            <w:pPr>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261AE0">
            <w:pPr>
              <w:numPr>
                <w:ilvl w:val="0"/>
                <w:numId w:val="5"/>
              </w:numPr>
              <w:spacing w:line="240" w:lineRule="atLeast"/>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F3754">
            <w:pPr>
              <w:rPr>
                <w:rFonts w:ascii="Calibri" w:hAnsi="Calibri" w:cs="Calibri"/>
                <w:b/>
                <w:bCs/>
              </w:rPr>
            </w:pPr>
            <w:r w:rsidRPr="1E6304D2">
              <w:rPr>
                <w:rFonts w:ascii="Calibri" w:hAnsi="Calibri" w:cs="Calibri"/>
                <w:b/>
                <w:bCs/>
              </w:rPr>
              <w:t>RIESGOS:</w:t>
            </w:r>
          </w:p>
          <w:p w14:paraId="231DB1ED" w14:textId="77777777" w:rsidR="00D91A22" w:rsidRDefault="00D91A22" w:rsidP="00261AE0">
            <w:pPr>
              <w:numPr>
                <w:ilvl w:val="0"/>
                <w:numId w:val="5"/>
              </w:numPr>
              <w:spacing w:line="240" w:lineRule="atLeast"/>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F3754">
            <w:pPr>
              <w:spacing w:line="240" w:lineRule="atLeast"/>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F3754">
            <w:pPr>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261AE0">
            <w:pPr>
              <w:pStyle w:val="Prrafodelista"/>
              <w:numPr>
                <w:ilvl w:val="0"/>
                <w:numId w:val="5"/>
              </w:numPr>
              <w:spacing w:line="240" w:lineRule="atLeast"/>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F3754">
            <w:pPr>
              <w:spacing w:line="240" w:lineRule="atLeast"/>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F3754">
            <w:pPr>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261AE0">
            <w:pPr>
              <w:pStyle w:val="Prrafodelista"/>
              <w:numPr>
                <w:ilvl w:val="0"/>
                <w:numId w:val="5"/>
              </w:numPr>
              <w:spacing w:line="240" w:lineRule="atLeast"/>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F3754">
            <w:pPr>
              <w:spacing w:line="240" w:lineRule="atLeast"/>
              <w:rPr>
                <w:rFonts w:ascii="Calibri" w:eastAsia="Arial Unicode MS" w:hAnsi="Calibri" w:cs="Calibri"/>
                <w:i/>
              </w:rPr>
            </w:pPr>
          </w:p>
        </w:tc>
      </w:tr>
    </w:tbl>
    <w:p w14:paraId="45E49287" w14:textId="77777777" w:rsidR="00D91A22" w:rsidRDefault="00D91A22" w:rsidP="00C0671A">
      <w:pPr>
        <w:ind w:left="2124"/>
        <w:rPr>
          <w:rFonts w:ascii="Calibri" w:hAnsi="Calibri" w:cs="Book Antiqua"/>
          <w:b/>
          <w:spacing w:val="20"/>
        </w:rPr>
      </w:pPr>
    </w:p>
    <w:p w14:paraId="1201D904" w14:textId="77777777" w:rsidR="00323516" w:rsidRDefault="00323516" w:rsidP="00C0671A">
      <w:pPr>
        <w:ind w:left="2124"/>
        <w:rPr>
          <w:rFonts w:ascii="Calibri" w:hAnsi="Calibri" w:cs="Book Antiqua"/>
          <w:b/>
          <w:spacing w:val="20"/>
        </w:rPr>
      </w:pPr>
    </w:p>
    <w:p w14:paraId="2FEC1AA5" w14:textId="77777777" w:rsidR="00022702" w:rsidRDefault="00022702" w:rsidP="00C0671A">
      <w:pPr>
        <w:ind w:left="2124"/>
        <w:rPr>
          <w:rFonts w:ascii="Calibri" w:hAnsi="Calibri" w:cs="Book Antiqua"/>
          <w:b/>
          <w:spacing w:val="20"/>
        </w:rPr>
      </w:pPr>
    </w:p>
    <w:p w14:paraId="5F24B31F" w14:textId="77777777" w:rsidR="00022702" w:rsidRDefault="00022702" w:rsidP="00C0671A">
      <w:pPr>
        <w:ind w:left="2124"/>
        <w:rPr>
          <w:rFonts w:ascii="Calibri" w:hAnsi="Calibri" w:cs="Book Antiqua"/>
          <w:b/>
          <w:spacing w:val="20"/>
        </w:rPr>
      </w:pPr>
    </w:p>
    <w:p w14:paraId="6692F332" w14:textId="77777777" w:rsidR="00022702" w:rsidRDefault="00022702" w:rsidP="00C0671A">
      <w:pPr>
        <w:ind w:left="2124"/>
        <w:rPr>
          <w:rFonts w:ascii="Calibri" w:hAnsi="Calibri" w:cs="Book Antiqua"/>
          <w:b/>
          <w:spacing w:val="20"/>
        </w:rPr>
      </w:pPr>
    </w:p>
    <w:p w14:paraId="4D4B1860" w14:textId="77777777" w:rsidR="00022702" w:rsidRDefault="00022702" w:rsidP="00C0671A">
      <w:pPr>
        <w:ind w:left="2124"/>
        <w:rPr>
          <w:rFonts w:ascii="Calibri" w:hAnsi="Calibri" w:cs="Book Antiqua"/>
          <w:b/>
          <w:spacing w:val="20"/>
        </w:rPr>
      </w:pPr>
    </w:p>
    <w:p w14:paraId="08C814F7" w14:textId="77777777" w:rsidR="00022702" w:rsidRDefault="00022702" w:rsidP="00C0671A">
      <w:pPr>
        <w:ind w:left="2124"/>
        <w:rPr>
          <w:rFonts w:ascii="Calibri" w:hAnsi="Calibri" w:cs="Book Antiqua"/>
          <w:b/>
          <w:spacing w:val="20"/>
        </w:rPr>
      </w:pPr>
    </w:p>
    <w:p w14:paraId="6557EFDB" w14:textId="77777777" w:rsidR="00022702" w:rsidRDefault="00022702" w:rsidP="00C0671A">
      <w:pPr>
        <w:ind w:left="2124"/>
        <w:rPr>
          <w:rFonts w:ascii="Calibri" w:hAnsi="Calibri" w:cs="Book Antiqua"/>
          <w:b/>
          <w:spacing w:val="20"/>
        </w:rPr>
      </w:pPr>
    </w:p>
    <w:p w14:paraId="12254EA0" w14:textId="77777777" w:rsidR="00022702" w:rsidRDefault="00022702" w:rsidP="00C0671A">
      <w:pPr>
        <w:ind w:left="2124"/>
        <w:rPr>
          <w:rFonts w:ascii="Calibri" w:hAnsi="Calibri" w:cs="Book Antiqua"/>
          <w:b/>
          <w:spacing w:val="20"/>
        </w:rPr>
      </w:pPr>
    </w:p>
    <w:p w14:paraId="64BFFFB8" w14:textId="77777777" w:rsidR="00022702" w:rsidRDefault="00022702" w:rsidP="00C0671A">
      <w:pPr>
        <w:ind w:left="2124"/>
        <w:rPr>
          <w:rFonts w:ascii="Calibri" w:hAnsi="Calibri" w:cs="Book Antiqua"/>
          <w:b/>
          <w:spacing w:val="20"/>
        </w:rPr>
      </w:pPr>
    </w:p>
    <w:p w14:paraId="172218BF" w14:textId="77777777" w:rsidR="00022702" w:rsidRDefault="00022702" w:rsidP="00C0671A">
      <w:pPr>
        <w:ind w:left="2124"/>
        <w:rPr>
          <w:rFonts w:ascii="Calibri" w:hAnsi="Calibri" w:cs="Book Antiqua"/>
          <w:b/>
          <w:spacing w:val="20"/>
        </w:rPr>
      </w:pPr>
    </w:p>
    <w:p w14:paraId="57E81CD2" w14:textId="77777777" w:rsidR="00022702" w:rsidRDefault="00022702" w:rsidP="00C0671A">
      <w:pPr>
        <w:ind w:left="2124"/>
        <w:rPr>
          <w:rFonts w:ascii="Calibri" w:hAnsi="Calibri" w:cs="Book Antiqua"/>
          <w:b/>
          <w:spacing w:val="20"/>
        </w:rPr>
      </w:pPr>
    </w:p>
    <w:p w14:paraId="5452C8E2" w14:textId="77777777" w:rsidR="00022702" w:rsidRDefault="00022702"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075B4B">
            <w:pPr>
              <w:rPr>
                <w:rFonts w:ascii="Calibri" w:hAnsi="Calibri" w:cs="Calibri"/>
                <w:b/>
                <w:bCs/>
              </w:rPr>
            </w:pPr>
            <w:r w:rsidRPr="5927C4FB">
              <w:rPr>
                <w:rFonts w:ascii="Calibri" w:hAnsi="Calibri" w:cs="Calibri"/>
                <w:b/>
                <w:bCs/>
              </w:rPr>
              <w:lastRenderedPageBreak/>
              <w:t>IDENTIFICADOR CASO DE USO:</w:t>
            </w:r>
          </w:p>
          <w:p w14:paraId="0EFFC0AD" w14:textId="310ED52F" w:rsidR="005C2656" w:rsidRPr="008C2474" w:rsidRDefault="00DD13B3" w:rsidP="00075B4B">
            <w:pPr>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075B4B">
            <w:pPr>
              <w:rPr>
                <w:rFonts w:ascii="Calibri" w:hAnsi="Calibri" w:cs="Calibri"/>
                <w:b/>
                <w:bCs/>
              </w:rPr>
            </w:pPr>
            <w:r w:rsidRPr="5927C4FB">
              <w:rPr>
                <w:rFonts w:ascii="Calibri" w:hAnsi="Calibri" w:cs="Calibri"/>
                <w:b/>
                <w:bCs/>
              </w:rPr>
              <w:t>NOMBRE:</w:t>
            </w:r>
          </w:p>
          <w:p w14:paraId="0DF024FD" w14:textId="77777777" w:rsidR="005C2656" w:rsidRPr="008C2474" w:rsidRDefault="005C2656" w:rsidP="00075B4B">
            <w:pPr>
              <w:spacing w:line="259" w:lineRule="auto"/>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075B4B">
            <w:pPr>
              <w:spacing w:line="259" w:lineRule="auto"/>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075B4B">
            <w:pPr>
              <w:rPr>
                <w:rFonts w:ascii="Calibri" w:hAnsi="Calibri" w:cs="Calibri"/>
                <w:b/>
                <w:bCs/>
              </w:rPr>
            </w:pPr>
            <w:r w:rsidRPr="5927C4FB">
              <w:rPr>
                <w:rFonts w:ascii="Calibri" w:hAnsi="Calibri" w:cs="Calibri"/>
                <w:b/>
                <w:bCs/>
              </w:rPr>
              <w:t>COMPLEJIDAD:</w:t>
            </w:r>
          </w:p>
          <w:p w14:paraId="7D535DFA" w14:textId="77777777" w:rsidR="005C2656" w:rsidRPr="008C2474" w:rsidRDefault="005C2656" w:rsidP="00075B4B">
            <w:pPr>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075B4B">
            <w:pPr>
              <w:rPr>
                <w:rFonts w:ascii="Calibri" w:hAnsi="Calibri" w:cs="Calibri"/>
                <w:b/>
                <w:bCs/>
              </w:rPr>
            </w:pPr>
            <w:r w:rsidRPr="5927C4FB">
              <w:rPr>
                <w:rFonts w:ascii="Calibri" w:hAnsi="Calibri" w:cs="Calibri"/>
                <w:b/>
                <w:bCs/>
              </w:rPr>
              <w:t>PRIORIDAD:</w:t>
            </w:r>
          </w:p>
          <w:p w14:paraId="4F945311" w14:textId="77777777" w:rsidR="005C2656" w:rsidRPr="008C2474" w:rsidRDefault="005C2656" w:rsidP="00075B4B">
            <w:pPr>
              <w:spacing w:line="259" w:lineRule="auto"/>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075B4B">
            <w:pPr>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075B4B">
            <w:pPr>
              <w:rPr>
                <w:rFonts w:ascii="Calibri" w:hAnsi="Calibri" w:cs="Calibri"/>
                <w:b/>
                <w:bCs/>
              </w:rPr>
            </w:pPr>
            <w:r w:rsidRPr="5927C4FB">
              <w:rPr>
                <w:rFonts w:ascii="Calibri" w:hAnsi="Calibri" w:cs="Calibri"/>
                <w:b/>
                <w:bCs/>
              </w:rPr>
              <w:t>ACTORES:</w:t>
            </w:r>
          </w:p>
          <w:p w14:paraId="69DA8C55" w14:textId="48ED32D8" w:rsidR="005C2656" w:rsidRPr="008C2474" w:rsidRDefault="005C2656" w:rsidP="00075B4B">
            <w:pPr>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075B4B">
            <w:pPr>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261AE0">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075B4B">
            <w:pPr>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075B4B">
            <w:pPr>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075B4B">
            <w:pPr>
              <w:rPr>
                <w:rFonts w:ascii="Calibri" w:hAnsi="Calibri" w:cs="Calibri"/>
                <w:b/>
                <w:bCs/>
              </w:rPr>
            </w:pPr>
            <w:r w:rsidRPr="5927C4FB">
              <w:rPr>
                <w:rFonts w:ascii="Calibri" w:hAnsi="Calibri" w:cs="Calibri"/>
                <w:b/>
                <w:bCs/>
              </w:rPr>
              <w:t>NOTAS:</w:t>
            </w:r>
          </w:p>
          <w:p w14:paraId="46488035" w14:textId="77777777" w:rsidR="005C2656" w:rsidRPr="008C2474" w:rsidRDefault="005C2656"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075B4B">
            <w:pPr>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075B4B">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075B4B">
            <w:pPr>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075B4B">
            <w:pPr>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075B4B">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075B4B">
            <w:pPr>
              <w:spacing w:line="259" w:lineRule="auto"/>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075B4B">
            <w:pPr>
              <w:spacing w:line="259" w:lineRule="auto"/>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075B4B">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075B4B">
            <w:pPr>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075B4B">
            <w:pPr>
              <w:spacing w:line="259" w:lineRule="auto"/>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075B4B">
            <w:pPr>
              <w:spacing w:line="259" w:lineRule="auto"/>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E447EB">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E447EB">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E447EB">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E447EB">
            <w:pPr>
              <w:spacing w:line="240" w:lineRule="atLeast"/>
              <w:jc w:val="both"/>
              <w:rPr>
                <w:i/>
                <w:color w:val="000000" w:themeColor="text1"/>
              </w:rPr>
            </w:pPr>
          </w:p>
        </w:tc>
      </w:tr>
    </w:tbl>
    <w:p w14:paraId="391F8199" w14:textId="10332EDC" w:rsidR="00323516" w:rsidRDefault="00323516"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61732A">
            <w:pPr>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61732A">
            <w:pPr>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61732A">
            <w:pPr>
              <w:rPr>
                <w:rFonts w:ascii="Calibri" w:hAnsi="Calibri" w:cs="Calibri"/>
                <w:b/>
                <w:bCs/>
              </w:rPr>
            </w:pPr>
            <w:r w:rsidRPr="5927C4FB">
              <w:rPr>
                <w:rFonts w:ascii="Calibri" w:hAnsi="Calibri" w:cs="Calibri"/>
                <w:b/>
                <w:bCs/>
              </w:rPr>
              <w:t>NOMBRE:</w:t>
            </w:r>
          </w:p>
          <w:p w14:paraId="744EAA42" w14:textId="15AF516E" w:rsidR="00AC32B5" w:rsidRPr="008C2474" w:rsidRDefault="00AC32B5" w:rsidP="0061732A">
            <w:pPr>
              <w:spacing w:line="259" w:lineRule="auto"/>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61732A">
            <w:pPr>
              <w:spacing w:line="259" w:lineRule="auto"/>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61732A">
            <w:pPr>
              <w:rPr>
                <w:rFonts w:ascii="Calibri" w:hAnsi="Calibri" w:cs="Calibri"/>
                <w:b/>
                <w:bCs/>
              </w:rPr>
            </w:pPr>
            <w:r w:rsidRPr="5927C4FB">
              <w:rPr>
                <w:rFonts w:ascii="Calibri" w:hAnsi="Calibri" w:cs="Calibri"/>
                <w:b/>
                <w:bCs/>
              </w:rPr>
              <w:t>COMPLEJIDAD:</w:t>
            </w:r>
          </w:p>
          <w:p w14:paraId="23235AD8" w14:textId="77777777" w:rsidR="00AC32B5" w:rsidRDefault="00AC32B5" w:rsidP="0061732A">
            <w:pPr>
              <w:spacing w:line="259" w:lineRule="auto"/>
            </w:pPr>
            <w:r w:rsidRPr="008C2474">
              <w:rPr>
                <w:rFonts w:ascii="Calibri" w:hAnsi="Calibri" w:cs="Calibri"/>
              </w:rPr>
              <w:lastRenderedPageBreak/>
              <w:t>Alta</w:t>
            </w:r>
          </w:p>
        </w:tc>
        <w:tc>
          <w:tcPr>
            <w:tcW w:w="3068" w:type="dxa"/>
          </w:tcPr>
          <w:p w14:paraId="1E60CBF7" w14:textId="77777777" w:rsidR="00AC32B5" w:rsidRDefault="00AC32B5" w:rsidP="0061732A">
            <w:pPr>
              <w:rPr>
                <w:rFonts w:ascii="Calibri" w:hAnsi="Calibri" w:cs="Calibri"/>
                <w:b/>
                <w:bCs/>
              </w:rPr>
            </w:pPr>
            <w:r w:rsidRPr="5927C4FB">
              <w:rPr>
                <w:rFonts w:ascii="Calibri" w:hAnsi="Calibri" w:cs="Calibri"/>
                <w:b/>
                <w:bCs/>
              </w:rPr>
              <w:lastRenderedPageBreak/>
              <w:t>PRIORIDAD:</w:t>
            </w:r>
          </w:p>
          <w:p w14:paraId="027D7EC1" w14:textId="77777777" w:rsidR="00AC32B5" w:rsidRPr="008C2474" w:rsidRDefault="00AC32B5" w:rsidP="0061732A">
            <w:pPr>
              <w:spacing w:line="259" w:lineRule="auto"/>
              <w:rPr>
                <w:rFonts w:asciiTheme="minorHAnsi" w:hAnsiTheme="minorHAnsi" w:cstheme="minorBidi"/>
              </w:rPr>
            </w:pPr>
            <w:r w:rsidRPr="008C2474">
              <w:rPr>
                <w:rFonts w:asciiTheme="minorHAnsi" w:hAnsiTheme="minorHAnsi" w:cstheme="minorBidi"/>
              </w:rPr>
              <w:lastRenderedPageBreak/>
              <w:t>Alta</w:t>
            </w:r>
          </w:p>
        </w:tc>
      </w:tr>
      <w:tr w:rsidR="00AC32B5" w14:paraId="73838354" w14:textId="77777777" w:rsidTr="0061732A">
        <w:tc>
          <w:tcPr>
            <w:tcW w:w="9236" w:type="dxa"/>
            <w:gridSpan w:val="4"/>
          </w:tcPr>
          <w:p w14:paraId="52D45E49" w14:textId="77777777" w:rsidR="001511D7" w:rsidRDefault="00AC32B5" w:rsidP="001511D7">
            <w:pPr>
              <w:rPr>
                <w:rFonts w:ascii="Calibri" w:hAnsi="Calibri" w:cs="Calibri"/>
                <w:b/>
                <w:bCs/>
              </w:rPr>
            </w:pPr>
            <w:r w:rsidRPr="5927C4FB">
              <w:rPr>
                <w:rFonts w:ascii="Calibri" w:hAnsi="Calibri" w:cs="Calibri"/>
                <w:b/>
                <w:bCs/>
              </w:rPr>
              <w:lastRenderedPageBreak/>
              <w:t>REQUERIMIENTO FUNCIONAL ASOCIADO:</w:t>
            </w:r>
          </w:p>
          <w:p w14:paraId="48A4C0C1" w14:textId="64458907" w:rsidR="00AC32B5" w:rsidRPr="001511D7" w:rsidRDefault="00AC32B5" w:rsidP="001511D7">
            <w:pPr>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61732A">
            <w:pPr>
              <w:rPr>
                <w:rFonts w:ascii="Calibri" w:hAnsi="Calibri" w:cs="Calibri"/>
                <w:b/>
                <w:bCs/>
              </w:rPr>
            </w:pPr>
            <w:r w:rsidRPr="5927C4FB">
              <w:rPr>
                <w:rFonts w:ascii="Calibri" w:hAnsi="Calibri" w:cs="Calibri"/>
                <w:b/>
                <w:bCs/>
              </w:rPr>
              <w:t>ACTORES:</w:t>
            </w:r>
          </w:p>
          <w:p w14:paraId="4369635B" w14:textId="609AB0EC" w:rsidR="00AC32B5" w:rsidRPr="008C2474" w:rsidRDefault="00AC32B5" w:rsidP="0061732A">
            <w:pPr>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61732A">
            <w:pPr>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61732A">
            <w:pPr>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61732A">
            <w:pPr>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61732A">
            <w:pPr>
              <w:rPr>
                <w:rFonts w:ascii="Calibri" w:hAnsi="Calibri" w:cs="Calibri"/>
                <w:b/>
                <w:bCs/>
              </w:rPr>
            </w:pPr>
            <w:r w:rsidRPr="5927C4FB">
              <w:rPr>
                <w:rFonts w:ascii="Calibri" w:hAnsi="Calibri" w:cs="Calibri"/>
                <w:b/>
                <w:bCs/>
              </w:rPr>
              <w:t>NOTAS:</w:t>
            </w:r>
          </w:p>
          <w:p w14:paraId="68F3AFF2" w14:textId="77777777" w:rsidR="00AC32B5" w:rsidRPr="008C2474" w:rsidRDefault="00AC32B5"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1511D7">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61732A">
            <w:pPr>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61732A">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61732A">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61732A">
            <w:pPr>
              <w:spacing w:line="259" w:lineRule="auto"/>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61732A">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61732A">
            <w:pPr>
              <w:spacing w:line="259" w:lineRule="auto"/>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61732A">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61732A">
            <w:pPr>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61732A">
            <w:pPr>
              <w:spacing w:line="259" w:lineRule="auto"/>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1511D7">
            <w:pPr>
              <w:spacing w:line="259" w:lineRule="auto"/>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61732A">
            <w:pPr>
              <w:spacing w:line="259" w:lineRule="auto"/>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1511D7">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61732A">
            <w:pPr>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1511D7">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1511D7">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1511D7">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1511D7">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1511D7">
            <w:pPr>
              <w:spacing w:line="259" w:lineRule="auto"/>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335E31">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335E31">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335E31">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335E31">
            <w:pPr>
              <w:spacing w:line="240" w:lineRule="atLeast"/>
              <w:jc w:val="both"/>
              <w:rPr>
                <w:i/>
                <w:iCs/>
                <w:color w:val="000000" w:themeColor="text1"/>
              </w:rPr>
            </w:pPr>
          </w:p>
        </w:tc>
      </w:tr>
    </w:tbl>
    <w:p w14:paraId="620B3444" w14:textId="703009A3" w:rsidR="005C2656" w:rsidRDefault="005C2656" w:rsidP="00AC32B5">
      <w:pPr>
        <w:rPr>
          <w:rFonts w:ascii="Calibri" w:hAnsi="Calibri" w:cs="Book Antiqua"/>
          <w:b/>
          <w:spacing w:val="20"/>
        </w:rPr>
      </w:pPr>
    </w:p>
    <w:p w14:paraId="77AC0B5B" w14:textId="466EF02C" w:rsidR="00AC32B5" w:rsidRDefault="00AC32B5" w:rsidP="00AC32B5">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61732A">
            <w:pPr>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61732A">
            <w:pPr>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61732A">
            <w:pPr>
              <w:rPr>
                <w:rFonts w:ascii="Calibri" w:hAnsi="Calibri" w:cs="Calibri"/>
                <w:b/>
                <w:bCs/>
              </w:rPr>
            </w:pPr>
            <w:r w:rsidRPr="5927C4FB">
              <w:rPr>
                <w:rFonts w:ascii="Calibri" w:hAnsi="Calibri" w:cs="Calibri"/>
                <w:b/>
                <w:bCs/>
              </w:rPr>
              <w:t>NOMBRE:</w:t>
            </w:r>
          </w:p>
          <w:p w14:paraId="45E786B9" w14:textId="29A6EBEC" w:rsidR="000122B1" w:rsidRPr="008C2474" w:rsidRDefault="000122B1" w:rsidP="0061732A">
            <w:pPr>
              <w:spacing w:line="259" w:lineRule="auto"/>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61732A">
            <w:pPr>
              <w:spacing w:line="259" w:lineRule="auto"/>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61732A">
            <w:pPr>
              <w:rPr>
                <w:rFonts w:ascii="Calibri" w:hAnsi="Calibri" w:cs="Calibri"/>
                <w:b/>
                <w:bCs/>
              </w:rPr>
            </w:pPr>
            <w:r w:rsidRPr="5927C4FB">
              <w:rPr>
                <w:rFonts w:ascii="Calibri" w:hAnsi="Calibri" w:cs="Calibri"/>
                <w:b/>
                <w:bCs/>
              </w:rPr>
              <w:t>COMPLEJIDAD:</w:t>
            </w:r>
          </w:p>
          <w:p w14:paraId="552528F6" w14:textId="77777777" w:rsidR="000122B1" w:rsidRDefault="000122B1" w:rsidP="0061732A">
            <w:pPr>
              <w:spacing w:line="259" w:lineRule="auto"/>
            </w:pPr>
            <w:r w:rsidRPr="008C2474">
              <w:rPr>
                <w:rFonts w:ascii="Calibri" w:hAnsi="Calibri" w:cs="Calibri"/>
              </w:rPr>
              <w:t>Alta</w:t>
            </w:r>
          </w:p>
        </w:tc>
        <w:tc>
          <w:tcPr>
            <w:tcW w:w="3068" w:type="dxa"/>
          </w:tcPr>
          <w:p w14:paraId="0DA15A69" w14:textId="77777777" w:rsidR="000122B1" w:rsidRDefault="000122B1" w:rsidP="0061732A">
            <w:pPr>
              <w:rPr>
                <w:rFonts w:ascii="Calibri" w:hAnsi="Calibri" w:cs="Calibri"/>
                <w:b/>
                <w:bCs/>
              </w:rPr>
            </w:pPr>
            <w:r w:rsidRPr="5927C4FB">
              <w:rPr>
                <w:rFonts w:ascii="Calibri" w:hAnsi="Calibri" w:cs="Calibri"/>
                <w:b/>
                <w:bCs/>
              </w:rPr>
              <w:t>PRIORIDAD:</w:t>
            </w:r>
          </w:p>
          <w:p w14:paraId="02162DFD" w14:textId="77777777" w:rsidR="000122B1" w:rsidRPr="008C2474" w:rsidRDefault="000122B1" w:rsidP="0061732A">
            <w:pPr>
              <w:spacing w:line="259" w:lineRule="auto"/>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61732A">
            <w:pPr>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61732A">
            <w:pPr>
              <w:rPr>
                <w:rFonts w:ascii="Calibri" w:hAnsi="Calibri" w:cs="Calibri"/>
                <w:b/>
                <w:bCs/>
              </w:rPr>
            </w:pPr>
            <w:r w:rsidRPr="008C2474">
              <w:rPr>
                <w:rFonts w:ascii="Calibri" w:eastAsia="Arial Unicode MS" w:hAnsi="Calibri" w:cs="Calibri"/>
                <w:i/>
              </w:rPr>
              <w:lastRenderedPageBreak/>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61732A">
            <w:pPr>
              <w:rPr>
                <w:rFonts w:ascii="Calibri" w:hAnsi="Calibri" w:cs="Calibri"/>
                <w:b/>
                <w:bCs/>
              </w:rPr>
            </w:pPr>
            <w:r w:rsidRPr="5927C4FB">
              <w:rPr>
                <w:rFonts w:ascii="Calibri" w:hAnsi="Calibri" w:cs="Calibri"/>
                <w:b/>
                <w:bCs/>
              </w:rPr>
              <w:lastRenderedPageBreak/>
              <w:t>ACTORES:</w:t>
            </w:r>
          </w:p>
          <w:p w14:paraId="4FCF6874" w14:textId="0588CE5F" w:rsidR="000122B1" w:rsidRPr="008C2474" w:rsidRDefault="000122B1" w:rsidP="0061732A">
            <w:pPr>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61732A">
            <w:pPr>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61732A">
            <w:pPr>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61732A">
            <w:pPr>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61732A">
            <w:pPr>
              <w:rPr>
                <w:rFonts w:ascii="Calibri" w:hAnsi="Calibri" w:cs="Calibri"/>
                <w:b/>
                <w:bCs/>
              </w:rPr>
            </w:pPr>
            <w:r w:rsidRPr="5927C4FB">
              <w:rPr>
                <w:rFonts w:ascii="Calibri" w:hAnsi="Calibri" w:cs="Calibri"/>
                <w:b/>
                <w:bCs/>
              </w:rPr>
              <w:t>NOTAS:</w:t>
            </w:r>
          </w:p>
          <w:p w14:paraId="66898D76" w14:textId="7CE1EB62" w:rsidR="000122B1" w:rsidRPr="008C2474" w:rsidRDefault="000122B1"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61732A">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61732A">
            <w:pPr>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61732A">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61732A">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61732A">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61732A">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61732A">
            <w:pPr>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0122B1">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61732A">
            <w:pPr>
              <w:spacing w:line="259" w:lineRule="auto"/>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61732A">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61732A">
            <w:pPr>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61732A">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61732A">
            <w:pPr>
              <w:spacing w:line="259" w:lineRule="auto"/>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61732A">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61732A">
            <w:pPr>
              <w:spacing w:line="259" w:lineRule="auto"/>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61732A">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61732A">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61732A">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61732A">
            <w:pPr>
              <w:spacing w:line="240" w:lineRule="atLeast"/>
              <w:jc w:val="both"/>
              <w:rPr>
                <w:i/>
                <w:iCs/>
                <w:color w:val="000000" w:themeColor="text1"/>
              </w:rPr>
            </w:pPr>
          </w:p>
        </w:tc>
      </w:tr>
    </w:tbl>
    <w:p w14:paraId="7E7593C2" w14:textId="7FB2860A" w:rsidR="000122B1" w:rsidRDefault="000122B1" w:rsidP="00AC32B5">
      <w:pPr>
        <w:rPr>
          <w:rFonts w:ascii="Calibri" w:hAnsi="Calibri" w:cs="Book Antiqua"/>
          <w:b/>
          <w:spacing w:val="20"/>
        </w:rPr>
      </w:pPr>
    </w:p>
    <w:p w14:paraId="7ECD248A" w14:textId="1EFFCC87" w:rsidR="000122B1" w:rsidRDefault="000122B1" w:rsidP="00AC32B5">
      <w:pPr>
        <w:rPr>
          <w:rFonts w:ascii="Calibri" w:hAnsi="Calibri" w:cs="Book Antiqua"/>
          <w:b/>
          <w:spacing w:val="20"/>
        </w:rPr>
      </w:pPr>
    </w:p>
    <w:p w14:paraId="56561D66" w14:textId="77777777" w:rsidR="000122B1" w:rsidRDefault="000122B1" w:rsidP="00AC32B5">
      <w:pPr>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61732A">
            <w:pPr>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61732A">
            <w:pPr>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61732A">
            <w:pPr>
              <w:rPr>
                <w:rFonts w:ascii="Calibri" w:hAnsi="Calibri" w:cs="Calibri"/>
                <w:b/>
                <w:bCs/>
              </w:rPr>
            </w:pPr>
            <w:r w:rsidRPr="5927C4FB">
              <w:rPr>
                <w:rFonts w:ascii="Calibri" w:hAnsi="Calibri" w:cs="Calibri"/>
                <w:b/>
                <w:bCs/>
              </w:rPr>
              <w:t>NOMBRE:</w:t>
            </w:r>
          </w:p>
          <w:p w14:paraId="0DD529BE" w14:textId="67A5D023" w:rsidR="00335E31" w:rsidRPr="008C2474" w:rsidRDefault="00335E31" w:rsidP="0061732A">
            <w:pPr>
              <w:spacing w:line="259" w:lineRule="auto"/>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61732A">
            <w:pPr>
              <w:spacing w:line="259" w:lineRule="auto"/>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61732A">
            <w:pPr>
              <w:rPr>
                <w:rFonts w:ascii="Calibri" w:hAnsi="Calibri" w:cs="Calibri"/>
                <w:b/>
                <w:bCs/>
              </w:rPr>
            </w:pPr>
            <w:r w:rsidRPr="5927C4FB">
              <w:rPr>
                <w:rFonts w:ascii="Calibri" w:hAnsi="Calibri" w:cs="Calibri"/>
                <w:b/>
                <w:bCs/>
              </w:rPr>
              <w:t>COMPLEJIDAD:</w:t>
            </w:r>
          </w:p>
          <w:p w14:paraId="6810E34D" w14:textId="77777777" w:rsidR="00335E31" w:rsidRDefault="00335E31" w:rsidP="0061732A">
            <w:pPr>
              <w:spacing w:line="259" w:lineRule="auto"/>
            </w:pPr>
            <w:r w:rsidRPr="008C2474">
              <w:rPr>
                <w:rFonts w:ascii="Calibri" w:hAnsi="Calibri" w:cs="Calibri"/>
              </w:rPr>
              <w:t>Alta</w:t>
            </w:r>
          </w:p>
        </w:tc>
        <w:tc>
          <w:tcPr>
            <w:tcW w:w="3068" w:type="dxa"/>
          </w:tcPr>
          <w:p w14:paraId="6AECEF91" w14:textId="77777777" w:rsidR="00335E31" w:rsidRDefault="00335E31" w:rsidP="0061732A">
            <w:pPr>
              <w:rPr>
                <w:rFonts w:ascii="Calibri" w:hAnsi="Calibri" w:cs="Calibri"/>
                <w:b/>
                <w:bCs/>
              </w:rPr>
            </w:pPr>
            <w:r w:rsidRPr="5927C4FB">
              <w:rPr>
                <w:rFonts w:ascii="Calibri" w:hAnsi="Calibri" w:cs="Calibri"/>
                <w:b/>
                <w:bCs/>
              </w:rPr>
              <w:t>PRIORIDAD:</w:t>
            </w:r>
          </w:p>
          <w:p w14:paraId="1EAF6B6A" w14:textId="22BCA61C" w:rsidR="00335E31" w:rsidRPr="008C2474" w:rsidRDefault="008B6ECC" w:rsidP="0061732A">
            <w:pPr>
              <w:spacing w:line="259" w:lineRule="auto"/>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61732A">
            <w:pPr>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61732A">
            <w:pPr>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61732A">
            <w:pPr>
              <w:rPr>
                <w:rFonts w:ascii="Calibri" w:hAnsi="Calibri" w:cs="Calibri"/>
                <w:b/>
                <w:bCs/>
              </w:rPr>
            </w:pPr>
            <w:r w:rsidRPr="5927C4FB">
              <w:rPr>
                <w:rFonts w:ascii="Calibri" w:hAnsi="Calibri" w:cs="Calibri"/>
                <w:b/>
                <w:bCs/>
              </w:rPr>
              <w:t>ACTORES:</w:t>
            </w:r>
          </w:p>
          <w:p w14:paraId="6F40AF12" w14:textId="6E77728F" w:rsidR="00335E31" w:rsidRPr="008C2474" w:rsidRDefault="00335E31" w:rsidP="0061732A">
            <w:pPr>
              <w:rPr>
                <w:rFonts w:ascii="Calibri" w:eastAsia="Arial Unicode MS" w:hAnsi="Calibri" w:cs="Calibri"/>
                <w:i/>
              </w:rPr>
            </w:pPr>
            <w:r w:rsidRPr="73FDAE8C">
              <w:rPr>
                <w:rFonts w:ascii="Calibri" w:eastAsia="Arial Unicode MS" w:hAnsi="Calibri" w:cs="Calibri"/>
                <w:i/>
              </w:rPr>
              <w:lastRenderedPageBreak/>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61732A">
            <w:pPr>
              <w:rPr>
                <w:rFonts w:ascii="Calibri" w:hAnsi="Calibri" w:cs="Calibri"/>
                <w:b/>
                <w:bCs/>
              </w:rPr>
            </w:pPr>
            <w:r w:rsidRPr="5927C4FB">
              <w:rPr>
                <w:rFonts w:ascii="Calibri" w:hAnsi="Calibri" w:cs="Calibri"/>
                <w:b/>
                <w:bCs/>
              </w:rPr>
              <w:lastRenderedPageBreak/>
              <w:t>CASOS DE USO ASOCIADOS:</w:t>
            </w:r>
          </w:p>
          <w:p w14:paraId="29EB8E85" w14:textId="77777777" w:rsidR="00335E31" w:rsidRPr="00FF3754" w:rsidRDefault="00335E31"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61732A">
            <w:pPr>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61732A">
            <w:pPr>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61732A">
            <w:pPr>
              <w:rPr>
                <w:rFonts w:ascii="Calibri" w:hAnsi="Calibri" w:cs="Calibri"/>
                <w:b/>
                <w:bCs/>
              </w:rPr>
            </w:pPr>
            <w:r w:rsidRPr="5927C4FB">
              <w:rPr>
                <w:rFonts w:ascii="Calibri" w:hAnsi="Calibri" w:cs="Calibri"/>
                <w:b/>
                <w:bCs/>
              </w:rPr>
              <w:t>NOTAS:</w:t>
            </w:r>
          </w:p>
          <w:p w14:paraId="3DEA4D5C" w14:textId="7DEFE0C0" w:rsidR="00B0146C" w:rsidRPr="00B0146C" w:rsidRDefault="00B0146C"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261AE0">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61732A">
            <w:pPr>
              <w:rPr>
                <w:rFonts w:ascii="Calibri" w:hAnsi="Calibri" w:cs="Calibri"/>
                <w:b/>
                <w:bCs/>
              </w:rPr>
            </w:pPr>
            <w:r w:rsidRPr="5927C4FB">
              <w:rPr>
                <w:rFonts w:ascii="Calibri" w:hAnsi="Calibri" w:cs="Calibri"/>
                <w:b/>
                <w:bCs/>
              </w:rPr>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61732A">
            <w:pPr>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B0146C">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B0146C">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61732A">
            <w:pPr>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61732A">
            <w:pPr>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B0146C">
            <w:pPr>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B0146C">
            <w:pPr>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B0146C">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B0146C">
            <w:pPr>
              <w:spacing w:line="259" w:lineRule="auto"/>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B0146C">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B0146C">
            <w:pPr>
              <w:spacing w:line="259" w:lineRule="auto"/>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B0146C">
            <w:pPr>
              <w:spacing w:line="259" w:lineRule="auto"/>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61732A">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61732A">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61732A">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61732A">
            <w:pPr>
              <w:spacing w:line="240" w:lineRule="atLeast"/>
              <w:jc w:val="both"/>
              <w:rPr>
                <w:i/>
                <w:iCs/>
                <w:color w:val="000000" w:themeColor="text1"/>
              </w:rPr>
            </w:pPr>
          </w:p>
        </w:tc>
      </w:tr>
    </w:tbl>
    <w:p w14:paraId="6AA75A98" w14:textId="77777777" w:rsidR="005C2656" w:rsidRDefault="005C2656" w:rsidP="000766A4">
      <w:pPr>
        <w:rPr>
          <w:rFonts w:ascii="Calibri" w:hAnsi="Calibri" w:cs="Book Antiqua"/>
          <w:b/>
          <w:spacing w:val="20"/>
        </w:rPr>
      </w:pPr>
    </w:p>
    <w:p w14:paraId="6390D1DC" w14:textId="77777777" w:rsidR="008F38CB" w:rsidRDefault="008F38CB" w:rsidP="00C0671A">
      <w:pPr>
        <w:ind w:left="2124"/>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075B4B">
            <w:pPr>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075B4B">
            <w:pPr>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075B4B">
            <w:pPr>
              <w:rPr>
                <w:rFonts w:ascii="Calibri" w:hAnsi="Calibri" w:cs="Calibri"/>
                <w:b/>
                <w:bCs/>
              </w:rPr>
            </w:pPr>
            <w:r w:rsidRPr="5927C4FB">
              <w:rPr>
                <w:rFonts w:ascii="Calibri" w:hAnsi="Calibri" w:cs="Calibri"/>
                <w:b/>
                <w:bCs/>
              </w:rPr>
              <w:t>NOMBRE:</w:t>
            </w:r>
          </w:p>
          <w:p w14:paraId="6F985226" w14:textId="77777777" w:rsidR="000419CB" w:rsidRPr="008C2474" w:rsidRDefault="000419CB" w:rsidP="00075B4B">
            <w:pPr>
              <w:spacing w:line="259" w:lineRule="auto"/>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075B4B">
            <w:pPr>
              <w:spacing w:line="259" w:lineRule="auto"/>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075B4B">
            <w:pPr>
              <w:rPr>
                <w:rFonts w:ascii="Calibri" w:hAnsi="Calibri" w:cs="Calibri"/>
                <w:b/>
                <w:bCs/>
              </w:rPr>
            </w:pPr>
            <w:r w:rsidRPr="5927C4FB">
              <w:rPr>
                <w:rFonts w:ascii="Calibri" w:hAnsi="Calibri" w:cs="Calibri"/>
                <w:b/>
                <w:bCs/>
              </w:rPr>
              <w:t>COMPLEJIDAD:</w:t>
            </w:r>
          </w:p>
          <w:p w14:paraId="781FDEFA" w14:textId="77777777" w:rsidR="000419CB" w:rsidRDefault="000419CB" w:rsidP="00075B4B">
            <w:pPr>
              <w:spacing w:line="259" w:lineRule="auto"/>
            </w:pPr>
            <w:r w:rsidRPr="008C2474">
              <w:rPr>
                <w:rFonts w:ascii="Calibri" w:hAnsi="Calibri" w:cs="Calibri"/>
              </w:rPr>
              <w:t>Media</w:t>
            </w:r>
          </w:p>
        </w:tc>
        <w:tc>
          <w:tcPr>
            <w:tcW w:w="3068" w:type="dxa"/>
          </w:tcPr>
          <w:p w14:paraId="79BA1B72" w14:textId="77777777" w:rsidR="000419CB" w:rsidRDefault="000419CB" w:rsidP="00075B4B">
            <w:pPr>
              <w:rPr>
                <w:rFonts w:ascii="Calibri" w:hAnsi="Calibri" w:cs="Calibri"/>
                <w:b/>
                <w:bCs/>
              </w:rPr>
            </w:pPr>
            <w:r w:rsidRPr="5927C4FB">
              <w:rPr>
                <w:rFonts w:ascii="Calibri" w:hAnsi="Calibri" w:cs="Calibri"/>
                <w:b/>
                <w:bCs/>
              </w:rPr>
              <w:t>PRIORIDAD:</w:t>
            </w:r>
          </w:p>
          <w:p w14:paraId="73BBE3B7" w14:textId="77777777" w:rsidR="000419CB" w:rsidRPr="008C2474" w:rsidRDefault="000419CB" w:rsidP="00075B4B">
            <w:pPr>
              <w:spacing w:line="259" w:lineRule="auto"/>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075B4B">
            <w:pPr>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lastRenderedPageBreak/>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075B4B">
            <w:pPr>
              <w:rPr>
                <w:rFonts w:ascii="Calibri" w:hAnsi="Calibri" w:cs="Calibri"/>
                <w:b/>
                <w:bCs/>
              </w:rPr>
            </w:pPr>
            <w:r w:rsidRPr="5927C4FB">
              <w:rPr>
                <w:rFonts w:ascii="Calibri" w:hAnsi="Calibri" w:cs="Calibri"/>
                <w:b/>
                <w:bCs/>
              </w:rPr>
              <w:lastRenderedPageBreak/>
              <w:t>ACTORES:</w:t>
            </w:r>
          </w:p>
          <w:p w14:paraId="5B10E279" w14:textId="6CBF15C6" w:rsidR="000419CB" w:rsidRPr="008C2474" w:rsidRDefault="000419CB" w:rsidP="00075B4B">
            <w:pPr>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075B4B">
            <w:pPr>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261AE0">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075B4B">
            <w:pPr>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075B4B">
            <w:pPr>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075B4B">
            <w:pPr>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075B4B">
            <w:pPr>
              <w:rPr>
                <w:rFonts w:ascii="Calibri" w:hAnsi="Calibri" w:cs="Calibri"/>
                <w:b/>
                <w:bCs/>
              </w:rPr>
            </w:pPr>
            <w:r w:rsidRPr="5927C4FB">
              <w:rPr>
                <w:rFonts w:ascii="Calibri" w:hAnsi="Calibri" w:cs="Calibri"/>
                <w:b/>
                <w:bCs/>
              </w:rPr>
              <w:t>NOTAS:</w:t>
            </w:r>
          </w:p>
          <w:p w14:paraId="79385D29" w14:textId="77777777" w:rsidR="000419CB" w:rsidRPr="008C2474" w:rsidRDefault="000419CB" w:rsidP="00261AE0">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075B4B">
            <w:pPr>
              <w:pStyle w:val="Prrafodelista"/>
              <w:spacing w:line="259" w:lineRule="auto"/>
              <w:ind w:left="360"/>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075B4B">
            <w:pPr>
              <w:rPr>
                <w:rFonts w:ascii="Calibri" w:hAnsi="Calibri" w:cs="Calibri"/>
                <w:b/>
                <w:bCs/>
              </w:rPr>
            </w:pPr>
            <w:r w:rsidRPr="5927C4FB">
              <w:rPr>
                <w:rFonts w:ascii="Calibri" w:hAnsi="Calibri" w:cs="Calibri"/>
                <w:b/>
                <w:bCs/>
              </w:rPr>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075B4B">
            <w:pPr>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075B4B">
            <w:pPr>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075B4B">
            <w:pPr>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075B4B">
            <w:pPr>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075B4B">
            <w:pPr>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075B4B">
            <w:pPr>
              <w:spacing w:line="259" w:lineRule="auto"/>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075B4B">
            <w:pPr>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075B4B">
            <w:pPr>
              <w:spacing w:line="259" w:lineRule="auto"/>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075B4B">
            <w:pPr>
              <w:spacing w:line="259" w:lineRule="auto"/>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075B4B">
            <w:pPr>
              <w:spacing w:line="259" w:lineRule="auto"/>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7E60AB">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7E60AB">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7E60AB">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7E60AB">
            <w:pPr>
              <w:pStyle w:val="Prrafodelista"/>
              <w:spacing w:line="240" w:lineRule="atLeast"/>
              <w:ind w:left="360"/>
              <w:jc w:val="both"/>
              <w:rPr>
                <w:rFonts w:ascii="Calibri" w:hAnsi="Calibri" w:cs="Calibri"/>
                <w:b/>
                <w:bCs/>
              </w:rPr>
            </w:pPr>
          </w:p>
        </w:tc>
      </w:tr>
    </w:tbl>
    <w:p w14:paraId="4ED8C4DF" w14:textId="77777777" w:rsidR="00C0671A" w:rsidRDefault="00C0671A" w:rsidP="00C0671A">
      <w:pPr>
        <w:ind w:left="2124"/>
        <w:rPr>
          <w:rFonts w:ascii="Calibri" w:hAnsi="Calibri" w:cs="Book Antiqua"/>
          <w:b/>
          <w:spacing w:val="20"/>
        </w:rPr>
      </w:pPr>
    </w:p>
    <w:p w14:paraId="34595659" w14:textId="77777777" w:rsidR="00C0671A" w:rsidRDefault="00C0671A" w:rsidP="00A3332F"/>
    <w:p w14:paraId="62525ECF" w14:textId="77777777" w:rsidR="00C0671A" w:rsidRDefault="00C0671A" w:rsidP="00A3332F"/>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075B4B">
            <w:pPr>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075B4B">
            <w:pPr>
              <w:spacing w:line="259" w:lineRule="auto"/>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075B4B">
            <w:pPr>
              <w:spacing w:line="259" w:lineRule="auto"/>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075B4B">
            <w:pPr>
              <w:spacing w:line="259" w:lineRule="auto"/>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075B4B">
            <w:pPr>
              <w:spacing w:line="259" w:lineRule="auto"/>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261AE0">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075B4B">
            <w:pPr>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075B4B">
            <w:pPr>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lastRenderedPageBreak/>
              <w:t>DESCRIPCIÓN:</w:t>
            </w:r>
          </w:p>
          <w:p w14:paraId="5A8C2C73"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261AE0">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075B4B">
            <w:pPr>
              <w:pStyle w:val="Prrafodelista"/>
              <w:spacing w:line="259" w:lineRule="auto"/>
              <w:ind w:left="360"/>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075B4B">
            <w:pPr>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t>ES-1.1</w:t>
            </w:r>
          </w:p>
        </w:tc>
        <w:tc>
          <w:tcPr>
            <w:tcW w:w="7983" w:type="dxa"/>
            <w:gridSpan w:val="3"/>
            <w:tcBorders>
              <w:bottom w:val="single" w:sz="4" w:space="0" w:color="auto"/>
            </w:tcBorders>
          </w:tcPr>
          <w:p w14:paraId="6AFDAAA8"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075B4B">
            <w:pPr>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075B4B">
            <w:pPr>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075B4B">
            <w:pPr>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075B4B">
            <w:pPr>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075B4B">
            <w:pPr>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075B4B">
            <w:pPr>
              <w:spacing w:line="259" w:lineRule="auto"/>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075B4B">
            <w:pPr>
              <w:spacing w:line="259" w:lineRule="auto"/>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261AE0">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261AE0">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261AE0">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075B4B">
            <w:pPr>
              <w:spacing w:line="240" w:lineRule="atLeast"/>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075B4B">
            <w:pPr>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075B4B">
            <w:pPr>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075B4B">
            <w:pPr>
              <w:rPr>
                <w:rFonts w:asciiTheme="minorHAnsi" w:hAnsiTheme="minorHAnsi" w:cstheme="minorHAnsi"/>
                <w:b/>
                <w:bCs/>
                <w:color w:val="000000" w:themeColor="text1"/>
              </w:rPr>
            </w:pPr>
          </w:p>
        </w:tc>
      </w:tr>
    </w:tbl>
    <w:p w14:paraId="0D0C1A2C" w14:textId="77777777" w:rsidR="00C0671A" w:rsidRPr="00A3332F" w:rsidRDefault="00C0671A" w:rsidP="00A3332F"/>
    <w:p w14:paraId="2B111718" w14:textId="77777777" w:rsidR="002445AD" w:rsidRDefault="002445AD" w:rsidP="00A3332F"/>
    <w:p w14:paraId="73B0AF32" w14:textId="77777777" w:rsidR="002445AD" w:rsidRDefault="002445AD"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075B4B">
            <w:pPr>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075B4B">
            <w:pPr>
              <w:spacing w:line="259" w:lineRule="auto"/>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075B4B">
            <w:pPr>
              <w:spacing w:line="259" w:lineRule="auto"/>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lastRenderedPageBreak/>
              <w:t>COMPLEJIDAD:</w:t>
            </w:r>
          </w:p>
          <w:p w14:paraId="6A6FA982" w14:textId="77777777" w:rsidR="00430588" w:rsidRDefault="00430588" w:rsidP="00075B4B">
            <w:pPr>
              <w:spacing w:line="259" w:lineRule="auto"/>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075B4B">
            <w:pPr>
              <w:spacing w:line="259" w:lineRule="auto"/>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075B4B">
            <w:pPr>
              <w:spacing w:line="259" w:lineRule="auto"/>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075B4B">
            <w:pPr>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3687F527" w14:textId="77777777" w:rsidR="00430588" w:rsidRDefault="00430588" w:rsidP="00075B4B">
            <w:pPr>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075B4B">
            <w:pPr>
              <w:rPr>
                <w:rFonts w:ascii="Calibri" w:hAnsi="Calibri" w:cs="Calibri"/>
                <w:color w:val="000000" w:themeColor="text1"/>
                <w:lang w:eastAsia="es-ES"/>
              </w:rPr>
            </w:pPr>
            <w:r w:rsidRPr="11C111F3">
              <w:rPr>
                <w:rFonts w:ascii="Calibri" w:hAnsi="Calibri" w:cs="Calibri"/>
                <w:b/>
                <w:bCs/>
                <w:color w:val="000000" w:themeColor="text1"/>
              </w:rPr>
              <w:t>DESCRIPCIÓN:</w:t>
            </w:r>
          </w:p>
          <w:p w14:paraId="7F3C41F9" w14:textId="77777777" w:rsidR="00430588" w:rsidRDefault="00430588" w:rsidP="00075B4B">
            <w:pPr>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261AE0">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075B4B">
            <w:pPr>
              <w:pStyle w:val="Prrafodelista"/>
              <w:spacing w:line="259" w:lineRule="auto"/>
              <w:ind w:left="360"/>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075B4B">
            <w:pPr>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075B4B">
            <w:pPr>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075B4B">
            <w:pPr>
              <w:spacing w:line="259" w:lineRule="auto"/>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075B4B">
            <w:pPr>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075B4B">
            <w:pPr>
              <w:spacing w:line="259" w:lineRule="auto"/>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075B4B">
            <w:pPr>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075B4B">
            <w:pPr>
              <w:spacing w:line="259" w:lineRule="auto"/>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075B4B">
            <w:pPr>
              <w:spacing w:line="259" w:lineRule="auto"/>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075B4B">
            <w:pPr>
              <w:spacing w:line="259" w:lineRule="auto"/>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261AE0">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261AE0">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075B4B">
            <w:pPr>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261AE0">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A3332F"/>
    <w:p w14:paraId="4B9500BD" w14:textId="77777777" w:rsidR="00430588" w:rsidRDefault="00430588" w:rsidP="00A3332F"/>
    <w:p w14:paraId="6E54FF46" w14:textId="77777777" w:rsidR="00430588" w:rsidRDefault="00430588"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075B4B">
            <w:pPr>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075B4B">
            <w:pPr>
              <w:spacing w:line="259" w:lineRule="auto"/>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075B4B">
            <w:pPr>
              <w:spacing w:line="259" w:lineRule="auto"/>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lastRenderedPageBreak/>
              <w:t>COMPLEJIDAD:</w:t>
            </w:r>
          </w:p>
          <w:p w14:paraId="274553E9" w14:textId="77777777" w:rsidR="00E34041" w:rsidRDefault="00E34041" w:rsidP="00075B4B">
            <w:pPr>
              <w:spacing w:line="259" w:lineRule="auto"/>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075B4B">
            <w:pPr>
              <w:spacing w:line="259" w:lineRule="auto"/>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075B4B">
            <w:pPr>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075B4B">
            <w:pPr>
              <w:rPr>
                <w:rFonts w:ascii="Calibri" w:hAnsi="Calibri" w:cs="Calibri"/>
                <w:color w:val="000000" w:themeColor="text1"/>
                <w:lang w:eastAsia="es-ES"/>
              </w:rPr>
            </w:pPr>
            <w:r w:rsidRPr="638C2365">
              <w:rPr>
                <w:rFonts w:ascii="Calibri" w:hAnsi="Calibri" w:cs="Calibri"/>
                <w:b/>
                <w:bCs/>
                <w:color w:val="000000" w:themeColor="text1"/>
              </w:rPr>
              <w:t>DESCRIPCIÓN:</w:t>
            </w:r>
          </w:p>
          <w:p w14:paraId="230952A8" w14:textId="77777777" w:rsidR="00E34041" w:rsidRDefault="00E34041" w:rsidP="00075B4B">
            <w:pPr>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261AE0">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 xml:space="preserve">El sistema se encargará de realizar un informe </w:t>
            </w:r>
            <w:proofErr w:type="gramStart"/>
            <w:r w:rsidRPr="638C2365">
              <w:rPr>
                <w:rFonts w:ascii="Calibri" w:hAnsi="Calibri" w:cs="Calibri"/>
                <w:i/>
                <w:iCs/>
                <w:color w:val="000000" w:themeColor="text1"/>
              </w:rPr>
              <w:t>de acuerdo al</w:t>
            </w:r>
            <w:proofErr w:type="gramEnd"/>
            <w:r w:rsidRPr="638C2365">
              <w:rPr>
                <w:rFonts w:ascii="Calibri" w:hAnsi="Calibri" w:cs="Calibri"/>
                <w:i/>
                <w:iCs/>
                <w:color w:val="000000" w:themeColor="text1"/>
              </w:rPr>
              <w:t xml:space="preserve"> mes asignado al propietario y verificara si se ha efectuado el pago o no.</w:t>
            </w:r>
          </w:p>
          <w:p w14:paraId="5093B94D" w14:textId="77777777" w:rsidR="00E34041" w:rsidRDefault="00E34041" w:rsidP="00075B4B">
            <w:pPr>
              <w:pStyle w:val="Prrafodelista"/>
              <w:spacing w:line="259" w:lineRule="auto"/>
              <w:ind w:left="360"/>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075B4B">
            <w:pPr>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3CF3EAA9"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075B4B">
            <w:pPr>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pago de los propietarios correctamente.</w:t>
            </w:r>
          </w:p>
          <w:p w14:paraId="167D6FEE" w14:textId="77777777" w:rsidR="00E34041" w:rsidRDefault="00E34041"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w:t>
            </w:r>
            <w:proofErr w:type="gramStart"/>
            <w:r w:rsidRPr="638C2365">
              <w:rPr>
                <w:rFonts w:ascii="Calibri" w:eastAsia="Arial Unicode MS" w:hAnsi="Calibri" w:cs="Calibri"/>
                <w:i/>
                <w:iCs/>
                <w:color w:val="000000" w:themeColor="text1"/>
              </w:rPr>
              <w:t>de acuerdo al</w:t>
            </w:r>
            <w:proofErr w:type="gramEnd"/>
            <w:r w:rsidRPr="638C2365">
              <w:rPr>
                <w:rFonts w:ascii="Calibri" w:eastAsia="Arial Unicode MS" w:hAnsi="Calibri" w:cs="Calibri"/>
                <w:i/>
                <w:iCs/>
                <w:color w:val="000000" w:themeColor="text1"/>
              </w:rPr>
              <w:t xml:space="preserve"> mes de los propietarios de forma correcta.</w:t>
            </w:r>
          </w:p>
        </w:tc>
      </w:tr>
      <w:tr w:rsidR="00E34041" w14:paraId="77870208" w14:textId="77777777" w:rsidTr="00075B4B">
        <w:tc>
          <w:tcPr>
            <w:tcW w:w="9236" w:type="dxa"/>
            <w:gridSpan w:val="4"/>
          </w:tcPr>
          <w:p w14:paraId="511294ED"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261AE0">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261AE0">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075B4B">
            <w:pPr>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261AE0">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77777777" w:rsidR="00430588" w:rsidRDefault="00430588" w:rsidP="00A3332F"/>
    <w:p w14:paraId="22211986" w14:textId="77777777" w:rsidR="00E34041" w:rsidRDefault="00E34041" w:rsidP="00A3332F"/>
    <w:p w14:paraId="02C6BED7" w14:textId="77777777" w:rsidR="00E34041" w:rsidRDefault="00E34041" w:rsidP="00A3332F"/>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77777777" w:rsidR="0022478E" w:rsidRDefault="0022478E" w:rsidP="00075B4B">
            <w:pPr>
              <w:rPr>
                <w:rFonts w:ascii="Calibri" w:hAnsi="Calibri" w:cs="Calibri"/>
                <w:b/>
                <w:bCs/>
                <w:color w:val="0070C0"/>
              </w:rPr>
            </w:pPr>
            <w:r w:rsidRPr="638C2365">
              <w:rPr>
                <w:rFonts w:ascii="Calibri" w:hAnsi="Calibri" w:cs="Calibri"/>
                <w:b/>
                <w:bCs/>
                <w:color w:val="000000" w:themeColor="text1"/>
              </w:rPr>
              <w:t>CU-12</w:t>
            </w:r>
          </w:p>
        </w:tc>
        <w:tc>
          <w:tcPr>
            <w:tcW w:w="4870" w:type="dxa"/>
            <w:gridSpan w:val="2"/>
            <w:shd w:val="clear" w:color="auto" w:fill="D9D9D9" w:themeFill="background1" w:themeFillShade="D9"/>
          </w:tcPr>
          <w:p w14:paraId="01EEE4D3"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NOMBRE:</w:t>
            </w:r>
          </w:p>
          <w:p w14:paraId="44CD1139" w14:textId="77777777" w:rsidR="0022478E" w:rsidRDefault="0022478E" w:rsidP="00075B4B">
            <w:pPr>
              <w:spacing w:line="259" w:lineRule="auto"/>
              <w:rPr>
                <w:rFonts w:asciiTheme="minorHAnsi" w:hAnsiTheme="minorHAnsi" w:cstheme="minorBidi"/>
                <w:b/>
                <w:bCs/>
                <w:i/>
                <w:iCs/>
              </w:rPr>
            </w:pPr>
            <w:r w:rsidRPr="638C2365">
              <w:rPr>
                <w:rFonts w:asciiTheme="minorHAnsi" w:hAnsiTheme="minorHAnsi" w:cstheme="minorBidi"/>
                <w:b/>
                <w:bCs/>
                <w:i/>
                <w:iCs/>
              </w:rPr>
              <w:t xml:space="preserve">Generación de reporte por transacción </w:t>
            </w:r>
          </w:p>
          <w:p w14:paraId="0A1A95BF" w14:textId="77777777" w:rsidR="0022478E" w:rsidRDefault="0022478E" w:rsidP="00075B4B">
            <w:pPr>
              <w:spacing w:line="259" w:lineRule="auto"/>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075B4B">
            <w:pPr>
              <w:spacing w:line="259" w:lineRule="auto"/>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075B4B">
            <w:pPr>
              <w:spacing w:line="259" w:lineRule="auto"/>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136A073E" w14:textId="11DCE533" w:rsidR="0022478E" w:rsidRDefault="0022478E" w:rsidP="00075B4B">
            <w:pPr>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261AE0">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075B4B">
            <w:pPr>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075B4B">
            <w:pPr>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77777777" w:rsidR="0022478E" w:rsidRDefault="0022478E" w:rsidP="00075B4B">
            <w:pPr>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de cada propietario con su respectivo número de cédula.</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NOTAS:</w:t>
            </w:r>
          </w:p>
          <w:p w14:paraId="1CF3F177" w14:textId="77777777" w:rsidR="0022478E" w:rsidRDefault="0022478E" w:rsidP="00261AE0">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El sistema se encargará de realizar un informe de cada propietario en el cual se especifique el número de cédula, si pagó atrasado y también de los propietarios que tengan valores pagados con anticipo.</w:t>
            </w:r>
          </w:p>
          <w:p w14:paraId="55832657" w14:textId="77777777" w:rsidR="0022478E" w:rsidRDefault="0022478E" w:rsidP="00075B4B">
            <w:pPr>
              <w:pStyle w:val="Prrafodelista"/>
              <w:spacing w:line="259" w:lineRule="auto"/>
              <w:ind w:left="360"/>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075B4B">
            <w:pPr>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77777777" w:rsidR="0022478E" w:rsidRDefault="0022478E" w:rsidP="00075B4B">
            <w:pPr>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075B4B">
            <w:pPr>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075B4B">
            <w:pPr>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075B4B">
            <w:pPr>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075B4B">
            <w:pPr>
              <w:spacing w:line="259" w:lineRule="auto"/>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261AE0">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261AE0">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lastRenderedPageBreak/>
              <w:t>CRITERIOS DE ACEPTACIÓN:</w:t>
            </w:r>
          </w:p>
          <w:p w14:paraId="0EB2F54B" w14:textId="77777777" w:rsidR="0022478E" w:rsidRDefault="0022478E" w:rsidP="00261AE0">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075B4B">
            <w:pPr>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261AE0">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4138F2">
      <w:pPr>
        <w:pStyle w:val="Ttulo2"/>
        <w:ind w:left="1418"/>
        <w:rPr>
          <w:rFonts w:ascii="Calibri" w:hAnsi="Calibri" w:cs="Book Antiqua"/>
          <w:i w:val="0"/>
          <w:sz w:val="24"/>
        </w:rPr>
      </w:pPr>
      <w:bookmarkStart w:id="63" w:name="_Toc34121078"/>
      <w:bookmarkStart w:id="64" w:name="_Toc44907577"/>
      <w:bookmarkStart w:id="65" w:name="_Toc202244544"/>
      <w:bookmarkStart w:id="66" w:name="_Toc391994524"/>
      <w:bookmarkStart w:id="67" w:name="_Toc59650553"/>
    </w:p>
    <w:p w14:paraId="2454BDD6" w14:textId="719DBE3F" w:rsidR="00C67250" w:rsidRDefault="00C67250" w:rsidP="00AF20B8">
      <w:pPr>
        <w:pStyle w:val="Ttulo2"/>
        <w:numPr>
          <w:ilvl w:val="1"/>
          <w:numId w:val="23"/>
        </w:numPr>
        <w:ind w:left="1418"/>
        <w:rPr>
          <w:rFonts w:ascii="Calibri" w:hAnsi="Calibri" w:cs="Book Antiqua"/>
          <w:i w:val="0"/>
          <w:sz w:val="24"/>
        </w:rPr>
      </w:pPr>
      <w:r w:rsidRPr="00C95560">
        <w:rPr>
          <w:rFonts w:ascii="Calibri" w:hAnsi="Calibri" w:cs="Book Antiqua"/>
          <w:i w:val="0"/>
          <w:sz w:val="24"/>
        </w:rPr>
        <w:t>Vista Funcional</w:t>
      </w:r>
      <w:bookmarkEnd w:id="63"/>
      <w:bookmarkEnd w:id="64"/>
      <w:bookmarkEnd w:id="65"/>
      <w:bookmarkEnd w:id="66"/>
      <w:bookmarkEnd w:id="67"/>
    </w:p>
    <w:p w14:paraId="620388E4" w14:textId="77777777" w:rsidR="00C67250" w:rsidRDefault="00C67250" w:rsidP="00AF20B8">
      <w:pPr>
        <w:pStyle w:val="Ttulo3"/>
        <w:numPr>
          <w:ilvl w:val="2"/>
          <w:numId w:val="23"/>
        </w:numPr>
        <w:ind w:left="1701"/>
        <w:rPr>
          <w:rFonts w:ascii="Calibri" w:hAnsi="Calibri" w:cs="Calibri"/>
          <w:sz w:val="24"/>
          <w:szCs w:val="24"/>
        </w:rPr>
      </w:pPr>
      <w:bookmarkStart w:id="68" w:name="_Toc384647739"/>
      <w:bookmarkStart w:id="69" w:name="_Toc384653941"/>
      <w:bookmarkStart w:id="70" w:name="_Toc384654440"/>
      <w:bookmarkStart w:id="71" w:name="_Toc391994525"/>
      <w:bookmarkStart w:id="72" w:name="_Toc56989741"/>
      <w:bookmarkStart w:id="73" w:name="_Toc56990437"/>
      <w:bookmarkStart w:id="74" w:name="_Toc56990504"/>
      <w:bookmarkStart w:id="75" w:name="_Toc56990583"/>
      <w:bookmarkStart w:id="76" w:name="_Toc56990884"/>
      <w:bookmarkStart w:id="77" w:name="_Toc56990973"/>
      <w:bookmarkStart w:id="78" w:name="_Toc56991136"/>
      <w:bookmarkStart w:id="79" w:name="_Toc56991203"/>
      <w:bookmarkStart w:id="80" w:name="_Toc56991270"/>
      <w:bookmarkStart w:id="81" w:name="_Toc44907578"/>
      <w:bookmarkStart w:id="82" w:name="ModelodeAnalisis"/>
      <w:bookmarkStart w:id="83" w:name="_Toc202244545"/>
      <w:bookmarkStart w:id="84" w:name="_Toc391994528"/>
      <w:bookmarkStart w:id="85" w:name="_Toc59650554"/>
      <w:bookmarkStart w:id="86" w:name="_Toc34121079"/>
      <w:bookmarkStart w:id="87" w:name="_Hlk59918498"/>
      <w:bookmarkEnd w:id="68"/>
      <w:bookmarkEnd w:id="69"/>
      <w:bookmarkEnd w:id="70"/>
      <w:bookmarkEnd w:id="71"/>
      <w:bookmarkEnd w:id="72"/>
      <w:bookmarkEnd w:id="73"/>
      <w:bookmarkEnd w:id="74"/>
      <w:bookmarkEnd w:id="75"/>
      <w:bookmarkEnd w:id="76"/>
      <w:bookmarkEnd w:id="77"/>
      <w:bookmarkEnd w:id="78"/>
      <w:bookmarkEnd w:id="79"/>
      <w:bookmarkEnd w:id="80"/>
      <w:r w:rsidRPr="00A96743">
        <w:rPr>
          <w:rFonts w:ascii="Calibri" w:hAnsi="Calibri" w:cs="Calibri"/>
          <w:sz w:val="24"/>
          <w:szCs w:val="24"/>
        </w:rPr>
        <w:t>Modelo de Análisis</w:t>
      </w:r>
      <w:bookmarkEnd w:id="81"/>
      <w:bookmarkEnd w:id="82"/>
      <w:bookmarkEnd w:id="83"/>
      <w:bookmarkEnd w:id="84"/>
      <w:bookmarkEnd w:id="85"/>
      <w:r w:rsidRPr="00A96743">
        <w:rPr>
          <w:rFonts w:ascii="Calibri" w:hAnsi="Calibri" w:cs="Calibri"/>
          <w:sz w:val="24"/>
          <w:szCs w:val="24"/>
        </w:rPr>
        <w:t xml:space="preserve"> </w:t>
      </w:r>
      <w:bookmarkEnd w:id="86"/>
    </w:p>
    <w:p w14:paraId="55BAB7A0" w14:textId="77777777" w:rsidR="001916DA" w:rsidRPr="001916DA" w:rsidRDefault="001916DA" w:rsidP="001916DA"/>
    <w:p w14:paraId="4BB738C3" w14:textId="77777777" w:rsidR="00656783" w:rsidRDefault="00656783" w:rsidP="00656783">
      <w:pPr>
        <w:ind w:left="993"/>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075B4B">
            <w:pPr>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075B4B">
            <w:pPr>
              <w:ind w:left="13"/>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075B4B">
            <w:pPr>
              <w:spacing w:line="259" w:lineRule="auto"/>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075B4B">
            <w:pPr>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075B4B">
            <w:pPr>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5FC9690C" w14:textId="77777777" w:rsidR="00656783" w:rsidRDefault="00656783" w:rsidP="00656783"/>
    <w:p w14:paraId="4CCFEB6B" w14:textId="77777777" w:rsidR="00656783" w:rsidRDefault="00656783" w:rsidP="00656783">
      <w:pPr>
        <w:jc w:val="center"/>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656783">
      <w:pPr>
        <w:jc w:val="center"/>
      </w:pPr>
    </w:p>
    <w:p w14:paraId="5F873D96" w14:textId="77777777" w:rsidR="00F43783" w:rsidRPr="00F43783" w:rsidRDefault="00656783" w:rsidP="00F43783">
      <w:pPr>
        <w:jc w:val="center"/>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656783">
      <w:pPr>
        <w:jc w:val="center"/>
      </w:pPr>
    </w:p>
    <w:p w14:paraId="739112A4" w14:textId="77777777" w:rsidR="00656783" w:rsidRDefault="00656783" w:rsidP="00656783">
      <w:pPr>
        <w:ind w:left="709"/>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075B4B">
            <w:pPr>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075B4B">
            <w:pPr>
              <w:ind w:left="13"/>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075B4B">
            <w:pPr>
              <w:spacing w:line="259" w:lineRule="auto"/>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075B4B">
            <w:pPr>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075B4B">
            <w:pPr>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4F04CF6D" w14:textId="77777777" w:rsidR="00656783" w:rsidRDefault="00656783" w:rsidP="00656783">
      <w:pPr>
        <w:rPr>
          <w:lang w:val="es-EC"/>
        </w:rPr>
      </w:pPr>
    </w:p>
    <w:p w14:paraId="0696752C" w14:textId="77777777" w:rsidR="00656783" w:rsidRDefault="00656783" w:rsidP="00656783">
      <w:pPr>
        <w:jc w:val="center"/>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656783">
      <w:pPr>
        <w:jc w:val="center"/>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656783">
      <w:pPr>
        <w:ind w:left="993"/>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075B4B">
            <w:pPr>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075B4B">
            <w:pPr>
              <w:spacing w:line="259" w:lineRule="auto"/>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075B4B">
            <w:pPr>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075B4B">
            <w:pPr>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656783">
      <w:pPr>
        <w:jc w:val="center"/>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656783">
      <w:pPr>
        <w:jc w:val="right"/>
      </w:pPr>
    </w:p>
    <w:p w14:paraId="2C77D242" w14:textId="77777777" w:rsidR="00656783" w:rsidRDefault="00656783" w:rsidP="00656783">
      <w:pPr>
        <w:jc w:val="center"/>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656783">
      <w:pPr>
        <w:jc w:val="right"/>
      </w:pPr>
    </w:p>
    <w:p w14:paraId="6138C77C" w14:textId="77777777" w:rsidR="00656783" w:rsidRDefault="00656783" w:rsidP="00656783">
      <w:pPr>
        <w:jc w:val="right"/>
      </w:pPr>
    </w:p>
    <w:p w14:paraId="5A49BCF5" w14:textId="77777777" w:rsidR="00656783" w:rsidRDefault="00656783" w:rsidP="00656783">
      <w:pPr>
        <w:jc w:val="right"/>
      </w:pPr>
    </w:p>
    <w:p w14:paraId="59E2E5D5" w14:textId="77777777" w:rsidR="00656783" w:rsidRDefault="00656783" w:rsidP="00656783">
      <w:pPr>
        <w:ind w:left="993"/>
        <w:rPr>
          <w:rFonts w:ascii="Calibri" w:hAnsi="Calibri" w:cs="Book Antiqua"/>
          <w:b/>
          <w:bCs/>
          <w:u w:val="single"/>
        </w:rPr>
      </w:pPr>
    </w:p>
    <w:p w14:paraId="14290D5A" w14:textId="77777777" w:rsidR="00656783" w:rsidRPr="0080174D" w:rsidRDefault="00656783" w:rsidP="00656783">
      <w:pPr>
        <w:ind w:left="993"/>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075B4B">
            <w:pPr>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075B4B">
            <w:pPr>
              <w:spacing w:line="259" w:lineRule="auto"/>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075B4B">
            <w:pPr>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075B4B">
            <w:pPr>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861D98">
      <w:pPr>
        <w:ind w:left="993"/>
        <w:jc w:val="center"/>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656783">
      <w:pPr>
        <w:jc w:val="center"/>
        <w:rPr>
          <w:rFonts w:ascii="Calibri" w:hAnsi="Calibri" w:cs="Book Antiqua"/>
          <w:i/>
          <w:iCs/>
          <w:color w:val="595959" w:themeColor="text1" w:themeTint="A6"/>
        </w:rPr>
      </w:pPr>
    </w:p>
    <w:p w14:paraId="653A600D" w14:textId="77777777" w:rsidR="00656783" w:rsidRDefault="00656783" w:rsidP="00656783">
      <w:pPr>
        <w:ind w:left="993"/>
        <w:jc w:val="center"/>
        <w:rPr>
          <w:rFonts w:ascii="Calibri" w:hAnsi="Calibri" w:cs="Book Antiqua"/>
          <w:i/>
          <w:iCs/>
          <w:color w:val="595959" w:themeColor="text1" w:themeTint="A6"/>
        </w:rPr>
      </w:pPr>
    </w:p>
    <w:p w14:paraId="0B83C73D" w14:textId="77777777" w:rsidR="00F43783" w:rsidRPr="00F43783" w:rsidRDefault="00656783" w:rsidP="00F43783">
      <w:pPr>
        <w:jc w:val="center"/>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656783">
      <w:pPr>
        <w:jc w:val="center"/>
        <w:rPr>
          <w:rFonts w:ascii="Calibri" w:hAnsi="Calibri" w:cs="Book Antiqua"/>
          <w:i/>
          <w:iCs/>
          <w:color w:val="595959" w:themeColor="text1" w:themeTint="A6"/>
        </w:rPr>
      </w:pPr>
    </w:p>
    <w:p w14:paraId="289D4E10" w14:textId="77777777" w:rsidR="004138F2" w:rsidRDefault="004138F2" w:rsidP="00656783">
      <w:pPr>
        <w:jc w:val="center"/>
        <w:rPr>
          <w:rFonts w:ascii="Calibri" w:hAnsi="Calibri" w:cs="Book Antiqua"/>
          <w:i/>
          <w:iCs/>
          <w:color w:val="595959" w:themeColor="text1" w:themeTint="A6"/>
        </w:rPr>
      </w:pPr>
    </w:p>
    <w:p w14:paraId="68AF5588" w14:textId="77777777" w:rsidR="004138F2" w:rsidRDefault="004138F2" w:rsidP="00656783">
      <w:pPr>
        <w:jc w:val="center"/>
        <w:rPr>
          <w:rFonts w:ascii="Calibri" w:hAnsi="Calibri" w:cs="Book Antiqua"/>
          <w:i/>
          <w:iCs/>
          <w:color w:val="595959" w:themeColor="text1" w:themeTint="A6"/>
        </w:rPr>
      </w:pPr>
    </w:p>
    <w:p w14:paraId="75AB53A8" w14:textId="77777777" w:rsidR="004138F2" w:rsidRDefault="004138F2" w:rsidP="00656783">
      <w:pPr>
        <w:jc w:val="center"/>
        <w:rPr>
          <w:rFonts w:ascii="Calibri" w:hAnsi="Calibri" w:cs="Book Antiqua"/>
          <w:i/>
          <w:iCs/>
          <w:color w:val="595959" w:themeColor="text1" w:themeTint="A6"/>
        </w:rPr>
      </w:pPr>
    </w:p>
    <w:p w14:paraId="6D622B14" w14:textId="77777777" w:rsidR="004138F2" w:rsidRDefault="004138F2" w:rsidP="00656783">
      <w:pPr>
        <w:jc w:val="center"/>
        <w:rPr>
          <w:rFonts w:ascii="Calibri" w:hAnsi="Calibri" w:cs="Book Antiqua"/>
          <w:i/>
          <w:iCs/>
          <w:color w:val="595959" w:themeColor="text1" w:themeTint="A6"/>
        </w:rPr>
      </w:pPr>
    </w:p>
    <w:p w14:paraId="3F0025C2" w14:textId="77777777" w:rsidR="004138F2" w:rsidRDefault="004138F2" w:rsidP="00656783">
      <w:pPr>
        <w:jc w:val="center"/>
        <w:rPr>
          <w:rFonts w:ascii="Calibri" w:hAnsi="Calibri" w:cs="Book Antiqua"/>
          <w:i/>
          <w:iCs/>
          <w:color w:val="595959" w:themeColor="text1" w:themeTint="A6"/>
        </w:rPr>
      </w:pPr>
    </w:p>
    <w:p w14:paraId="61CC46F2" w14:textId="77777777" w:rsidR="004138F2" w:rsidRDefault="004138F2" w:rsidP="00656783">
      <w:pPr>
        <w:jc w:val="center"/>
        <w:rPr>
          <w:rFonts w:ascii="Calibri" w:hAnsi="Calibri" w:cs="Book Antiqua"/>
          <w:i/>
          <w:iCs/>
          <w:color w:val="595959" w:themeColor="text1" w:themeTint="A6"/>
        </w:rPr>
      </w:pPr>
    </w:p>
    <w:p w14:paraId="1DBE6A7B" w14:textId="77777777" w:rsidR="004138F2" w:rsidRDefault="004138F2" w:rsidP="00656783">
      <w:pPr>
        <w:jc w:val="center"/>
        <w:rPr>
          <w:rFonts w:ascii="Calibri" w:hAnsi="Calibri" w:cs="Book Antiqua"/>
          <w:i/>
          <w:iCs/>
          <w:color w:val="595959" w:themeColor="text1" w:themeTint="A6"/>
        </w:rPr>
      </w:pPr>
    </w:p>
    <w:p w14:paraId="597F33F1" w14:textId="77777777" w:rsidR="00656783" w:rsidRDefault="00656783" w:rsidP="00656783">
      <w:pPr>
        <w:ind w:left="993"/>
        <w:jc w:val="center"/>
        <w:rPr>
          <w:rFonts w:ascii="Calibri" w:hAnsi="Calibri" w:cs="Book Antiqua"/>
          <w:i/>
          <w:iCs/>
          <w:color w:val="595959" w:themeColor="text1" w:themeTint="A6"/>
        </w:rPr>
      </w:pPr>
    </w:p>
    <w:p w14:paraId="17FFAB38" w14:textId="77777777" w:rsidR="00656783" w:rsidRPr="0080174D" w:rsidRDefault="00656783" w:rsidP="00656783">
      <w:pPr>
        <w:ind w:left="993"/>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656783">
      <w:pPr>
        <w:ind w:left="993"/>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075B4B">
            <w:pPr>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075B4B">
            <w:pPr>
              <w:ind w:left="13"/>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075B4B">
            <w:pPr>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075B4B">
            <w:pPr>
              <w:spacing w:line="259" w:lineRule="auto"/>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075B4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075B4B">
            <w:pPr>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075B4B">
            <w:pPr>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075B4B">
            <w:pPr>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075B4B">
            <w:pPr>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075B4B">
            <w:pPr>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656783">
      <w:pPr>
        <w:ind w:left="993"/>
        <w:jc w:val="center"/>
        <w:rPr>
          <w:rFonts w:ascii="Calibri" w:hAnsi="Calibri" w:cs="Book Antiqua"/>
          <w:i/>
          <w:iCs/>
          <w:color w:val="595959" w:themeColor="text1" w:themeTint="A6"/>
        </w:rPr>
      </w:pPr>
    </w:p>
    <w:p w14:paraId="17D81A76" w14:textId="77777777" w:rsidR="00656783" w:rsidRDefault="00656783" w:rsidP="00656783">
      <w:pPr>
        <w:ind w:left="993"/>
        <w:jc w:val="center"/>
        <w:rPr>
          <w:rFonts w:ascii="Calibri" w:hAnsi="Calibri" w:cs="Book Antiqua"/>
          <w:i/>
          <w:iCs/>
          <w:color w:val="595959" w:themeColor="text1" w:themeTint="A6"/>
        </w:rPr>
      </w:pPr>
    </w:p>
    <w:p w14:paraId="587BE580" w14:textId="77777777" w:rsidR="00656783" w:rsidRDefault="00656783" w:rsidP="00656783">
      <w:pPr>
        <w:ind w:left="142"/>
        <w:jc w:val="center"/>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656783">
      <w:pPr>
        <w:ind w:left="993"/>
        <w:jc w:val="center"/>
        <w:rPr>
          <w:rFonts w:ascii="Calibri" w:hAnsi="Calibri" w:cs="Book Antiqua"/>
          <w:i/>
          <w:iCs/>
          <w:color w:val="595959" w:themeColor="text1" w:themeTint="A6"/>
        </w:rPr>
      </w:pPr>
    </w:p>
    <w:p w14:paraId="0577F6EF" w14:textId="77777777" w:rsidR="00656783" w:rsidRDefault="00656783" w:rsidP="00656783">
      <w:pPr>
        <w:ind w:left="284"/>
        <w:jc w:val="center"/>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656783">
      <w:pPr>
        <w:ind w:left="993"/>
        <w:jc w:val="center"/>
        <w:rPr>
          <w:rFonts w:ascii="Calibri" w:hAnsi="Calibri" w:cs="Book Antiqua"/>
          <w:i/>
          <w:iCs/>
          <w:color w:val="595959" w:themeColor="text1" w:themeTint="A6"/>
        </w:rPr>
      </w:pPr>
    </w:p>
    <w:p w14:paraId="14BCBA0B" w14:textId="77777777" w:rsidR="00656783" w:rsidRDefault="00656783" w:rsidP="00656783">
      <w:pPr>
        <w:ind w:left="993"/>
        <w:jc w:val="center"/>
        <w:rPr>
          <w:rFonts w:ascii="Calibri" w:hAnsi="Calibri" w:cs="Book Antiqua"/>
          <w:i/>
          <w:iCs/>
          <w:color w:val="595959" w:themeColor="text1" w:themeTint="A6"/>
        </w:rPr>
      </w:pPr>
    </w:p>
    <w:p w14:paraId="3BA57004" w14:textId="43523F75" w:rsidR="00656783" w:rsidRPr="0038737A" w:rsidRDefault="00656783" w:rsidP="00656783">
      <w:pPr>
        <w:spacing w:line="259" w:lineRule="auto"/>
        <w:ind w:left="993"/>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656783">
      <w:pPr>
        <w:spacing w:line="259" w:lineRule="auto"/>
        <w:ind w:left="993"/>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075B4B">
            <w:pPr>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075B4B">
            <w:pPr>
              <w:ind w:left="13"/>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075B4B">
            <w:pPr>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075B4B">
            <w:pPr>
              <w:spacing w:line="259" w:lineRule="auto"/>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075B4B">
            <w:pPr>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075B4B">
            <w:pPr>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075B4B">
            <w:pPr>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075B4B">
            <w:pPr>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075B4B">
            <w:pPr>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075B4B">
            <w:pPr>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656783">
      <w:pPr>
        <w:spacing w:line="259" w:lineRule="auto"/>
        <w:ind w:left="993"/>
        <w:rPr>
          <w:rFonts w:ascii="Calibri" w:eastAsia="Helvetica" w:hAnsi="Calibri" w:cs="Book Antiqua"/>
          <w:b/>
          <w:bCs/>
          <w:u w:val="single"/>
        </w:rPr>
      </w:pPr>
    </w:p>
    <w:p w14:paraId="76F436A8" w14:textId="3B8B8F6B" w:rsidR="00656783" w:rsidRDefault="00656783" w:rsidP="00656783">
      <w:pPr>
        <w:spacing w:line="259" w:lineRule="auto"/>
        <w:jc w:val="center"/>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656783">
      <w:pPr>
        <w:spacing w:line="259" w:lineRule="auto"/>
        <w:jc w:val="center"/>
      </w:pPr>
    </w:p>
    <w:p w14:paraId="4EAB3B2E" w14:textId="71516359" w:rsidR="00173968" w:rsidRPr="005326CA" w:rsidRDefault="00656783" w:rsidP="005326CA">
      <w:pPr>
        <w:spacing w:line="259" w:lineRule="auto"/>
        <w:jc w:val="center"/>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656783">
      <w:pPr>
        <w:spacing w:line="259" w:lineRule="auto"/>
        <w:ind w:left="993"/>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075B4B">
            <w:pPr>
              <w:ind w:left="13"/>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075B4B">
            <w:pPr>
              <w:spacing w:line="259" w:lineRule="auto"/>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075B4B">
            <w:pPr>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075B4B">
            <w:pPr>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656783">
      <w:pPr>
        <w:spacing w:line="259" w:lineRule="auto"/>
        <w:ind w:left="993"/>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656783">
      <w:pPr>
        <w:spacing w:line="259" w:lineRule="auto"/>
        <w:ind w:left="993"/>
        <w:rPr>
          <w:rFonts w:ascii="Calibri" w:hAnsi="Calibri" w:cs="Book Antiqua"/>
          <w:b/>
          <w:bCs/>
          <w:u w:val="single"/>
        </w:rPr>
      </w:pPr>
    </w:p>
    <w:p w14:paraId="72417E71" w14:textId="679E3B5E" w:rsidR="00656783" w:rsidRDefault="00777409" w:rsidP="00656783">
      <w:pPr>
        <w:jc w:val="center"/>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656783">
      <w:pPr>
        <w:ind w:left="708"/>
        <w:jc w:val="center"/>
      </w:pPr>
    </w:p>
    <w:p w14:paraId="77585691" w14:textId="6D7FE51C" w:rsidR="00656783" w:rsidRDefault="00656783" w:rsidP="00656783">
      <w:pPr>
        <w:jc w:val="center"/>
      </w:pPr>
    </w:p>
    <w:p w14:paraId="5E854EFE" w14:textId="38A4C2EE" w:rsidR="00777409" w:rsidRPr="00777409" w:rsidRDefault="00777409" w:rsidP="00777409">
      <w:pPr>
        <w:spacing w:line="259" w:lineRule="auto"/>
        <w:ind w:left="993"/>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656783">
      <w:pPr>
        <w:jc w:val="center"/>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777409">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777409">
            <w:pPr>
              <w:ind w:left="13"/>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777409">
            <w:pPr>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777409">
            <w:pPr>
              <w:spacing w:line="259" w:lineRule="auto"/>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777409">
            <w:pPr>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777409">
            <w:pPr>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777409">
            <w:pPr>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777409">
            <w:pPr>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777409">
            <w:pPr>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777409">
            <w:pPr>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656783">
      <w:pPr>
        <w:jc w:val="center"/>
      </w:pPr>
    </w:p>
    <w:p w14:paraId="34375EE9" w14:textId="4B40D1E8" w:rsidR="00777409" w:rsidRDefault="00777409" w:rsidP="00656783">
      <w:pPr>
        <w:jc w:val="center"/>
      </w:pPr>
    </w:p>
    <w:p w14:paraId="10C19EA4" w14:textId="17B2E072" w:rsidR="00777409" w:rsidRDefault="00560911" w:rsidP="00656783">
      <w:pPr>
        <w:jc w:val="center"/>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656783">
      <w:pPr>
        <w:jc w:val="center"/>
      </w:pPr>
    </w:p>
    <w:p w14:paraId="05B83B7A" w14:textId="77777777" w:rsidR="00777409" w:rsidRDefault="00777409" w:rsidP="00656783">
      <w:pPr>
        <w:jc w:val="center"/>
      </w:pPr>
    </w:p>
    <w:p w14:paraId="192AF40E" w14:textId="348E9F06" w:rsidR="7783176D" w:rsidRDefault="00C25FCA" w:rsidP="7783176D">
      <w:pPr>
        <w:jc w:val="center"/>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7783176D">
      <w:pPr>
        <w:jc w:val="center"/>
      </w:pPr>
    </w:p>
    <w:p w14:paraId="0D45677F" w14:textId="764DB9A6" w:rsidR="00656783" w:rsidRPr="00CA6D8B" w:rsidRDefault="00656783" w:rsidP="00656783">
      <w:pPr>
        <w:spacing w:line="259" w:lineRule="auto"/>
        <w:ind w:left="993"/>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075B4B">
            <w:pPr>
              <w:ind w:left="13"/>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075B4B">
            <w:pPr>
              <w:spacing w:line="259" w:lineRule="auto"/>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075B4B">
            <w:pPr>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075B4B">
            <w:pPr>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656783">
      <w:pPr>
        <w:spacing w:line="259" w:lineRule="auto"/>
        <w:ind w:left="708"/>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656783">
      <w:pPr>
        <w:spacing w:line="259" w:lineRule="auto"/>
        <w:ind w:left="708"/>
        <w:rPr>
          <w:rFonts w:ascii="Calibri" w:eastAsia="Arial Unicode MS" w:hAnsi="Calibri" w:cs="Book Antiqua"/>
          <w:b/>
          <w:bCs/>
          <w:u w:val="single"/>
        </w:rPr>
      </w:pPr>
    </w:p>
    <w:p w14:paraId="0DA5F417" w14:textId="40FF2FC9" w:rsidR="00656783" w:rsidRDefault="00656783" w:rsidP="00656783">
      <w:pPr>
        <w:spacing w:line="259" w:lineRule="auto"/>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656783">
      <w:pPr>
        <w:spacing w:line="259" w:lineRule="auto"/>
        <w:ind w:left="708"/>
      </w:pPr>
    </w:p>
    <w:p w14:paraId="1DDB6298" w14:textId="0462307F" w:rsidR="00E47694" w:rsidRDefault="00E47694" w:rsidP="003A2B3D">
      <w:pPr>
        <w:rPr>
          <w:rFonts w:ascii="Calibri" w:hAnsi="Calibri" w:cs="Book Antiqua"/>
          <w:i/>
          <w:iCs/>
          <w:color w:val="595959"/>
        </w:rPr>
      </w:pPr>
    </w:p>
    <w:p w14:paraId="45EB325B" w14:textId="77777777" w:rsidR="00E47694" w:rsidRDefault="00E47694" w:rsidP="00656783">
      <w:pPr>
        <w:ind w:left="708"/>
        <w:jc w:val="center"/>
        <w:rPr>
          <w:rFonts w:ascii="Calibri" w:hAnsi="Calibri" w:cs="Book Antiqua"/>
          <w:i/>
          <w:iCs/>
          <w:color w:val="595959"/>
        </w:rPr>
      </w:pPr>
    </w:p>
    <w:p w14:paraId="101F05D1" w14:textId="77777777" w:rsidR="00656783" w:rsidRDefault="00656783" w:rsidP="00656783">
      <w:pPr>
        <w:spacing w:line="259" w:lineRule="auto"/>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656783">
      <w:pPr>
        <w:spacing w:line="259" w:lineRule="auto"/>
        <w:ind w:left="993"/>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075B4B">
            <w:pPr>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075B4B">
            <w:pPr>
              <w:ind w:left="13"/>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075B4B">
            <w:pPr>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075B4B">
            <w:pPr>
              <w:spacing w:line="259" w:lineRule="auto"/>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075B4B">
            <w:pPr>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075B4B">
            <w:pPr>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075B4B">
            <w:pPr>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075B4B">
            <w:pPr>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075B4B">
            <w:pPr>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075B4B">
            <w:pPr>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656783">
      <w:pPr>
        <w:jc w:val="center"/>
        <w:rPr>
          <w:rFonts w:asciiTheme="minorHAnsi" w:hAnsiTheme="minorHAnsi" w:cstheme="minorHAnsi"/>
        </w:rPr>
      </w:pPr>
    </w:p>
    <w:p w14:paraId="267CF53F" w14:textId="3A90EE4E" w:rsidR="00656783" w:rsidRDefault="00E47694" w:rsidP="00656783">
      <w:pPr>
        <w:jc w:val="center"/>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43783">
      <w:pPr>
        <w:jc w:val="center"/>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656783">
      <w:pPr>
        <w:jc w:val="center"/>
        <w:rPr>
          <w:rFonts w:asciiTheme="minorHAnsi" w:hAnsiTheme="minorHAnsi" w:cstheme="minorHAnsi"/>
        </w:rPr>
      </w:pPr>
    </w:p>
    <w:p w14:paraId="405F0D7D" w14:textId="77777777" w:rsidR="004138F2" w:rsidRDefault="004138F2" w:rsidP="00656783">
      <w:pPr>
        <w:jc w:val="center"/>
        <w:rPr>
          <w:rFonts w:asciiTheme="minorHAnsi" w:hAnsiTheme="minorHAnsi" w:cstheme="minorHAnsi"/>
        </w:rPr>
      </w:pPr>
    </w:p>
    <w:p w14:paraId="70601DE5" w14:textId="77777777" w:rsidR="004138F2" w:rsidRDefault="004138F2" w:rsidP="00656783">
      <w:pPr>
        <w:jc w:val="center"/>
        <w:rPr>
          <w:rFonts w:asciiTheme="minorHAnsi" w:hAnsiTheme="minorHAnsi" w:cstheme="minorHAnsi"/>
        </w:rPr>
      </w:pPr>
    </w:p>
    <w:p w14:paraId="3932A462" w14:textId="77777777" w:rsidR="00884CAD" w:rsidRDefault="00884CAD" w:rsidP="00656783">
      <w:pPr>
        <w:jc w:val="center"/>
        <w:rPr>
          <w:rFonts w:asciiTheme="minorHAnsi" w:hAnsiTheme="minorHAnsi" w:cstheme="minorHAnsi"/>
        </w:rPr>
      </w:pPr>
    </w:p>
    <w:p w14:paraId="2EE288AD" w14:textId="77777777" w:rsidR="004C29A8" w:rsidRDefault="004C29A8" w:rsidP="004C29A8">
      <w:pPr>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4C29A8">
      <w:pPr>
        <w:ind w:left="993"/>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25752C">
            <w:pPr>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25752C">
            <w:pPr>
              <w:ind w:left="13"/>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25752C">
            <w:pPr>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25752C">
            <w:pPr>
              <w:spacing w:line="259" w:lineRule="auto"/>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25752C">
            <w:pPr>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25752C">
            <w:pPr>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25752C">
            <w:pPr>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25752C">
            <w:pPr>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25752C">
            <w:pPr>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25752C">
            <w:pPr>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4C29A8">
      <w:pPr>
        <w:rPr>
          <w:rFonts w:asciiTheme="minorHAnsi" w:hAnsiTheme="minorHAnsi" w:cstheme="minorBidi"/>
        </w:rPr>
      </w:pPr>
    </w:p>
    <w:p w14:paraId="330BE10F" w14:textId="77777777" w:rsidR="00884CAD" w:rsidRDefault="00884CAD" w:rsidP="00656783">
      <w:pPr>
        <w:jc w:val="center"/>
        <w:rPr>
          <w:rFonts w:asciiTheme="minorHAnsi" w:hAnsiTheme="minorHAnsi" w:cstheme="minorHAnsi"/>
        </w:rPr>
      </w:pPr>
    </w:p>
    <w:p w14:paraId="7AC9BDED" w14:textId="62159DF3" w:rsidR="004C29A8" w:rsidRDefault="6D36E757" w:rsidP="00656783">
      <w:pPr>
        <w:jc w:val="center"/>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656783">
      <w:pPr>
        <w:jc w:val="center"/>
        <w:rPr>
          <w:rFonts w:asciiTheme="minorHAnsi" w:hAnsiTheme="minorHAnsi" w:cstheme="minorHAnsi"/>
        </w:rPr>
      </w:pPr>
    </w:p>
    <w:p w14:paraId="03E47D0B" w14:textId="26107E28" w:rsidR="00EF3074" w:rsidRPr="00733797" w:rsidRDefault="0093323A" w:rsidP="00656783">
      <w:pPr>
        <w:jc w:val="center"/>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656783">
      <w:pPr>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075B4B">
            <w:pPr>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075B4B">
            <w:pPr>
              <w:ind w:left="13"/>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075B4B">
            <w:pPr>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075B4B">
            <w:pPr>
              <w:spacing w:line="259" w:lineRule="auto"/>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075B4B">
            <w:pPr>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075B4B">
            <w:pPr>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075B4B">
            <w:pPr>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075B4B">
            <w:pPr>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075B4B">
            <w:pPr>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075B4B">
            <w:pPr>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656783">
      <w:pPr>
        <w:rPr>
          <w:rFonts w:asciiTheme="minorHAnsi" w:hAnsiTheme="minorHAnsi" w:cstheme="minorBidi"/>
        </w:rPr>
      </w:pPr>
    </w:p>
    <w:p w14:paraId="6B547461" w14:textId="77777777" w:rsidR="00656783" w:rsidRPr="008B3BAB" w:rsidRDefault="00656783" w:rsidP="00656783">
      <w:pPr>
        <w:jc w:val="center"/>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656783">
      <w:pPr>
        <w:jc w:val="center"/>
      </w:pPr>
    </w:p>
    <w:p w14:paraId="3152B8C5" w14:textId="77777777" w:rsidR="00656783" w:rsidRDefault="00656783" w:rsidP="00656783">
      <w:pPr>
        <w:jc w:val="center"/>
      </w:pPr>
    </w:p>
    <w:p w14:paraId="4D873C46" w14:textId="77777777" w:rsidR="00656783" w:rsidRDefault="00656783" w:rsidP="00656783">
      <w:pPr>
        <w:jc w:val="center"/>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656783">
      <w:pPr>
        <w:jc w:val="center"/>
      </w:pPr>
    </w:p>
    <w:p w14:paraId="675FB86C" w14:textId="77777777" w:rsidR="00656783" w:rsidRDefault="00656783" w:rsidP="00656783">
      <w:pPr>
        <w:ind w:left="993"/>
        <w:rPr>
          <w:rFonts w:ascii="Calibri" w:hAnsi="Calibri" w:cs="Book Antiqua"/>
          <w:b/>
          <w:bCs/>
          <w:u w:val="single"/>
        </w:rPr>
      </w:pPr>
    </w:p>
    <w:p w14:paraId="1B77F9D8" w14:textId="77777777" w:rsidR="004138F2" w:rsidRDefault="004138F2" w:rsidP="00656783">
      <w:pPr>
        <w:ind w:left="993"/>
        <w:rPr>
          <w:rFonts w:ascii="Calibri" w:hAnsi="Calibri" w:cs="Book Antiqua"/>
          <w:b/>
          <w:bCs/>
          <w:u w:val="single"/>
        </w:rPr>
      </w:pPr>
    </w:p>
    <w:p w14:paraId="17AD519D" w14:textId="77777777" w:rsidR="004138F2" w:rsidRDefault="004138F2" w:rsidP="00656783">
      <w:pPr>
        <w:ind w:left="993"/>
        <w:rPr>
          <w:rFonts w:ascii="Calibri" w:hAnsi="Calibri" w:cs="Book Antiqua"/>
          <w:b/>
          <w:bCs/>
          <w:u w:val="single"/>
        </w:rPr>
      </w:pPr>
    </w:p>
    <w:p w14:paraId="531A7A83" w14:textId="77777777" w:rsidR="004138F2" w:rsidRDefault="004138F2" w:rsidP="00656783">
      <w:pPr>
        <w:ind w:left="993"/>
        <w:rPr>
          <w:rFonts w:ascii="Calibri" w:hAnsi="Calibri" w:cs="Book Antiqua"/>
          <w:b/>
          <w:bCs/>
          <w:u w:val="single"/>
        </w:rPr>
      </w:pPr>
    </w:p>
    <w:p w14:paraId="194FCEEA" w14:textId="77777777" w:rsidR="004138F2" w:rsidRDefault="004138F2" w:rsidP="00656783">
      <w:pPr>
        <w:ind w:left="993"/>
        <w:rPr>
          <w:rFonts w:ascii="Calibri" w:hAnsi="Calibri" w:cs="Book Antiqua"/>
          <w:b/>
          <w:bCs/>
          <w:u w:val="single"/>
        </w:rPr>
      </w:pPr>
    </w:p>
    <w:p w14:paraId="0E8721C6" w14:textId="77777777" w:rsidR="004138F2" w:rsidRDefault="004138F2" w:rsidP="00656783">
      <w:pPr>
        <w:ind w:left="993"/>
        <w:rPr>
          <w:rFonts w:ascii="Calibri" w:hAnsi="Calibri" w:cs="Book Antiqua"/>
          <w:b/>
          <w:bCs/>
          <w:u w:val="single"/>
        </w:rPr>
      </w:pPr>
    </w:p>
    <w:p w14:paraId="5E32EDCF" w14:textId="25C1953E" w:rsidR="00656783" w:rsidRDefault="00656783" w:rsidP="00656783">
      <w:pPr>
        <w:ind w:left="993"/>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656783">
      <w:pPr>
        <w:ind w:left="993"/>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075B4B">
            <w:pPr>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075B4B">
            <w:pPr>
              <w:ind w:left="13"/>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075B4B">
            <w:pPr>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075B4B">
            <w:pPr>
              <w:spacing w:line="259" w:lineRule="auto"/>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075B4B">
            <w:pPr>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075B4B">
            <w:pPr>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075B4B">
            <w:pPr>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075B4B">
            <w:pPr>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075B4B">
            <w:pPr>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075B4B">
            <w:pPr>
              <w:rPr>
                <w:rFonts w:ascii="Calibri" w:hAnsi="Calibri" w:cs="Book Antiqua"/>
                <w:i/>
                <w:iCs/>
              </w:rPr>
            </w:pPr>
            <w:r w:rsidRPr="7EE2EA48">
              <w:rPr>
                <w:rFonts w:ascii="Calibri" w:hAnsi="Calibri" w:cs="Book Antiqua"/>
                <w:i/>
                <w:iCs/>
              </w:rPr>
              <w:t>ES 1.1</w:t>
            </w:r>
          </w:p>
        </w:tc>
      </w:tr>
    </w:tbl>
    <w:p w14:paraId="3B0F555E" w14:textId="77777777" w:rsidR="00656783" w:rsidRDefault="00656783" w:rsidP="00656783">
      <w:pPr>
        <w:jc w:val="center"/>
      </w:pPr>
    </w:p>
    <w:p w14:paraId="7D2864A4" w14:textId="77777777" w:rsidR="00656783" w:rsidRDefault="00656783" w:rsidP="00656783">
      <w:pPr>
        <w:ind w:left="708"/>
        <w:jc w:val="center"/>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656783">
      <w:pPr>
        <w:ind w:left="708"/>
        <w:jc w:val="center"/>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43783">
      <w:pPr>
        <w:ind w:left="708"/>
        <w:jc w:val="center"/>
        <w:rPr>
          <w:rFonts w:ascii="Calibri" w:hAnsi="Calibri" w:cs="Book Antiqua"/>
          <w:i/>
          <w:color w:val="595959"/>
        </w:rPr>
      </w:pPr>
    </w:p>
    <w:bookmarkEnd w:id="87"/>
    <w:p w14:paraId="10FC31D5" w14:textId="77777777" w:rsidR="004138F2" w:rsidRDefault="004138F2" w:rsidP="00656783">
      <w:pPr>
        <w:ind w:left="708"/>
        <w:jc w:val="center"/>
        <w:rPr>
          <w:rFonts w:ascii="Calibri" w:hAnsi="Calibri" w:cs="Book Antiqua"/>
          <w:i/>
          <w:color w:val="595959"/>
        </w:rPr>
      </w:pPr>
    </w:p>
    <w:p w14:paraId="2F627E18" w14:textId="77777777" w:rsidR="004138F2" w:rsidRDefault="004138F2" w:rsidP="00656783">
      <w:pPr>
        <w:ind w:left="708"/>
        <w:jc w:val="center"/>
        <w:rPr>
          <w:rFonts w:ascii="Calibri" w:hAnsi="Calibri" w:cs="Book Antiqua"/>
          <w:i/>
          <w:color w:val="595959"/>
        </w:rPr>
      </w:pPr>
    </w:p>
    <w:p w14:paraId="4BCD755E" w14:textId="77777777" w:rsidR="004138F2" w:rsidRDefault="004138F2" w:rsidP="00656783">
      <w:pPr>
        <w:ind w:left="708"/>
        <w:jc w:val="center"/>
        <w:rPr>
          <w:rFonts w:ascii="Calibri" w:hAnsi="Calibri" w:cs="Book Antiqua"/>
          <w:i/>
          <w:color w:val="595959"/>
        </w:rPr>
      </w:pPr>
    </w:p>
    <w:p w14:paraId="7066FFC1" w14:textId="77777777" w:rsidR="004138F2" w:rsidRDefault="004138F2" w:rsidP="00656783">
      <w:pPr>
        <w:ind w:left="708"/>
        <w:jc w:val="center"/>
        <w:rPr>
          <w:rFonts w:ascii="Calibri" w:hAnsi="Calibri" w:cs="Book Antiqua"/>
          <w:i/>
          <w:color w:val="595959"/>
        </w:rPr>
      </w:pPr>
    </w:p>
    <w:p w14:paraId="3D0738FC" w14:textId="77777777" w:rsidR="004138F2" w:rsidRDefault="004138F2" w:rsidP="00656783">
      <w:pPr>
        <w:ind w:left="708"/>
        <w:jc w:val="center"/>
        <w:rPr>
          <w:rFonts w:ascii="Calibri" w:hAnsi="Calibri" w:cs="Book Antiqua"/>
          <w:i/>
          <w:color w:val="595959"/>
        </w:rPr>
      </w:pPr>
    </w:p>
    <w:p w14:paraId="0795FFB8" w14:textId="77777777" w:rsidR="004138F2" w:rsidRDefault="004138F2" w:rsidP="00656783">
      <w:pPr>
        <w:ind w:left="708"/>
        <w:jc w:val="center"/>
        <w:rPr>
          <w:rFonts w:ascii="Calibri" w:hAnsi="Calibri" w:cs="Book Antiqua"/>
          <w:i/>
          <w:color w:val="595959"/>
        </w:rPr>
      </w:pPr>
    </w:p>
    <w:p w14:paraId="2585C4C5" w14:textId="77777777" w:rsidR="00735005" w:rsidRPr="00735005" w:rsidRDefault="00735005" w:rsidP="00735005">
      <w:pPr>
        <w:pStyle w:val="Prrafodelista"/>
        <w:keepNext/>
        <w:numPr>
          <w:ilvl w:val="0"/>
          <w:numId w:val="2"/>
        </w:numPr>
        <w:suppressAutoHyphens/>
        <w:spacing w:before="240" w:after="60"/>
        <w:contextualSpacing w:val="0"/>
        <w:outlineLvl w:val="2"/>
        <w:rPr>
          <w:rFonts w:ascii="Calibri" w:hAnsi="Calibri" w:cs="Calibri"/>
          <w:b/>
          <w:bCs/>
          <w:vanish/>
          <w:lang w:eastAsia="ar-SA"/>
        </w:rPr>
      </w:pPr>
      <w:bookmarkStart w:id="88" w:name="_Toc61560576"/>
    </w:p>
    <w:p w14:paraId="36F9D298" w14:textId="77777777" w:rsidR="00735005" w:rsidRPr="00735005" w:rsidRDefault="00735005" w:rsidP="00735005">
      <w:pPr>
        <w:pStyle w:val="Prrafodelista"/>
        <w:keepNext/>
        <w:numPr>
          <w:ilvl w:val="0"/>
          <w:numId w:val="2"/>
        </w:numPr>
        <w:suppressAutoHyphens/>
        <w:spacing w:before="240" w:after="60"/>
        <w:contextualSpacing w:val="0"/>
        <w:outlineLvl w:val="2"/>
        <w:rPr>
          <w:rFonts w:ascii="Calibri" w:hAnsi="Calibri" w:cs="Calibri"/>
          <w:b/>
          <w:bCs/>
          <w:vanish/>
          <w:lang w:eastAsia="ar-SA"/>
        </w:rPr>
      </w:pPr>
    </w:p>
    <w:p w14:paraId="05C95626" w14:textId="77777777" w:rsidR="00735005" w:rsidRPr="00735005" w:rsidRDefault="00735005" w:rsidP="00735005">
      <w:pPr>
        <w:pStyle w:val="Prrafodelista"/>
        <w:keepNext/>
        <w:numPr>
          <w:ilvl w:val="1"/>
          <w:numId w:val="2"/>
        </w:numPr>
        <w:suppressAutoHyphens/>
        <w:spacing w:before="240" w:after="60"/>
        <w:contextualSpacing w:val="0"/>
        <w:outlineLvl w:val="2"/>
        <w:rPr>
          <w:rFonts w:ascii="Calibri" w:hAnsi="Calibri" w:cs="Calibri"/>
          <w:b/>
          <w:bCs/>
          <w:vanish/>
          <w:lang w:eastAsia="ar-SA"/>
        </w:rPr>
      </w:pPr>
    </w:p>
    <w:p w14:paraId="02DE6F49" w14:textId="77777777" w:rsidR="00735005" w:rsidRPr="00735005" w:rsidRDefault="00735005" w:rsidP="00735005">
      <w:pPr>
        <w:pStyle w:val="Prrafodelista"/>
        <w:keepNext/>
        <w:numPr>
          <w:ilvl w:val="1"/>
          <w:numId w:val="2"/>
        </w:numPr>
        <w:suppressAutoHyphens/>
        <w:spacing w:before="240" w:after="60"/>
        <w:contextualSpacing w:val="0"/>
        <w:outlineLvl w:val="2"/>
        <w:rPr>
          <w:rFonts w:ascii="Calibri" w:hAnsi="Calibri" w:cs="Calibri"/>
          <w:b/>
          <w:bCs/>
          <w:vanish/>
          <w:lang w:eastAsia="ar-SA"/>
        </w:rPr>
      </w:pPr>
    </w:p>
    <w:p w14:paraId="3C65BF67" w14:textId="77777777" w:rsidR="00735005" w:rsidRPr="00735005" w:rsidRDefault="00735005" w:rsidP="00735005">
      <w:pPr>
        <w:pStyle w:val="Prrafodelista"/>
        <w:keepNext/>
        <w:numPr>
          <w:ilvl w:val="2"/>
          <w:numId w:val="2"/>
        </w:numPr>
        <w:suppressAutoHyphens/>
        <w:spacing w:before="240" w:after="60"/>
        <w:contextualSpacing w:val="0"/>
        <w:outlineLvl w:val="2"/>
        <w:rPr>
          <w:rFonts w:ascii="Calibri" w:hAnsi="Calibri" w:cs="Calibri"/>
          <w:b/>
          <w:bCs/>
          <w:vanish/>
          <w:lang w:eastAsia="ar-SA"/>
        </w:rPr>
      </w:pPr>
    </w:p>
    <w:p w14:paraId="5BCF6E6B" w14:textId="2A5FE876" w:rsidR="00735005" w:rsidRPr="00A96743" w:rsidRDefault="00735005" w:rsidP="00735005">
      <w:pPr>
        <w:pStyle w:val="Ttulo3"/>
        <w:numPr>
          <w:ilvl w:val="2"/>
          <w:numId w:val="2"/>
        </w:numPr>
        <w:ind w:left="1701"/>
        <w:rPr>
          <w:rFonts w:ascii="Calibri" w:hAnsi="Calibri" w:cs="Calibri"/>
          <w:sz w:val="24"/>
          <w:szCs w:val="24"/>
        </w:rPr>
      </w:pPr>
      <w:r w:rsidRPr="00944810">
        <w:rPr>
          <w:rFonts w:ascii="Calibri" w:hAnsi="Calibri" w:cs="Calibri"/>
          <w:sz w:val="24"/>
          <w:szCs w:val="24"/>
        </w:rPr>
        <w:t>Interfaces con el usuario</w:t>
      </w:r>
      <w:bookmarkEnd w:id="88"/>
    </w:p>
    <w:p w14:paraId="3FCBEEE4" w14:textId="77777777" w:rsidR="00735005" w:rsidRDefault="00735005" w:rsidP="00735005">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735005">
      <w:pPr>
        <w:ind w:left="993"/>
        <w:jc w:val="both"/>
        <w:rPr>
          <w:rFonts w:ascii="Calibri" w:hAnsi="Calibri" w:cs="Book Antiqua"/>
          <w:i/>
          <w:color w:val="0000FF"/>
        </w:rPr>
      </w:pPr>
    </w:p>
    <w:p w14:paraId="2B148169" w14:textId="77777777" w:rsidR="00735005" w:rsidRDefault="00735005" w:rsidP="00735005">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735005">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1C0220">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1C0220">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1C0220">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1C0220">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1C0220">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1C0220">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1C0220">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735005">
      <w:pPr>
        <w:ind w:left="720"/>
        <w:jc w:val="both"/>
        <w:rPr>
          <w:rFonts w:ascii="Calibri" w:hAnsi="Calibri"/>
          <w:i/>
          <w:color w:val="0000FF"/>
        </w:rPr>
      </w:pPr>
    </w:p>
    <w:p w14:paraId="0F248595" w14:textId="7219B23E" w:rsidR="00735005" w:rsidRDefault="00735005" w:rsidP="00735005">
      <w:pPr>
        <w:ind w:left="720"/>
        <w:jc w:val="center"/>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735005">
      <w:pPr>
        <w:ind w:left="720"/>
        <w:jc w:val="both"/>
        <w:rPr>
          <w:rFonts w:ascii="Calibri" w:hAnsi="Calibri"/>
          <w:i/>
          <w:color w:val="0000FF"/>
        </w:rPr>
      </w:pPr>
    </w:p>
    <w:p w14:paraId="63B6FC86" w14:textId="77777777" w:rsidR="004138F2" w:rsidRDefault="004138F2" w:rsidP="00656783">
      <w:pPr>
        <w:ind w:left="708"/>
        <w:jc w:val="center"/>
        <w:rPr>
          <w:rFonts w:ascii="Calibri" w:hAnsi="Calibri" w:cs="Book Antiqua"/>
          <w:i/>
          <w:color w:val="595959"/>
        </w:rPr>
      </w:pPr>
    </w:p>
    <w:p w14:paraId="41DADE34" w14:textId="77777777" w:rsidR="004138F2" w:rsidRDefault="004138F2" w:rsidP="00656783">
      <w:pPr>
        <w:ind w:left="708"/>
        <w:jc w:val="center"/>
        <w:rPr>
          <w:rFonts w:ascii="Calibri" w:hAnsi="Calibri" w:cs="Book Antiqua"/>
          <w:i/>
          <w:color w:val="595959"/>
        </w:rPr>
      </w:pPr>
    </w:p>
    <w:p w14:paraId="6C2F5717" w14:textId="77777777" w:rsidR="004138F2" w:rsidRDefault="004138F2" w:rsidP="00656783">
      <w:pPr>
        <w:ind w:left="708"/>
        <w:jc w:val="center"/>
        <w:rPr>
          <w:rFonts w:ascii="Calibri" w:hAnsi="Calibri" w:cs="Book Antiqua"/>
          <w:i/>
          <w:color w:val="595959"/>
        </w:rPr>
      </w:pPr>
    </w:p>
    <w:p w14:paraId="26BE1525" w14:textId="77777777" w:rsidR="00C67250" w:rsidRPr="00C95560" w:rsidRDefault="00C67250" w:rsidP="00AF20B8">
      <w:pPr>
        <w:pStyle w:val="Ttulo2"/>
        <w:numPr>
          <w:ilvl w:val="1"/>
          <w:numId w:val="23"/>
        </w:numPr>
        <w:ind w:left="1418"/>
        <w:rPr>
          <w:rFonts w:ascii="Calibri" w:hAnsi="Calibri" w:cs="Book Antiqua"/>
          <w:i w:val="0"/>
          <w:sz w:val="24"/>
        </w:rPr>
      </w:pPr>
      <w:bookmarkStart w:id="89" w:name="_Toc34121080"/>
      <w:bookmarkStart w:id="90" w:name="_Toc44907579"/>
      <w:bookmarkStart w:id="91" w:name="_Toc202244546"/>
      <w:bookmarkStart w:id="92" w:name="_Toc391994529"/>
      <w:bookmarkStart w:id="93" w:name="_Toc59650555"/>
      <w:r w:rsidRPr="00C95560">
        <w:rPr>
          <w:rFonts w:ascii="Calibri" w:hAnsi="Calibri" w:cs="Book Antiqua"/>
          <w:i w:val="0"/>
          <w:sz w:val="24"/>
        </w:rPr>
        <w:t>Vista Lógica</w:t>
      </w:r>
      <w:bookmarkEnd w:id="89"/>
      <w:bookmarkEnd w:id="90"/>
      <w:bookmarkEnd w:id="91"/>
      <w:bookmarkEnd w:id="92"/>
      <w:bookmarkEnd w:id="93"/>
      <w:r w:rsidRPr="00C95560">
        <w:rPr>
          <w:rFonts w:ascii="Calibri" w:hAnsi="Calibri" w:cs="Book Antiqua"/>
          <w:i w:val="0"/>
          <w:sz w:val="24"/>
        </w:rPr>
        <w:t xml:space="preserve"> </w:t>
      </w:r>
    </w:p>
    <w:p w14:paraId="15D77D1A" w14:textId="77777777" w:rsidR="00C67250" w:rsidRPr="00A96743" w:rsidRDefault="00C67250" w:rsidP="00AF20B8">
      <w:pPr>
        <w:pStyle w:val="Ttulo3"/>
        <w:numPr>
          <w:ilvl w:val="2"/>
          <w:numId w:val="23"/>
        </w:numPr>
        <w:ind w:left="1701"/>
        <w:rPr>
          <w:rFonts w:ascii="Calibri" w:hAnsi="Calibri" w:cs="Calibri"/>
          <w:sz w:val="24"/>
          <w:szCs w:val="24"/>
        </w:rPr>
      </w:pPr>
      <w:bookmarkStart w:id="94" w:name="_Toc34121081"/>
      <w:bookmarkStart w:id="95" w:name="_Toc44907580"/>
      <w:bookmarkStart w:id="96" w:name="_Toc202244547"/>
      <w:bookmarkStart w:id="97" w:name="_Toc391994530"/>
      <w:bookmarkStart w:id="98" w:name="_Toc59650556"/>
      <w:r w:rsidRPr="00A96743">
        <w:rPr>
          <w:rFonts w:ascii="Calibri" w:hAnsi="Calibri" w:cs="Calibri"/>
          <w:sz w:val="24"/>
          <w:szCs w:val="24"/>
        </w:rPr>
        <w:t>Descripción</w:t>
      </w:r>
      <w:bookmarkEnd w:id="94"/>
      <w:bookmarkEnd w:id="95"/>
      <w:bookmarkEnd w:id="96"/>
      <w:bookmarkEnd w:id="97"/>
      <w:bookmarkEnd w:id="98"/>
    </w:p>
    <w:p w14:paraId="06E701B3"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C67250">
      <w:pPr>
        <w:ind w:left="993"/>
        <w:jc w:val="both"/>
        <w:rPr>
          <w:rFonts w:ascii="Calibri" w:hAnsi="Calibri"/>
          <w:i/>
          <w:iCs/>
          <w:color w:val="0000FF"/>
        </w:rPr>
      </w:pPr>
    </w:p>
    <w:p w14:paraId="0DE10D81"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C67250">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w:t>
      </w:r>
      <w:proofErr w:type="spellStart"/>
      <w:r w:rsidRPr="3B772029">
        <w:rPr>
          <w:rFonts w:ascii="Calibri" w:hAnsi="Calibri" w:cs="Book Antiqua"/>
          <w:i/>
          <w:color w:val="595959" w:themeColor="text1" w:themeTint="A6"/>
        </w:rPr>
        <w:t>Model</w:t>
      </w:r>
      <w:proofErr w:type="spellEnd"/>
      <w:r w:rsidRPr="3B772029">
        <w:rPr>
          <w:rFonts w:ascii="Calibri" w:hAnsi="Calibri" w:cs="Book Antiqua"/>
          <w:i/>
          <w:color w:val="595959" w:themeColor="text1" w:themeTint="A6"/>
        </w:rPr>
        <w:t xml:space="preserve">, View, </w:t>
      </w:r>
      <w:proofErr w:type="spell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
    <w:p w14:paraId="340F0DEB" w14:textId="10332EDC" w:rsidR="00353A37" w:rsidRDefault="00353A37" w:rsidP="00C67250">
      <w:pPr>
        <w:ind w:left="993"/>
        <w:jc w:val="both"/>
        <w:rPr>
          <w:rFonts w:ascii="Calibri" w:hAnsi="Calibri" w:cs="Book Antiqua"/>
          <w:i/>
          <w:color w:val="595959"/>
        </w:rPr>
      </w:pPr>
    </w:p>
    <w:p w14:paraId="47D743C5"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Base de Datos (</w:t>
      </w:r>
      <w:proofErr w:type="spellStart"/>
      <w:r w:rsidRPr="00C95560">
        <w:rPr>
          <w:rFonts w:ascii="Calibri" w:hAnsi="Calibri" w:cs="Book Antiqua"/>
          <w:b/>
          <w:i/>
          <w:color w:val="595959"/>
        </w:rPr>
        <w:t>Model</w:t>
      </w:r>
      <w:proofErr w:type="spellEnd"/>
      <w:r w:rsidRPr="00C95560">
        <w:rPr>
          <w:rFonts w:ascii="Calibri" w:hAnsi="Calibri" w:cs="Book Antiqua"/>
          <w:b/>
          <w:i/>
          <w:color w:val="595959"/>
        </w:rPr>
        <w:t>)</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C67250">
      <w:pPr>
        <w:ind w:left="993"/>
        <w:jc w:val="both"/>
        <w:rPr>
          <w:rFonts w:ascii="Calibri" w:hAnsi="Calibri" w:cs="Book Antiqua"/>
          <w:i/>
          <w:color w:val="595959"/>
        </w:rPr>
      </w:pPr>
    </w:p>
    <w:p w14:paraId="132DD259"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C67250">
      <w:pPr>
        <w:ind w:left="993"/>
        <w:jc w:val="both"/>
        <w:rPr>
          <w:rFonts w:ascii="Calibri" w:hAnsi="Calibri" w:cs="Book Antiqua"/>
          <w:i/>
          <w:color w:val="595959"/>
        </w:rPr>
      </w:pPr>
    </w:p>
    <w:p w14:paraId="43C96D6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C67250">
      <w:pPr>
        <w:ind w:left="1080"/>
        <w:jc w:val="both"/>
        <w:rPr>
          <w:rFonts w:ascii="Calibri" w:hAnsi="Calibri"/>
          <w:i/>
          <w:color w:val="999999"/>
        </w:rPr>
      </w:pPr>
    </w:p>
    <w:p w14:paraId="737E2FC9"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AF20B8">
      <w:pPr>
        <w:pStyle w:val="Ttulo3"/>
        <w:numPr>
          <w:ilvl w:val="2"/>
          <w:numId w:val="23"/>
        </w:numPr>
        <w:ind w:left="1701"/>
        <w:rPr>
          <w:rFonts w:ascii="Calibri" w:hAnsi="Calibri" w:cs="Calibri"/>
          <w:sz w:val="24"/>
          <w:szCs w:val="24"/>
        </w:rPr>
      </w:pPr>
      <w:bookmarkStart w:id="99" w:name="_Toc34121082"/>
      <w:bookmarkStart w:id="100" w:name="_Toc44907581"/>
      <w:bookmarkStart w:id="101" w:name="_Toc202244548"/>
      <w:bookmarkStart w:id="102" w:name="_Toc391994531"/>
      <w:bookmarkStart w:id="103" w:name="_Toc59650557"/>
      <w:r w:rsidRPr="00A96743">
        <w:rPr>
          <w:rFonts w:ascii="Calibri" w:hAnsi="Calibri" w:cs="Calibri"/>
          <w:sz w:val="24"/>
          <w:szCs w:val="24"/>
        </w:rPr>
        <w:t>Paquetes de Diseño Arquitectónicamente Significativos</w:t>
      </w:r>
      <w:bookmarkEnd w:id="99"/>
      <w:bookmarkEnd w:id="100"/>
      <w:bookmarkEnd w:id="101"/>
      <w:bookmarkEnd w:id="102"/>
      <w:bookmarkEnd w:id="103"/>
    </w:p>
    <w:p w14:paraId="453FA790" w14:textId="77777777" w:rsidR="00C67250" w:rsidRPr="00C95560" w:rsidRDefault="00C67250" w:rsidP="00C67250">
      <w:pPr>
        <w:rPr>
          <w:rFonts w:ascii="Calibri" w:hAnsi="Calibri"/>
        </w:rPr>
      </w:pPr>
    </w:p>
    <w:p w14:paraId="360C0C7D"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C67250">
      <w:pPr>
        <w:ind w:left="993"/>
        <w:jc w:val="both"/>
        <w:rPr>
          <w:rFonts w:ascii="Calibri" w:hAnsi="Calibri"/>
          <w:i/>
          <w:iCs/>
          <w:color w:val="0000FF"/>
        </w:rPr>
      </w:pPr>
    </w:p>
    <w:p w14:paraId="6E832FF8" w14:textId="77777777" w:rsidR="00C67250" w:rsidRPr="00C95560" w:rsidRDefault="00C67250" w:rsidP="00C67250">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C67250">
      <w:pPr>
        <w:ind w:left="993"/>
        <w:jc w:val="both"/>
        <w:rPr>
          <w:rFonts w:ascii="Calibri" w:hAnsi="Calibri"/>
          <w:i/>
          <w:iCs/>
          <w:color w:val="0000FF"/>
        </w:rPr>
      </w:pPr>
    </w:p>
    <w:p w14:paraId="1E855B41"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1&gt;: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1&gt;.</w:t>
      </w:r>
    </w:p>
    <w:p w14:paraId="7D0A96CA" w14:textId="77777777" w:rsidR="00C67250" w:rsidRPr="00C9556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2&gt;: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2&gt;.</w:t>
      </w:r>
    </w:p>
    <w:p w14:paraId="1A47BCD8" w14:textId="77777777" w:rsidR="00C67250" w:rsidRDefault="00C67250" w:rsidP="00C67250">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…&gt;.</w:t>
      </w:r>
    </w:p>
    <w:p w14:paraId="4D246EE1" w14:textId="77777777" w:rsidR="00C67250" w:rsidRDefault="00C67250" w:rsidP="00C67250">
      <w:pPr>
        <w:ind w:left="993"/>
        <w:jc w:val="both"/>
        <w:rPr>
          <w:rFonts w:ascii="Calibri" w:hAnsi="Calibri" w:cs="Book Antiqua"/>
          <w:i/>
          <w:color w:val="595959"/>
        </w:rPr>
      </w:pPr>
    </w:p>
    <w:p w14:paraId="09BE815D" w14:textId="77777777" w:rsidR="00C67250" w:rsidRDefault="00C67250" w:rsidP="00C67250">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C67250">
      <w:pPr>
        <w:ind w:left="993"/>
        <w:jc w:val="both"/>
        <w:rPr>
          <w:rFonts w:ascii="Calibri" w:hAnsi="Calibri" w:cs="Book Antiqua"/>
          <w:i/>
          <w:color w:val="595959"/>
        </w:rPr>
      </w:pPr>
    </w:p>
    <w:p w14:paraId="711CEF26" w14:textId="77777777" w:rsidR="000A3FAC" w:rsidRDefault="000A3FAC" w:rsidP="000A3FAC">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7E0F80CF" w14:textId="77777777" w:rsidR="000A3FAC" w:rsidRDefault="000A3FAC" w:rsidP="00C67250">
      <w:pPr>
        <w:ind w:left="993"/>
        <w:jc w:val="both"/>
        <w:rPr>
          <w:rFonts w:ascii="Calibri" w:hAnsi="Calibri" w:cs="Book Antiqua"/>
          <w:i/>
          <w:color w:val="595959"/>
        </w:rPr>
      </w:pPr>
    </w:p>
    <w:p w14:paraId="33CD76B7" w14:textId="77777777" w:rsidR="00C67250" w:rsidRDefault="00C67250" w:rsidP="00C67250">
      <w:pPr>
        <w:ind w:left="993"/>
        <w:jc w:val="both"/>
        <w:rPr>
          <w:rFonts w:ascii="Calibri" w:hAnsi="Calibri" w:cs="Book Antiqua"/>
          <w:i/>
          <w:color w:val="595959"/>
        </w:rPr>
      </w:pPr>
    </w:p>
    <w:p w14:paraId="6C502B83" w14:textId="711B5D40" w:rsidR="00C67250" w:rsidRDefault="00B84BAF" w:rsidP="00C67250">
      <w:pPr>
        <w:ind w:left="993"/>
        <w:jc w:val="center"/>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C67250">
      <w:pPr>
        <w:ind w:left="993"/>
        <w:jc w:val="center"/>
        <w:rPr>
          <w:rFonts w:ascii="Calibri" w:hAnsi="Calibri" w:cs="Book Antiqua"/>
          <w:i/>
          <w:color w:val="595959"/>
        </w:rPr>
      </w:pPr>
    </w:p>
    <w:p w14:paraId="5AA2230B" w14:textId="77777777" w:rsidR="00C67250" w:rsidRPr="00C95560" w:rsidRDefault="00C67250" w:rsidP="00C67250">
      <w:pPr>
        <w:ind w:left="993"/>
        <w:jc w:val="both"/>
        <w:rPr>
          <w:rFonts w:ascii="Calibri" w:hAnsi="Calibri"/>
          <w:i/>
          <w:iCs/>
          <w:color w:val="0000FF"/>
        </w:rPr>
      </w:pPr>
    </w:p>
    <w:p w14:paraId="192750EA" w14:textId="77777777" w:rsidR="00C67250" w:rsidRPr="00A96743" w:rsidRDefault="00C67250" w:rsidP="00AF20B8">
      <w:pPr>
        <w:pStyle w:val="Ttulo3"/>
        <w:numPr>
          <w:ilvl w:val="2"/>
          <w:numId w:val="23"/>
        </w:numPr>
        <w:ind w:left="1701"/>
        <w:rPr>
          <w:rFonts w:ascii="Calibri" w:hAnsi="Calibri" w:cs="Calibri"/>
          <w:sz w:val="24"/>
          <w:szCs w:val="24"/>
        </w:rPr>
      </w:pPr>
      <w:bookmarkStart w:id="104" w:name="_Toc202244549"/>
      <w:bookmarkStart w:id="105" w:name="_Toc391994532"/>
      <w:bookmarkStart w:id="106" w:name="_Toc59650558"/>
      <w:r w:rsidRPr="00A96743">
        <w:rPr>
          <w:rFonts w:ascii="Calibri" w:hAnsi="Calibri" w:cs="Calibri"/>
          <w:sz w:val="24"/>
          <w:szCs w:val="24"/>
        </w:rPr>
        <w:t>Vista de Implementación - Componentes</w:t>
      </w:r>
      <w:bookmarkEnd w:id="104"/>
      <w:bookmarkEnd w:id="105"/>
      <w:bookmarkEnd w:id="106"/>
      <w:r w:rsidRPr="00A96743">
        <w:rPr>
          <w:rFonts w:ascii="Calibri" w:hAnsi="Calibri" w:cs="Calibri"/>
          <w:sz w:val="24"/>
          <w:szCs w:val="24"/>
        </w:rPr>
        <w:t xml:space="preserve">  </w:t>
      </w:r>
    </w:p>
    <w:p w14:paraId="1457D469" w14:textId="77777777" w:rsidR="00C67250" w:rsidRDefault="00C67250" w:rsidP="00E63BA5">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E63BA5">
      <w:pPr>
        <w:ind w:left="993"/>
        <w:jc w:val="both"/>
        <w:rPr>
          <w:rFonts w:ascii="Calibri" w:hAnsi="Calibri" w:cs="Book Antiqua"/>
          <w:i/>
          <w:color w:val="0000FF"/>
        </w:rPr>
      </w:pPr>
    </w:p>
    <w:p w14:paraId="2CE78458" w14:textId="77777777" w:rsidR="003D373E" w:rsidRDefault="003D373E" w:rsidP="003D373E">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48CCF1D2" w14:textId="77777777" w:rsidR="003D373E" w:rsidRPr="00C95560" w:rsidRDefault="003D373E" w:rsidP="00E63BA5">
      <w:pPr>
        <w:ind w:left="993"/>
        <w:jc w:val="both"/>
        <w:rPr>
          <w:rFonts w:ascii="Calibri" w:hAnsi="Calibri" w:cs="Book Antiqua"/>
          <w:i/>
          <w:color w:val="0000FF"/>
        </w:rPr>
      </w:pPr>
    </w:p>
    <w:p w14:paraId="7965D48F" w14:textId="77777777" w:rsidR="00C67250" w:rsidRPr="00C95560" w:rsidRDefault="00C67250" w:rsidP="00E63BA5">
      <w:pPr>
        <w:ind w:left="993"/>
        <w:jc w:val="both"/>
        <w:rPr>
          <w:rFonts w:ascii="Calibri" w:hAnsi="Calibri" w:cs="Book Antiqua"/>
          <w:i/>
          <w:color w:val="0000FF"/>
        </w:rPr>
      </w:pPr>
    </w:p>
    <w:p w14:paraId="529878E5" w14:textId="77777777" w:rsidR="00C67250" w:rsidRPr="00C95560" w:rsidRDefault="00C67250" w:rsidP="00E63BA5">
      <w:pPr>
        <w:ind w:left="993"/>
        <w:jc w:val="both"/>
        <w:rPr>
          <w:rFonts w:ascii="Calibri" w:hAnsi="Calibri" w:cs="Book Antiqua"/>
          <w:i/>
          <w:color w:val="0000FF"/>
        </w:rPr>
      </w:pPr>
    </w:p>
    <w:p w14:paraId="3E62C847" w14:textId="77777777" w:rsidR="00C67250" w:rsidRDefault="00C67250" w:rsidP="00E63BA5">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C67250">
      <w:pPr>
        <w:ind w:left="720"/>
        <w:jc w:val="both"/>
        <w:rPr>
          <w:rFonts w:ascii="Calibri" w:hAnsi="Calibri" w:cs="Book Antiqua"/>
          <w:i/>
          <w:color w:val="595959"/>
        </w:rPr>
      </w:pPr>
    </w:p>
    <w:p w14:paraId="0D958A81" w14:textId="72C4633A" w:rsidR="00C67250" w:rsidRDefault="00B84BAF" w:rsidP="00C67250">
      <w:pPr>
        <w:ind w:left="720"/>
        <w:jc w:val="center"/>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C67250">
      <w:pPr>
        <w:ind w:left="720"/>
        <w:jc w:val="center"/>
        <w:rPr>
          <w:rFonts w:ascii="Calibri" w:hAnsi="Calibri" w:cs="Book Antiqua"/>
          <w:i/>
          <w:color w:val="595959"/>
        </w:rPr>
      </w:pPr>
    </w:p>
    <w:p w14:paraId="406B83EE" w14:textId="2F1294B5" w:rsidR="00C67250" w:rsidRPr="00C95560" w:rsidRDefault="00B84BAF" w:rsidP="00C67250">
      <w:pPr>
        <w:ind w:left="720"/>
        <w:jc w:val="center"/>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C67250">
      <w:pPr>
        <w:ind w:left="720"/>
        <w:jc w:val="both"/>
        <w:rPr>
          <w:rFonts w:ascii="Calibri" w:hAnsi="Calibri" w:cs="Book Antiqua"/>
          <w:i/>
          <w:color w:val="0000FF"/>
        </w:rPr>
      </w:pPr>
    </w:p>
    <w:p w14:paraId="600F6F0A" w14:textId="77777777" w:rsidR="00C67250" w:rsidRPr="008549D5" w:rsidRDefault="00C67250" w:rsidP="00AF20B8">
      <w:pPr>
        <w:pStyle w:val="Ttulo2"/>
        <w:numPr>
          <w:ilvl w:val="1"/>
          <w:numId w:val="23"/>
        </w:numPr>
        <w:ind w:left="1418"/>
        <w:rPr>
          <w:rFonts w:ascii="Calibri" w:hAnsi="Calibri" w:cs="Book Antiqua"/>
          <w:i w:val="0"/>
          <w:sz w:val="24"/>
        </w:rPr>
      </w:pPr>
      <w:bookmarkStart w:id="107" w:name="VistadeDespliegue"/>
      <w:bookmarkStart w:id="108" w:name="_Toc34121084"/>
      <w:bookmarkStart w:id="109" w:name="_Toc44907583"/>
      <w:bookmarkStart w:id="110" w:name="_Toc202244550"/>
      <w:bookmarkStart w:id="111" w:name="_Toc391994533"/>
      <w:bookmarkStart w:id="112" w:name="_Toc59650559"/>
      <w:r w:rsidRPr="00C95560">
        <w:rPr>
          <w:rFonts w:ascii="Calibri" w:hAnsi="Calibri" w:cs="Book Antiqua"/>
          <w:i w:val="0"/>
          <w:sz w:val="24"/>
        </w:rPr>
        <w:t xml:space="preserve">Vista de Despliegue </w:t>
      </w:r>
      <w:bookmarkEnd w:id="107"/>
      <w:r w:rsidRPr="00C95560">
        <w:rPr>
          <w:rFonts w:ascii="Calibri" w:hAnsi="Calibri" w:cs="Book Antiqua"/>
          <w:i w:val="0"/>
          <w:sz w:val="24"/>
        </w:rPr>
        <w:t>- Ambiente Físico</w:t>
      </w:r>
      <w:bookmarkEnd w:id="108"/>
      <w:bookmarkEnd w:id="109"/>
      <w:bookmarkEnd w:id="110"/>
      <w:bookmarkEnd w:id="111"/>
      <w:bookmarkEnd w:id="112"/>
      <w:r w:rsidRPr="00C95560">
        <w:rPr>
          <w:rFonts w:ascii="Calibri" w:hAnsi="Calibri" w:cs="Book Antiqua"/>
          <w:i w:val="0"/>
          <w:sz w:val="24"/>
        </w:rPr>
        <w:t xml:space="preserve">  </w:t>
      </w:r>
    </w:p>
    <w:p w14:paraId="4B23C50C" w14:textId="77777777" w:rsidR="00C67250" w:rsidRDefault="00C67250" w:rsidP="00C67250">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w:t>
      </w:r>
      <w:proofErr w:type="spellStart"/>
      <w:r w:rsidRPr="00C95560">
        <w:rPr>
          <w:rFonts w:ascii="Calibri" w:hAnsi="Calibri" w:cs="Book Antiqua"/>
          <w:i/>
          <w:color w:val="0000FF"/>
        </w:rPr>
        <w:t>CPUs</w:t>
      </w:r>
      <w:proofErr w:type="spellEnd"/>
      <w:r w:rsidRPr="00C95560">
        <w:rPr>
          <w:rFonts w:ascii="Calibri" w:hAnsi="Calibri" w:cs="Book Antiqua"/>
          <w:i/>
          <w:color w:val="0000FF"/>
        </w:rPr>
        <w:t xml:space="preserve">) que ejecutan el software, y sus interconexiones (bus, LAN, punto a punto, etc.) También incluir un mapeo de los procesos desde la Vista de Procesos en los nodos físicos.&gt; </w:t>
      </w:r>
    </w:p>
    <w:p w14:paraId="364B4536" w14:textId="77777777" w:rsidR="003D373E" w:rsidRDefault="003D373E" w:rsidP="00C67250">
      <w:pPr>
        <w:ind w:left="720"/>
        <w:jc w:val="both"/>
        <w:rPr>
          <w:rFonts w:ascii="Calibri" w:hAnsi="Calibri" w:cs="Book Antiqua"/>
          <w:i/>
          <w:color w:val="0000FF"/>
        </w:rPr>
      </w:pPr>
    </w:p>
    <w:p w14:paraId="00AAF905" w14:textId="77777777" w:rsidR="003D373E" w:rsidRDefault="003D373E" w:rsidP="003D373E">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Pr>
          <w:rFonts w:ascii="Calibri" w:hAnsi="Calibri" w:cs="Book Antiqua"/>
          <w:i/>
          <w:color w:val="0000FF"/>
        </w:rPr>
        <w:t>&gt;</w:t>
      </w:r>
    </w:p>
    <w:p w14:paraId="3A1FE479" w14:textId="77777777" w:rsidR="003D373E" w:rsidRPr="00C95560" w:rsidRDefault="003D373E" w:rsidP="00C67250">
      <w:pPr>
        <w:ind w:left="720"/>
        <w:jc w:val="both"/>
        <w:rPr>
          <w:rFonts w:ascii="Calibri" w:hAnsi="Calibri" w:cs="Book Antiqua"/>
          <w:i/>
          <w:color w:val="0000FF"/>
        </w:rPr>
      </w:pPr>
    </w:p>
    <w:p w14:paraId="748CBD83" w14:textId="77777777" w:rsidR="00C67250" w:rsidRPr="00C95560" w:rsidRDefault="00C67250" w:rsidP="00C67250">
      <w:pPr>
        <w:ind w:left="720"/>
        <w:jc w:val="both"/>
        <w:rPr>
          <w:rFonts w:ascii="Calibri" w:hAnsi="Calibri" w:cs="Book Antiqua"/>
          <w:i/>
          <w:color w:val="0000FF"/>
        </w:rPr>
      </w:pPr>
    </w:p>
    <w:p w14:paraId="564F41CD" w14:textId="77777777" w:rsidR="00C67250" w:rsidRDefault="00C67250" w:rsidP="00C67250">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C67250">
      <w:pPr>
        <w:ind w:left="720"/>
        <w:jc w:val="both"/>
        <w:rPr>
          <w:rFonts w:ascii="Calibri" w:hAnsi="Calibri" w:cs="Book Antiqua"/>
          <w:i/>
          <w:color w:val="595959"/>
        </w:rPr>
      </w:pPr>
    </w:p>
    <w:p w14:paraId="37C46241" w14:textId="2C112B2D" w:rsidR="00C67250" w:rsidRDefault="00B84BAF" w:rsidP="00C67250">
      <w:pPr>
        <w:ind w:left="720"/>
        <w:jc w:val="center"/>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C67250">
      <w:pPr>
        <w:ind w:left="720"/>
        <w:jc w:val="center"/>
      </w:pPr>
    </w:p>
    <w:p w14:paraId="2CEF675A" w14:textId="77777777" w:rsidR="00C67250" w:rsidRDefault="00C67250" w:rsidP="00C67250">
      <w:pPr>
        <w:ind w:left="720"/>
        <w:jc w:val="center"/>
      </w:pPr>
    </w:p>
    <w:p w14:paraId="775CC188" w14:textId="77777777" w:rsidR="00C67250" w:rsidRDefault="00C67250" w:rsidP="00C67250"/>
    <w:p w14:paraId="3C797671" w14:textId="1D1CC453" w:rsidR="00C67250" w:rsidRDefault="00B84BAF" w:rsidP="00C67250">
      <w:pPr>
        <w:jc w:val="center"/>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C67250">
      <w:pPr>
        <w:jc w:val="center"/>
        <w:rPr>
          <w:rFonts w:ascii="Calibri" w:hAnsi="Calibri" w:cs="Book Antiqua"/>
          <w:i/>
          <w:color w:val="595959"/>
        </w:rPr>
      </w:pPr>
    </w:p>
    <w:p w14:paraId="1220CB05" w14:textId="77777777" w:rsidR="00C67250" w:rsidRPr="00FE0DBE" w:rsidRDefault="00C67250" w:rsidP="00AF20B8">
      <w:pPr>
        <w:pStyle w:val="Ttulo2"/>
        <w:numPr>
          <w:ilvl w:val="1"/>
          <w:numId w:val="23"/>
        </w:numPr>
        <w:ind w:left="1418"/>
        <w:rPr>
          <w:rFonts w:ascii="Calibri" w:hAnsi="Calibri" w:cs="Book Antiqua"/>
          <w:i w:val="0"/>
          <w:sz w:val="24"/>
        </w:rPr>
      </w:pPr>
      <w:bookmarkStart w:id="113" w:name="_Toc391994534"/>
      <w:bookmarkStart w:id="114" w:name="_Toc59650560"/>
      <w:r w:rsidRPr="00FE0DBE">
        <w:rPr>
          <w:rFonts w:ascii="Calibri" w:hAnsi="Calibri" w:cs="Book Antiqua"/>
          <w:i w:val="0"/>
          <w:sz w:val="24"/>
        </w:rPr>
        <w:lastRenderedPageBreak/>
        <w:t>Vista de Datos</w:t>
      </w:r>
      <w:bookmarkEnd w:id="113"/>
      <w:bookmarkEnd w:id="114"/>
    </w:p>
    <w:p w14:paraId="0F194255" w14:textId="77777777" w:rsidR="00C67250" w:rsidRPr="00A96743" w:rsidRDefault="00C67250" w:rsidP="00AF20B8">
      <w:pPr>
        <w:pStyle w:val="Ttulo3"/>
        <w:numPr>
          <w:ilvl w:val="2"/>
          <w:numId w:val="23"/>
        </w:numPr>
        <w:ind w:left="1560"/>
        <w:rPr>
          <w:rFonts w:ascii="Calibri" w:hAnsi="Calibri" w:cs="Calibri"/>
          <w:sz w:val="24"/>
          <w:szCs w:val="24"/>
        </w:rPr>
      </w:pPr>
      <w:bookmarkStart w:id="115" w:name="_Toc391994535"/>
      <w:bookmarkStart w:id="116" w:name="_Toc59650561"/>
      <w:r w:rsidRPr="00A96743">
        <w:rPr>
          <w:rFonts w:ascii="Calibri" w:hAnsi="Calibri" w:cs="Calibri"/>
          <w:sz w:val="24"/>
          <w:szCs w:val="24"/>
        </w:rPr>
        <w:t>Definiciones</w:t>
      </w:r>
      <w:bookmarkEnd w:id="115"/>
      <w:bookmarkEnd w:id="116"/>
    </w:p>
    <w:p w14:paraId="57125D3E" w14:textId="77777777" w:rsidR="00C67250" w:rsidRDefault="00C67250" w:rsidP="008549D5">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w:t>
      </w:r>
      <w:proofErr w:type="spellStart"/>
      <w:r w:rsidRPr="00D220D3">
        <w:rPr>
          <w:rFonts w:ascii="Calibri" w:hAnsi="Calibri" w:cs="Book Antiqua"/>
          <w:i/>
          <w:color w:val="0000FF"/>
        </w:rPr>
        <w:t>xml</w:t>
      </w:r>
      <w:proofErr w:type="spellEnd"/>
      <w:r w:rsidRPr="00D220D3">
        <w:rPr>
          <w:rFonts w:ascii="Calibri" w:hAnsi="Calibri" w:cs="Book Antiqua"/>
          <w:i/>
          <w:color w:val="0000FF"/>
        </w:rPr>
        <w:t xml:space="preserve">,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8549D5">
      <w:pPr>
        <w:ind w:left="851"/>
        <w:jc w:val="both"/>
        <w:rPr>
          <w:rFonts w:ascii="Calibri" w:hAnsi="Calibri" w:cs="Book Antiqua"/>
          <w:i/>
          <w:color w:val="0000FF"/>
        </w:rPr>
      </w:pPr>
    </w:p>
    <w:p w14:paraId="181A4629" w14:textId="4397C6FD" w:rsidR="00B23E8F" w:rsidRPr="00B23E8F" w:rsidRDefault="00B23E8F" w:rsidP="00B23E8F">
      <w:pPr>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B23E8F">
      <w:pPr>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640DE7">
            <w:pPr>
              <w:jc w:val="center"/>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640DE7">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640DE7">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640DE7">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640DE7">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0A3930">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0A3930">
            <w:pPr>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C279A5">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49363A">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640DE7">
            <w:pPr>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0A3930">
            <w:pPr>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640DE7">
            <w:pPr>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0A3930">
            <w:pPr>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640DE7">
            <w:pPr>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0A3930">
            <w:pPr>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640DE7">
            <w:pPr>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0A3930">
            <w:pPr>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0A3930">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C279A5">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640DE7">
            <w:pPr>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0A3930">
            <w:pPr>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0A3930">
            <w:pPr>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0A3930">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0A3930">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C279A5">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640DE7">
            <w:pPr>
              <w:rPr>
                <w:rFonts w:ascii="Calibri" w:hAnsi="Calibri" w:cs="Calibri"/>
              </w:rPr>
            </w:pPr>
            <w:r>
              <w:t>Teléfono de la persona</w:t>
            </w:r>
          </w:p>
        </w:tc>
      </w:tr>
    </w:tbl>
    <w:p w14:paraId="3A23F3B7" w14:textId="08CBC6FD" w:rsidR="00B23E8F" w:rsidRDefault="00B23E8F" w:rsidP="00B23E8F">
      <w:pPr>
        <w:rPr>
          <w:rFonts w:ascii="Calibri" w:hAnsi="Calibri" w:cs="Calibri"/>
        </w:rPr>
      </w:pPr>
    </w:p>
    <w:p w14:paraId="157FE98B" w14:textId="77777777" w:rsidR="00640DE7" w:rsidRDefault="00640DE7" w:rsidP="00640DE7">
      <w:pPr>
        <w:ind w:left="851"/>
        <w:jc w:val="both"/>
        <w:rPr>
          <w:rFonts w:ascii="Calibri" w:hAnsi="Calibri" w:cs="Book Antiqua"/>
          <w:i/>
          <w:color w:val="0000FF"/>
        </w:rPr>
      </w:pPr>
    </w:p>
    <w:p w14:paraId="672F2600" w14:textId="13A92479" w:rsidR="00640DE7" w:rsidRPr="00B23E8F" w:rsidRDefault="00640DE7" w:rsidP="00640DE7">
      <w:pPr>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640DE7">
      <w:pPr>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3C62C2">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3C62C2">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3C62C2">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3C62C2">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3C62C2">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3C62C2">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3C62C2">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3C62C2">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3C62C2">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3C62C2">
            <w:pPr>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3C62C2">
            <w:pPr>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3C62C2">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6907C1">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6907C1">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3C62C2">
            <w:pPr>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3C62C2">
            <w:pPr>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3C62C2">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6907C1">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3C62C2">
            <w:pPr>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3C62C2">
            <w:pPr>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3C62C2">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3C62C2">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3C62C2">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3C62C2">
            <w:pPr>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3C62C2">
            <w:pPr>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3C62C2">
            <w:pPr>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3C62C2">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3C62C2">
            <w:pP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3C62C2">
            <w:pPr>
              <w:jc w:val="center"/>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3C62C2">
            <w:pPr>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E667EA">
            <w:pPr>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E667EA">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E667EA">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7B134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E667EA">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E667EA">
            <w:pPr>
              <w:jc w:val="center"/>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E667EA">
            <w:r>
              <w:rPr>
                <w:rFonts w:ascii="Calibri" w:hAnsi="Calibri" w:cs="Calibri"/>
              </w:rPr>
              <w:t>Identificador de la persona</w:t>
            </w:r>
          </w:p>
        </w:tc>
      </w:tr>
    </w:tbl>
    <w:p w14:paraId="0C9D9C40" w14:textId="5A5E33F4" w:rsidR="00640DE7" w:rsidRDefault="00640DE7" w:rsidP="00B23E8F">
      <w:pPr>
        <w:rPr>
          <w:rFonts w:ascii="Calibri" w:hAnsi="Calibri" w:cs="Calibri"/>
        </w:rPr>
      </w:pPr>
    </w:p>
    <w:p w14:paraId="705B9F0B" w14:textId="77777777" w:rsidR="00640DE7" w:rsidRPr="00B23E8F" w:rsidRDefault="00640DE7" w:rsidP="00B23E8F">
      <w:pPr>
        <w:rPr>
          <w:rFonts w:ascii="Calibri" w:hAnsi="Calibri" w:cs="Calibri"/>
        </w:rPr>
      </w:pPr>
    </w:p>
    <w:p w14:paraId="10498F92" w14:textId="77777777" w:rsidR="00B23E8F" w:rsidRPr="00B23E8F" w:rsidRDefault="00B23E8F" w:rsidP="00B23E8F">
      <w:pPr>
        <w:pStyle w:val="ListHeader"/>
        <w:shd w:val="clear" w:color="auto" w:fill="auto"/>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0A3930">
            <w:pPr>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0A3930">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0A3930">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0A3930">
            <w:pPr>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0A3930">
            <w:pPr>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0A3930">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3C62C2">
      <w:pPr>
        <w:rPr>
          <w:rFonts w:ascii="Calibri" w:hAnsi="Calibri" w:cs="Calibri"/>
        </w:rPr>
      </w:pPr>
    </w:p>
    <w:p w14:paraId="10EE0B8E" w14:textId="77777777" w:rsidR="003C62C2" w:rsidRDefault="003C62C2" w:rsidP="003C62C2">
      <w:pPr>
        <w:rPr>
          <w:rFonts w:ascii="Calibri" w:hAnsi="Calibri" w:cs="Calibri"/>
        </w:rPr>
      </w:pPr>
    </w:p>
    <w:p w14:paraId="321BAEB6" w14:textId="30945A16" w:rsidR="003C62C2" w:rsidRPr="00B23E8F" w:rsidRDefault="003C62C2" w:rsidP="003C62C2">
      <w:pPr>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3C62C2">
      <w:pPr>
        <w:rPr>
          <w:rFonts w:ascii="Calibri" w:hAnsi="Calibri" w:cs="Calibri"/>
          <w:b/>
        </w:rPr>
      </w:pPr>
      <w:r w:rsidRPr="00B23E8F">
        <w:rPr>
          <w:rFonts w:ascii="Calibri" w:hAnsi="Calibri" w:cs="Calibri"/>
          <w:b/>
        </w:rPr>
        <w:t>Columnas:</w:t>
      </w:r>
    </w:p>
    <w:p w14:paraId="461F7F1D" w14:textId="77777777" w:rsidR="003C62C2" w:rsidRPr="00B23E8F" w:rsidRDefault="003C62C2" w:rsidP="003C62C2">
      <w:pPr>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3C62C2">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3C62C2">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3C62C2">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3C62C2">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3C62C2">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3C62C2">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3C62C2">
            <w:pPr>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3C62C2">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3C62C2">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3C62C2">
            <w:pPr>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3C62C2">
            <w:pPr>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3C62C2">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3C62C2">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3C62C2">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3C62C2">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3C62C2">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3C62C2">
            <w:pPr>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4673D4">
            <w:pPr>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4673D4">
            <w:pPr>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4673D4">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B23E8F">
      <w:pPr>
        <w:rPr>
          <w:rFonts w:ascii="Calibri" w:hAnsi="Calibri" w:cs="Calibri"/>
        </w:rPr>
      </w:pPr>
    </w:p>
    <w:p w14:paraId="4FAF0C4C" w14:textId="070A9011" w:rsidR="00C85E4D" w:rsidRPr="00B23E8F" w:rsidRDefault="00C85E4D" w:rsidP="00C85E4D">
      <w:pPr>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C85E4D">
      <w:pPr>
        <w:rPr>
          <w:rFonts w:ascii="Calibri" w:hAnsi="Calibri" w:cs="Calibri"/>
          <w:b/>
        </w:rPr>
      </w:pPr>
      <w:r w:rsidRPr="00B23E8F">
        <w:rPr>
          <w:rFonts w:ascii="Calibri" w:hAnsi="Calibri" w:cs="Calibri"/>
          <w:b/>
        </w:rPr>
        <w:t>Columnas:</w:t>
      </w:r>
    </w:p>
    <w:p w14:paraId="1E55767B" w14:textId="4B7A7F20" w:rsidR="00C85E4D" w:rsidRDefault="00C85E4D"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4673D4">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4673D4">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4673D4">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4673D4">
            <w:pPr>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4673D4">
            <w:pPr>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4673D4">
            <w:pPr>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4673D4">
            <w:pPr>
              <w:jc w:val="center"/>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4673D4">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4673D4">
            <w:pPr>
              <w:jc w:val="center"/>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4673D4">
            <w:pPr>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C85E4D">
            <w:pPr>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C85E4D">
            <w:pPr>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C85E4D">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C85E4D">
            <w:pPr>
              <w:jc w:val="center"/>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C85E4D">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C85E4D">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C85E4D">
            <w:pPr>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C85E4D">
            <w:pPr>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C85E4D">
            <w:pPr>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C85E4D">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C85E4D">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C85E4D">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C85E4D">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C85E4D">
            <w:pPr>
              <w:rPr>
                <w:rFonts w:ascii="Calibri" w:hAnsi="Calibri" w:cs="Calibri"/>
              </w:rPr>
            </w:pPr>
            <w:r>
              <w:rPr>
                <w:rFonts w:ascii="Calibri" w:hAnsi="Calibri" w:cs="Calibri"/>
              </w:rPr>
              <w:t>identificador de la persona</w:t>
            </w:r>
          </w:p>
        </w:tc>
      </w:tr>
    </w:tbl>
    <w:p w14:paraId="356BDC19" w14:textId="7544BEFF" w:rsidR="00C85E4D" w:rsidRDefault="00C85E4D"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4673D4">
            <w:pPr>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4673D4">
            <w:pPr>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4673D4">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B23E8F">
      <w:pPr>
        <w:rPr>
          <w:rFonts w:ascii="Calibri" w:hAnsi="Calibri" w:cs="Calibri"/>
        </w:rPr>
      </w:pPr>
    </w:p>
    <w:p w14:paraId="3B06F17A" w14:textId="44B73534" w:rsidR="00B145DC" w:rsidRPr="00B23E8F" w:rsidRDefault="00B145DC" w:rsidP="00B145DC">
      <w:pPr>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B145DC">
      <w:pPr>
        <w:rPr>
          <w:rFonts w:ascii="Calibri" w:hAnsi="Calibri" w:cs="Calibri"/>
          <w:b/>
        </w:rPr>
      </w:pPr>
      <w:r w:rsidRPr="00B23E8F">
        <w:rPr>
          <w:rFonts w:ascii="Calibri" w:hAnsi="Calibri" w:cs="Calibri"/>
          <w:b/>
        </w:rPr>
        <w:t>Columnas:</w:t>
      </w:r>
    </w:p>
    <w:p w14:paraId="7DEB9149" w14:textId="77777777" w:rsidR="00B145DC" w:rsidRDefault="00B145DC" w:rsidP="00B145DC">
      <w:pPr>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4673D4">
            <w:pPr>
              <w:jc w:val="center"/>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4673D4">
            <w:pPr>
              <w:jc w:val="center"/>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4673D4">
            <w:pPr>
              <w:jc w:val="center"/>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4673D4">
            <w:pPr>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4673D4">
            <w:pPr>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4673D4">
            <w:pPr>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4673D4">
            <w:pPr>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4673D4">
            <w:pPr>
              <w:jc w:val="center"/>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4673D4">
            <w:pPr>
              <w:jc w:val="center"/>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4673D4">
            <w:pPr>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4673D4">
            <w:pPr>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4673D4">
            <w:pPr>
              <w:jc w:val="center"/>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4673D4">
            <w:pPr>
              <w:jc w:val="center"/>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4673D4">
            <w:pPr>
              <w:rPr>
                <w:rFonts w:ascii="Calibri" w:hAnsi="Calibri" w:cs="Calibri"/>
              </w:rPr>
            </w:pPr>
            <w:r>
              <w:rPr>
                <w:rFonts w:ascii="Calibri" w:hAnsi="Calibri" w:cs="Calibri"/>
              </w:rPr>
              <w:t>identificador del funcionario</w:t>
            </w:r>
          </w:p>
        </w:tc>
      </w:tr>
    </w:tbl>
    <w:p w14:paraId="380F38E8" w14:textId="22F2A64F" w:rsidR="00B145DC" w:rsidRDefault="00B145DC"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4673D4">
            <w:pPr>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4673D4">
            <w:pPr>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4673D4">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B23E8F">
      <w:pPr>
        <w:rPr>
          <w:rFonts w:ascii="Calibri" w:hAnsi="Calibri" w:cs="Calibri"/>
        </w:rPr>
      </w:pPr>
    </w:p>
    <w:p w14:paraId="6A1CEC66" w14:textId="5FD0F3F3" w:rsidR="00C85E4D" w:rsidRPr="00B23E8F" w:rsidRDefault="00C85E4D" w:rsidP="00C85E4D">
      <w:pPr>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C85E4D">
      <w:pPr>
        <w:rPr>
          <w:rFonts w:ascii="Calibri" w:hAnsi="Calibri" w:cs="Calibri"/>
          <w:b/>
        </w:rPr>
      </w:pPr>
      <w:r w:rsidRPr="00B23E8F">
        <w:rPr>
          <w:rFonts w:ascii="Calibri" w:hAnsi="Calibri" w:cs="Calibri"/>
          <w:b/>
        </w:rPr>
        <w:t>Columnas:</w:t>
      </w:r>
    </w:p>
    <w:p w14:paraId="67FCD8FA" w14:textId="00CC55E1" w:rsidR="00C85E4D" w:rsidRDefault="00C85E4D"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4673D4">
            <w:pPr>
              <w:jc w:val="center"/>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4673D4">
            <w:pPr>
              <w:jc w:val="center"/>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4673D4">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4673D4">
            <w:pPr>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4673D4">
            <w:pPr>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4673D4">
            <w:pPr>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4673D4">
            <w:pPr>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4673D4">
            <w:pPr>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4673D4">
            <w:pPr>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4673D4">
            <w:pPr>
              <w:jc w:val="center"/>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4673D4">
            <w:pPr>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4673D4">
            <w:pPr>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4673D4">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4673D4">
            <w:pPr>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4673D4">
            <w:pPr>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4673D4">
            <w:pPr>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4673D4">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4673D4">
            <w:pPr>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4673D4">
            <w:pPr>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4673D4">
            <w:pPr>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4673D4">
            <w:pPr>
              <w:rPr>
                <w:rFonts w:ascii="Calibri" w:hAnsi="Calibri" w:cs="Calibri"/>
              </w:rPr>
            </w:pPr>
            <w:r>
              <w:t>Identificador foráneo de servicio municipal y funcionario</w:t>
            </w:r>
          </w:p>
        </w:tc>
      </w:tr>
    </w:tbl>
    <w:p w14:paraId="3A0742C6" w14:textId="295F55EF" w:rsidR="000F0575" w:rsidRDefault="000F0575"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4673D4">
            <w:pPr>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4673D4">
            <w:pPr>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4673D4">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B23E8F">
      <w:pPr>
        <w:rPr>
          <w:rFonts w:ascii="Calibri" w:hAnsi="Calibri" w:cs="Calibri"/>
        </w:rPr>
      </w:pPr>
    </w:p>
    <w:p w14:paraId="22043468" w14:textId="77777777" w:rsidR="00A638BC" w:rsidRDefault="00A638BC" w:rsidP="00B23E8F">
      <w:pPr>
        <w:rPr>
          <w:rFonts w:ascii="Calibri" w:hAnsi="Calibri" w:cs="Calibri"/>
        </w:rPr>
      </w:pPr>
    </w:p>
    <w:p w14:paraId="5116F0A5" w14:textId="1844FFF4" w:rsidR="00575474" w:rsidRPr="00B23E8F" w:rsidRDefault="00575474" w:rsidP="00575474">
      <w:pPr>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575474">
      <w:pPr>
        <w:rPr>
          <w:rFonts w:ascii="Calibri" w:hAnsi="Calibri" w:cs="Calibri"/>
          <w:b/>
        </w:rPr>
      </w:pPr>
      <w:r w:rsidRPr="00B23E8F">
        <w:rPr>
          <w:rFonts w:ascii="Calibri" w:hAnsi="Calibri" w:cs="Calibri"/>
          <w:b/>
        </w:rPr>
        <w:t>Columnas:</w:t>
      </w:r>
    </w:p>
    <w:p w14:paraId="0FAF3F2A" w14:textId="3C814DBE" w:rsidR="00575474" w:rsidRDefault="00575474" w:rsidP="00B23E8F">
      <w:pPr>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4673D4">
            <w:pPr>
              <w:jc w:val="center"/>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4673D4">
            <w:pPr>
              <w:jc w:val="center"/>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4673D4">
            <w:pPr>
              <w:jc w:val="center"/>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4673D4">
            <w:pPr>
              <w:jc w:val="center"/>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4673D4">
            <w:pPr>
              <w:jc w:val="center"/>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4673D4">
            <w:pPr>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4673D4">
            <w:pPr>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4673D4">
            <w:pPr>
              <w:jc w:val="center"/>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4673D4">
            <w:pPr>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4673D4">
            <w:pPr>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4673D4">
            <w:pPr>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4673D4">
            <w:pPr>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4673D4">
            <w:pPr>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4673D4">
            <w:pPr>
              <w:jc w:val="center"/>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4673D4">
            <w:pPr>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57547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575474">
            <w:pPr>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57547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57547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57547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57547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575474">
            <w:pPr>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4673D4">
            <w:pPr>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4673D4">
            <w:pPr>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4673D4">
            <w:pPr>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4673D4">
            <w:pPr>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4673D4">
            <w:pPr>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4673D4">
            <w:pPr>
              <w:rPr>
                <w:rFonts w:ascii="Calibri" w:hAnsi="Calibri" w:cs="Calibri"/>
              </w:rPr>
            </w:pPr>
            <w:proofErr w:type="gramStart"/>
            <w:r>
              <w:rPr>
                <w:rFonts w:ascii="Calibri" w:hAnsi="Calibri" w:cs="Calibri"/>
              </w:rPr>
              <w:t>Valor a pagar</w:t>
            </w:r>
            <w:proofErr w:type="gramEnd"/>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4673D4">
            <w:pPr>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4673D4">
            <w:pPr>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4673D4">
            <w:pPr>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4673D4">
            <w:pPr>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4673D4">
            <w:pPr>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4673D4">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4673D4">
            <w:pPr>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4673D4">
            <w:pPr>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4673D4">
            <w:pPr>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4673D4">
            <w:pPr>
              <w:jc w:val="center"/>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4673D4">
            <w:pPr>
              <w:jc w:val="center"/>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4673D4">
            <w:pPr>
              <w:jc w:val="center"/>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4673D4">
            <w:r>
              <w:t>Identificador del funcionario</w:t>
            </w:r>
          </w:p>
        </w:tc>
      </w:tr>
    </w:tbl>
    <w:p w14:paraId="4790348F" w14:textId="1634FB34" w:rsidR="00575474" w:rsidRDefault="00575474" w:rsidP="00B23E8F">
      <w:pPr>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4673D4">
            <w:pPr>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4673D4">
            <w:pPr>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4673D4">
            <w:pPr>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4673D4">
            <w:pPr>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4673D4">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B23E8F">
      <w:pPr>
        <w:rPr>
          <w:rFonts w:ascii="Calibri" w:hAnsi="Calibri" w:cs="Calibri"/>
        </w:rPr>
      </w:pPr>
    </w:p>
    <w:p w14:paraId="45B7404A" w14:textId="77777777" w:rsidR="00B23E8F" w:rsidRPr="003D373E" w:rsidRDefault="00B23E8F" w:rsidP="003D373E">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8549D5">
      <w:pPr>
        <w:ind w:left="851"/>
        <w:jc w:val="both"/>
        <w:rPr>
          <w:rFonts w:ascii="Calibri" w:hAnsi="Calibri" w:cs="Book Antiqua"/>
          <w:i/>
          <w:color w:val="0000FF"/>
        </w:rPr>
      </w:pPr>
    </w:p>
    <w:p w14:paraId="46E12349" w14:textId="77777777" w:rsidR="00C67250" w:rsidRPr="00A96743" w:rsidRDefault="00C67250" w:rsidP="00AF20B8">
      <w:pPr>
        <w:pStyle w:val="Ttulo3"/>
        <w:numPr>
          <w:ilvl w:val="2"/>
          <w:numId w:val="23"/>
        </w:numPr>
        <w:ind w:left="1560"/>
        <w:rPr>
          <w:rFonts w:ascii="Calibri" w:hAnsi="Calibri" w:cs="Calibri"/>
          <w:sz w:val="24"/>
          <w:szCs w:val="24"/>
        </w:rPr>
      </w:pPr>
      <w:bookmarkStart w:id="117" w:name="_Toc391994536"/>
      <w:bookmarkStart w:id="118" w:name="_Toc59650562"/>
      <w:r w:rsidRPr="00A96743">
        <w:rPr>
          <w:rFonts w:ascii="Calibri" w:hAnsi="Calibri" w:cs="Calibri"/>
          <w:sz w:val="24"/>
          <w:szCs w:val="24"/>
        </w:rPr>
        <w:lastRenderedPageBreak/>
        <w:t>Diseño de Base de Datos</w:t>
      </w:r>
      <w:bookmarkEnd w:id="117"/>
      <w:bookmarkEnd w:id="118"/>
    </w:p>
    <w:p w14:paraId="4613803C" w14:textId="77777777" w:rsidR="00C67250" w:rsidRDefault="00C67250" w:rsidP="008549D5">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8549D5">
      <w:pPr>
        <w:ind w:left="851"/>
        <w:jc w:val="both"/>
        <w:rPr>
          <w:rFonts w:ascii="Calibri" w:hAnsi="Calibri" w:cs="Book Antiqua"/>
          <w:i/>
          <w:color w:val="0000FF"/>
        </w:rPr>
      </w:pPr>
    </w:p>
    <w:p w14:paraId="1B29D5C0" w14:textId="6100E822" w:rsidR="003D373E" w:rsidRDefault="003D373E" w:rsidP="008549D5">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w:t>
      </w:r>
      <w:proofErr w:type="gramStart"/>
      <w:r w:rsidRPr="003D373E">
        <w:rPr>
          <w:rFonts w:ascii="Calibri" w:hAnsi="Calibri" w:cs="Book Antiqua"/>
          <w:i/>
          <w:color w:val="0000FF"/>
        </w:rPr>
        <w:t>zoom</w:t>
      </w:r>
      <w:proofErr w:type="gramEnd"/>
      <w:r w:rsidRPr="003D373E">
        <w:rPr>
          <w:rFonts w:ascii="Calibri" w:hAnsi="Calibri" w:cs="Book Antiqua"/>
          <w:i/>
          <w:color w:val="0000FF"/>
        </w:rPr>
        <w:t>).</w:t>
      </w:r>
      <w:r w:rsidR="00E24C2D">
        <w:rPr>
          <w:rFonts w:ascii="Calibri" w:hAnsi="Calibri" w:cs="Book Antiqua"/>
          <w:i/>
          <w:color w:val="0000FF"/>
        </w:rPr>
        <w:t>&gt;</w:t>
      </w:r>
    </w:p>
    <w:p w14:paraId="2EF9EF82" w14:textId="71DFB8D7" w:rsidR="00C67250" w:rsidRDefault="00C67250" w:rsidP="00C67250">
      <w:pPr>
        <w:ind w:left="720"/>
        <w:jc w:val="both"/>
        <w:rPr>
          <w:rFonts w:ascii="Calibri" w:hAnsi="Calibri" w:cs="Book Antiqua"/>
          <w:i/>
          <w:color w:val="0000FF"/>
        </w:rPr>
      </w:pPr>
    </w:p>
    <w:p w14:paraId="1C0E0D04" w14:textId="470017C8" w:rsidR="00E559A9" w:rsidRDefault="008B6EF8" w:rsidP="00F85571">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C67250">
      <w:pPr>
        <w:ind w:left="720"/>
        <w:jc w:val="both"/>
        <w:rPr>
          <w:rFonts w:ascii="Calibri" w:hAnsi="Calibri" w:cs="Book Antiqua"/>
          <w:i/>
          <w:color w:val="595959"/>
        </w:rPr>
      </w:pPr>
    </w:p>
    <w:p w14:paraId="09AC01F4" w14:textId="3B2141F4" w:rsidR="00E559A9" w:rsidRDefault="00E559A9" w:rsidP="00C67250">
      <w:pPr>
        <w:ind w:left="720"/>
        <w:jc w:val="both"/>
        <w:rPr>
          <w:rFonts w:ascii="Calibri" w:hAnsi="Calibri" w:cs="Book Antiqua"/>
          <w:i/>
          <w:color w:val="595959"/>
        </w:rPr>
      </w:pPr>
    </w:p>
    <w:p w14:paraId="791CC961" w14:textId="105B2E66" w:rsidR="00F85571" w:rsidRDefault="00F85571" w:rsidP="00C67250">
      <w:pPr>
        <w:ind w:left="720"/>
        <w:jc w:val="both"/>
        <w:rPr>
          <w:rFonts w:ascii="Calibri" w:hAnsi="Calibri" w:cs="Book Antiqua"/>
          <w:i/>
          <w:color w:val="595959"/>
        </w:rPr>
      </w:pPr>
    </w:p>
    <w:p w14:paraId="55D8A063" w14:textId="77777777" w:rsidR="00F85571" w:rsidRDefault="00F85571" w:rsidP="00C67250">
      <w:pPr>
        <w:ind w:left="720"/>
        <w:jc w:val="both"/>
        <w:rPr>
          <w:rFonts w:ascii="Calibri" w:hAnsi="Calibri" w:cs="Book Antiqua"/>
          <w:i/>
          <w:color w:val="595959"/>
        </w:rPr>
      </w:pPr>
    </w:p>
    <w:p w14:paraId="44758E80" w14:textId="42803D82" w:rsidR="00F85571" w:rsidRDefault="00F85571" w:rsidP="00C67250">
      <w:pPr>
        <w:ind w:left="720"/>
        <w:jc w:val="both"/>
        <w:rPr>
          <w:rFonts w:ascii="Calibri" w:hAnsi="Calibri" w:cs="Book Antiqua"/>
          <w:i/>
          <w:color w:val="595959"/>
        </w:rPr>
      </w:pPr>
    </w:p>
    <w:p w14:paraId="3202C852" w14:textId="3B6B8361" w:rsidR="00C67250" w:rsidRDefault="00C67250" w:rsidP="00C67250">
      <w:pPr>
        <w:ind w:left="720"/>
        <w:jc w:val="both"/>
        <w:rPr>
          <w:rFonts w:ascii="Calibri" w:hAnsi="Calibri" w:cs="Book Antiqua"/>
          <w:i/>
          <w:color w:val="595959"/>
        </w:rPr>
      </w:pPr>
    </w:p>
    <w:p w14:paraId="269C03D2" w14:textId="7176E2FE" w:rsidR="008B6EF8" w:rsidRDefault="008B6EF8" w:rsidP="00C67250">
      <w:pPr>
        <w:ind w:left="720"/>
        <w:jc w:val="both"/>
        <w:rPr>
          <w:rFonts w:ascii="Calibri" w:hAnsi="Calibri" w:cs="Book Antiqua"/>
          <w:i/>
          <w:color w:val="595959"/>
        </w:rPr>
      </w:pPr>
    </w:p>
    <w:p w14:paraId="78EF235B" w14:textId="092C4848" w:rsidR="008B6EF8" w:rsidRDefault="008B6EF8" w:rsidP="00C67250">
      <w:pPr>
        <w:ind w:left="720"/>
        <w:jc w:val="both"/>
        <w:rPr>
          <w:rFonts w:ascii="Calibri" w:hAnsi="Calibri" w:cs="Book Antiqua"/>
          <w:i/>
          <w:color w:val="595959"/>
        </w:rPr>
      </w:pPr>
    </w:p>
    <w:p w14:paraId="02DDAD21" w14:textId="0D477C98" w:rsidR="008B6EF8" w:rsidRDefault="008B6EF8" w:rsidP="00C67250">
      <w:pPr>
        <w:ind w:left="720"/>
        <w:jc w:val="both"/>
        <w:rPr>
          <w:rFonts w:ascii="Calibri" w:hAnsi="Calibri" w:cs="Book Antiqua"/>
          <w:i/>
          <w:color w:val="595959"/>
        </w:rPr>
      </w:pPr>
    </w:p>
    <w:p w14:paraId="0A839024" w14:textId="743D7308" w:rsidR="008B6EF8" w:rsidRDefault="008B6EF8" w:rsidP="00C67250">
      <w:pPr>
        <w:ind w:left="720"/>
        <w:jc w:val="both"/>
        <w:rPr>
          <w:rFonts w:ascii="Calibri" w:hAnsi="Calibri" w:cs="Book Antiqua"/>
          <w:i/>
          <w:color w:val="595959"/>
        </w:rPr>
      </w:pPr>
    </w:p>
    <w:p w14:paraId="7472F32A" w14:textId="78E795E7" w:rsidR="008B6EF8" w:rsidRDefault="008B6EF8" w:rsidP="00C67250">
      <w:pPr>
        <w:ind w:left="720"/>
        <w:jc w:val="both"/>
        <w:rPr>
          <w:rFonts w:ascii="Calibri" w:hAnsi="Calibri" w:cs="Book Antiqua"/>
          <w:i/>
          <w:color w:val="595959"/>
        </w:rPr>
      </w:pPr>
    </w:p>
    <w:p w14:paraId="676EC4AA" w14:textId="1F7B9071" w:rsidR="008B6EF8" w:rsidRDefault="008B6EF8" w:rsidP="00C67250">
      <w:pPr>
        <w:ind w:left="720"/>
        <w:jc w:val="both"/>
        <w:rPr>
          <w:rFonts w:ascii="Calibri" w:hAnsi="Calibri" w:cs="Book Antiqua"/>
          <w:i/>
          <w:color w:val="595959"/>
        </w:rPr>
      </w:pPr>
    </w:p>
    <w:p w14:paraId="6260FAFE" w14:textId="3D89C81A" w:rsidR="008B6EF8" w:rsidRDefault="008B6EF8" w:rsidP="00C67250">
      <w:pPr>
        <w:ind w:left="720"/>
        <w:jc w:val="both"/>
        <w:rPr>
          <w:rFonts w:ascii="Calibri" w:hAnsi="Calibri" w:cs="Book Antiqua"/>
          <w:i/>
          <w:color w:val="595959"/>
        </w:rPr>
      </w:pPr>
    </w:p>
    <w:p w14:paraId="69CE6183" w14:textId="2D7FD727" w:rsidR="008B6EF8" w:rsidRDefault="008B6EF8" w:rsidP="00C67250">
      <w:pPr>
        <w:ind w:left="720"/>
        <w:jc w:val="both"/>
        <w:rPr>
          <w:rFonts w:ascii="Calibri" w:hAnsi="Calibri" w:cs="Book Antiqua"/>
          <w:i/>
          <w:color w:val="595959"/>
        </w:rPr>
      </w:pPr>
    </w:p>
    <w:p w14:paraId="1C6DB09D" w14:textId="371D286A" w:rsidR="008B6EF8" w:rsidRDefault="008B6EF8" w:rsidP="00C67250">
      <w:pPr>
        <w:ind w:left="720"/>
        <w:jc w:val="both"/>
        <w:rPr>
          <w:rFonts w:ascii="Calibri" w:hAnsi="Calibri" w:cs="Book Antiqua"/>
          <w:i/>
          <w:color w:val="595959"/>
        </w:rPr>
      </w:pPr>
    </w:p>
    <w:p w14:paraId="74A438E1" w14:textId="5B270FCA" w:rsidR="008B6EF8" w:rsidRDefault="008B6EF8" w:rsidP="00C67250">
      <w:pPr>
        <w:ind w:left="720"/>
        <w:jc w:val="both"/>
        <w:rPr>
          <w:rFonts w:ascii="Calibri" w:hAnsi="Calibri" w:cs="Book Antiqua"/>
          <w:i/>
          <w:color w:val="595959"/>
        </w:rPr>
      </w:pPr>
    </w:p>
    <w:p w14:paraId="0495A28F" w14:textId="77777777" w:rsidR="008B6EF8" w:rsidRDefault="008B6EF8" w:rsidP="00C67250">
      <w:pPr>
        <w:ind w:left="720"/>
        <w:jc w:val="both"/>
        <w:rPr>
          <w:rFonts w:ascii="Calibri" w:hAnsi="Calibri" w:cs="Book Antiqua"/>
          <w:i/>
          <w:color w:val="595959"/>
        </w:rPr>
      </w:pPr>
    </w:p>
    <w:p w14:paraId="2FCBBAD8" w14:textId="4E9BE814" w:rsidR="00C67250" w:rsidRPr="00FE0DBE" w:rsidRDefault="00B84BAF" w:rsidP="00C67250">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C67250">
      <w:pPr>
        <w:ind w:left="720"/>
        <w:jc w:val="both"/>
        <w:rPr>
          <w:rFonts w:ascii="Calibri" w:hAnsi="Calibri" w:cs="Book Antiqua"/>
          <w:i/>
          <w:color w:val="0000FF"/>
        </w:rPr>
      </w:pPr>
    </w:p>
    <w:p w14:paraId="66AFA3C6" w14:textId="77777777" w:rsidR="00C67250" w:rsidRPr="00CA5FC6" w:rsidRDefault="00C67250" w:rsidP="00AF20B8">
      <w:pPr>
        <w:pStyle w:val="Ttulo2"/>
        <w:numPr>
          <w:ilvl w:val="1"/>
          <w:numId w:val="23"/>
        </w:numPr>
        <w:ind w:left="1418"/>
        <w:rPr>
          <w:rFonts w:ascii="Calibri" w:hAnsi="Calibri" w:cs="Book Antiqua"/>
          <w:i w:val="0"/>
          <w:sz w:val="24"/>
        </w:rPr>
      </w:pPr>
      <w:bookmarkStart w:id="119" w:name="_Toc391994537"/>
      <w:bookmarkStart w:id="120" w:name="_Toc59650563"/>
      <w:r>
        <w:rPr>
          <w:rFonts w:ascii="Calibri" w:hAnsi="Calibri" w:cs="Book Antiqua"/>
          <w:i w:val="0"/>
          <w:sz w:val="24"/>
        </w:rPr>
        <w:t>Requisitos de Software/Hardware</w:t>
      </w:r>
      <w:bookmarkEnd w:id="119"/>
      <w:bookmarkEnd w:id="120"/>
    </w:p>
    <w:p w14:paraId="3486E17C" w14:textId="77777777" w:rsidR="00D334B7" w:rsidRDefault="00D334B7" w:rsidP="00C67250">
      <w:pPr>
        <w:ind w:left="993"/>
        <w:jc w:val="both"/>
        <w:rPr>
          <w:rFonts w:ascii="Calibri" w:hAnsi="Calibri" w:cs="Book Antiqua"/>
          <w:i/>
        </w:rPr>
      </w:pPr>
    </w:p>
    <w:p w14:paraId="35852A17" w14:textId="77777777" w:rsidR="00C67250" w:rsidRPr="00D334B7" w:rsidRDefault="00C67250" w:rsidP="00C67250">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C67250">
      <w:pPr>
        <w:ind w:left="993"/>
        <w:jc w:val="both"/>
        <w:rPr>
          <w:rFonts w:ascii="Calibri" w:hAnsi="Calibri" w:cs="Book Antiqua"/>
          <w:i/>
        </w:rPr>
      </w:pPr>
    </w:p>
    <w:p w14:paraId="038DABBB" w14:textId="77777777" w:rsidR="00C67250" w:rsidRPr="00D334B7" w:rsidRDefault="00C67250" w:rsidP="00C67250">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261AE0">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261AE0">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261AE0">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261AE0">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261AE0">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261AE0">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C67250">
      <w:pPr>
        <w:ind w:left="902"/>
        <w:jc w:val="both"/>
        <w:rPr>
          <w:rFonts w:ascii="Calibri" w:hAnsi="Calibri"/>
          <w:i/>
          <w:iCs/>
          <w:strike/>
          <w:color w:val="0000FF"/>
        </w:rPr>
      </w:pPr>
    </w:p>
    <w:p w14:paraId="756711B1" w14:textId="77777777" w:rsidR="00C67250" w:rsidRPr="004F103B" w:rsidRDefault="00C67250" w:rsidP="00AF20B8">
      <w:pPr>
        <w:pStyle w:val="Ttulo1"/>
        <w:numPr>
          <w:ilvl w:val="0"/>
          <w:numId w:val="23"/>
        </w:numPr>
        <w:spacing w:before="0" w:after="0"/>
        <w:rPr>
          <w:rFonts w:ascii="Calibri" w:hAnsi="Calibri" w:cs="Book Antiqua"/>
          <w:sz w:val="28"/>
        </w:rPr>
      </w:pPr>
      <w:bookmarkStart w:id="121" w:name="_Toc34121111"/>
      <w:bookmarkStart w:id="122" w:name="_Toc44907609"/>
      <w:bookmarkStart w:id="123" w:name="_Toc202244568"/>
      <w:bookmarkStart w:id="124" w:name="_Toc391994538"/>
      <w:bookmarkStart w:id="125" w:name="_Toc59650564"/>
      <w:r w:rsidRPr="004F103B">
        <w:rPr>
          <w:rFonts w:ascii="Calibri" w:hAnsi="Calibri" w:cs="Book Antiqua"/>
          <w:sz w:val="28"/>
        </w:rPr>
        <w:t>Calidad</w:t>
      </w:r>
      <w:bookmarkEnd w:id="121"/>
      <w:bookmarkEnd w:id="122"/>
      <w:bookmarkEnd w:id="123"/>
      <w:bookmarkEnd w:id="124"/>
      <w:bookmarkEnd w:id="125"/>
      <w:r w:rsidRPr="004F103B">
        <w:rPr>
          <w:rFonts w:ascii="Calibri" w:hAnsi="Calibri" w:cs="Book Antiqua"/>
          <w:sz w:val="28"/>
        </w:rPr>
        <w:t xml:space="preserve"> </w:t>
      </w:r>
    </w:p>
    <w:bookmarkEnd w:id="11"/>
    <w:p w14:paraId="5EB1E835" w14:textId="77777777" w:rsidR="007C35BB" w:rsidRDefault="007C35BB">
      <w:pPr>
        <w:ind w:left="900"/>
        <w:jc w:val="both"/>
        <w:rPr>
          <w:rFonts w:ascii="Calibri" w:hAnsi="Calibri" w:cs="Book Antiqua"/>
          <w:i/>
          <w:color w:val="0000FF"/>
        </w:rPr>
      </w:pPr>
    </w:p>
    <w:p w14:paraId="2E66C2B5" w14:textId="437BB942" w:rsidR="00547DD9" w:rsidRPr="00517DA2" w:rsidRDefault="00112EF2" w:rsidP="00517DA2">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2DBA40" w14:textId="77777777" w:rsidR="00773DBA" w:rsidRDefault="00773DBA">
      <w:r>
        <w:separator/>
      </w:r>
    </w:p>
  </w:endnote>
  <w:endnote w:type="continuationSeparator" w:id="0">
    <w:p w14:paraId="48670D52" w14:textId="77777777" w:rsidR="00773DBA" w:rsidRDefault="00773DBA">
      <w:r>
        <w:continuationSeparator/>
      </w:r>
    </w:p>
  </w:endnote>
  <w:endnote w:type="continuationNotice" w:id="1">
    <w:p w14:paraId="4CB0788B" w14:textId="77777777" w:rsidR="00773DBA" w:rsidRDefault="00773D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2E68AB" w:rsidRDefault="002E68AB">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2E68AB" w:rsidRPr="003C470A" w:rsidRDefault="002E68AB">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77777777" w:rsidR="002E68AB" w:rsidRPr="003C470A" w:rsidRDefault="002E68AB">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CCEF4" w14:textId="77777777" w:rsidR="00773DBA" w:rsidRDefault="00773DBA">
      <w:r>
        <w:separator/>
      </w:r>
    </w:p>
  </w:footnote>
  <w:footnote w:type="continuationSeparator" w:id="0">
    <w:p w14:paraId="24FC082C" w14:textId="77777777" w:rsidR="00773DBA" w:rsidRDefault="00773DBA">
      <w:r>
        <w:continuationSeparator/>
      </w:r>
    </w:p>
  </w:footnote>
  <w:footnote w:type="continuationNotice" w:id="1">
    <w:p w14:paraId="673A2BEB" w14:textId="77777777" w:rsidR="00773DBA" w:rsidRDefault="00773D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2E68AB" w:rsidRDefault="002E68AB"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2E68AB" w:rsidRPr="003C470A" w:rsidRDefault="002E68AB"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2E68AB" w:rsidRDefault="002E68AB">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88F76C2"/>
    <w:multiLevelType w:val="hybridMultilevel"/>
    <w:tmpl w:val="82EC330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9"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1"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2"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4"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3860C36"/>
    <w:multiLevelType w:val="multilevel"/>
    <w:tmpl w:val="E4C28AFC"/>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6"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7"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8"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9"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21"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22"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5" w15:restartNumberingAfterBreak="0">
    <w:nsid w:val="5D9723D8"/>
    <w:multiLevelType w:val="hybridMultilevel"/>
    <w:tmpl w:val="2F0E7B72"/>
    <w:lvl w:ilvl="0" w:tplc="A774AB32">
      <w:start w:val="1"/>
      <w:numFmt w:val="bullet"/>
      <w:lvlText w:val="o"/>
      <w:lvlJc w:val="left"/>
      <w:pPr>
        <w:ind w:left="1710" w:hanging="360"/>
      </w:pPr>
      <w:rPr>
        <w:rFonts w:ascii="Courier New" w:hAnsi="Courier New"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26"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27" w15:restartNumberingAfterBreak="0">
    <w:nsid w:val="6AEE026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29"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15"/>
  </w:num>
  <w:num w:numId="3">
    <w:abstractNumId w:val="17"/>
  </w:num>
  <w:num w:numId="4">
    <w:abstractNumId w:val="30"/>
  </w:num>
  <w:num w:numId="5">
    <w:abstractNumId w:val="12"/>
  </w:num>
  <w:num w:numId="6">
    <w:abstractNumId w:val="20"/>
  </w:num>
  <w:num w:numId="7">
    <w:abstractNumId w:val="14"/>
  </w:num>
  <w:num w:numId="8">
    <w:abstractNumId w:val="19"/>
  </w:num>
  <w:num w:numId="9">
    <w:abstractNumId w:val="25"/>
  </w:num>
  <w:num w:numId="10">
    <w:abstractNumId w:val="10"/>
  </w:num>
  <w:num w:numId="11">
    <w:abstractNumId w:val="29"/>
  </w:num>
  <w:num w:numId="12">
    <w:abstractNumId w:val="28"/>
  </w:num>
  <w:num w:numId="13">
    <w:abstractNumId w:val="7"/>
  </w:num>
  <w:num w:numId="14">
    <w:abstractNumId w:val="26"/>
  </w:num>
  <w:num w:numId="15">
    <w:abstractNumId w:val="27"/>
  </w:num>
  <w:num w:numId="16">
    <w:abstractNumId w:val="21"/>
  </w:num>
  <w:num w:numId="17">
    <w:abstractNumId w:val="13"/>
  </w:num>
  <w:num w:numId="18">
    <w:abstractNumId w:val="11"/>
  </w:num>
  <w:num w:numId="19">
    <w:abstractNumId w:val="18"/>
  </w:num>
  <w:num w:numId="20">
    <w:abstractNumId w:val="24"/>
  </w:num>
  <w:num w:numId="21">
    <w:abstractNumId w:val="8"/>
  </w:num>
  <w:num w:numId="22">
    <w:abstractNumId w:val="9"/>
  </w:num>
  <w:num w:numId="23">
    <w:abstractNumId w:val="16"/>
  </w:num>
  <w:num w:numId="24">
    <w:abstractNumId w:val="22"/>
  </w:num>
  <w:num w:numId="25">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2EF2"/>
    <w:rsid w:val="00113ED7"/>
    <w:rsid w:val="00114578"/>
    <w:rsid w:val="0011724F"/>
    <w:rsid w:val="0012077D"/>
    <w:rsid w:val="00121821"/>
    <w:rsid w:val="00124863"/>
    <w:rsid w:val="001324E3"/>
    <w:rsid w:val="00132A71"/>
    <w:rsid w:val="00132A9E"/>
    <w:rsid w:val="00134A54"/>
    <w:rsid w:val="00134CDA"/>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3547"/>
    <w:rsid w:val="002445AD"/>
    <w:rsid w:val="00244B45"/>
    <w:rsid w:val="00244C28"/>
    <w:rsid w:val="002451A1"/>
    <w:rsid w:val="002463F9"/>
    <w:rsid w:val="00256B47"/>
    <w:rsid w:val="0025752C"/>
    <w:rsid w:val="00261784"/>
    <w:rsid w:val="00261AE0"/>
    <w:rsid w:val="0026246C"/>
    <w:rsid w:val="00263FB0"/>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3A37"/>
    <w:rsid w:val="00370B1F"/>
    <w:rsid w:val="0037640B"/>
    <w:rsid w:val="00377224"/>
    <w:rsid w:val="0037754B"/>
    <w:rsid w:val="0038087B"/>
    <w:rsid w:val="00382512"/>
    <w:rsid w:val="003828C0"/>
    <w:rsid w:val="00383A49"/>
    <w:rsid w:val="003851CD"/>
    <w:rsid w:val="00387DB6"/>
    <w:rsid w:val="0039437F"/>
    <w:rsid w:val="0039456E"/>
    <w:rsid w:val="003A17A5"/>
    <w:rsid w:val="003A2B3D"/>
    <w:rsid w:val="003A74B1"/>
    <w:rsid w:val="003B3C06"/>
    <w:rsid w:val="003B4222"/>
    <w:rsid w:val="003B60AA"/>
    <w:rsid w:val="003B74FB"/>
    <w:rsid w:val="003C21F3"/>
    <w:rsid w:val="003C3847"/>
    <w:rsid w:val="003C470A"/>
    <w:rsid w:val="003C5D71"/>
    <w:rsid w:val="003C62C2"/>
    <w:rsid w:val="003D310B"/>
    <w:rsid w:val="003D373E"/>
    <w:rsid w:val="003D550D"/>
    <w:rsid w:val="003E391E"/>
    <w:rsid w:val="003E39EB"/>
    <w:rsid w:val="003E4787"/>
    <w:rsid w:val="003E7FC1"/>
    <w:rsid w:val="003F21A3"/>
    <w:rsid w:val="004006B2"/>
    <w:rsid w:val="0041079E"/>
    <w:rsid w:val="004138F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CF8"/>
    <w:rsid w:val="00547DD9"/>
    <w:rsid w:val="00553CF9"/>
    <w:rsid w:val="0055490C"/>
    <w:rsid w:val="00555680"/>
    <w:rsid w:val="0055582E"/>
    <w:rsid w:val="00560398"/>
    <w:rsid w:val="00560911"/>
    <w:rsid w:val="00562E46"/>
    <w:rsid w:val="0056659C"/>
    <w:rsid w:val="00575474"/>
    <w:rsid w:val="005764F5"/>
    <w:rsid w:val="00576E15"/>
    <w:rsid w:val="005835B3"/>
    <w:rsid w:val="0058446B"/>
    <w:rsid w:val="00586950"/>
    <w:rsid w:val="0059335C"/>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61C3"/>
    <w:rsid w:val="00746713"/>
    <w:rsid w:val="00746D12"/>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59D2"/>
    <w:rsid w:val="008F0D8F"/>
    <w:rsid w:val="008F295B"/>
    <w:rsid w:val="008F2A47"/>
    <w:rsid w:val="008F35D8"/>
    <w:rsid w:val="008F38CB"/>
    <w:rsid w:val="0090522B"/>
    <w:rsid w:val="00905BE7"/>
    <w:rsid w:val="0091042B"/>
    <w:rsid w:val="00911366"/>
    <w:rsid w:val="0091338B"/>
    <w:rsid w:val="009133B5"/>
    <w:rsid w:val="00916BD4"/>
    <w:rsid w:val="00921653"/>
    <w:rsid w:val="009251DE"/>
    <w:rsid w:val="00932DF6"/>
    <w:rsid w:val="0093323A"/>
    <w:rsid w:val="00933421"/>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C10BA"/>
    <w:rsid w:val="009D1ABA"/>
    <w:rsid w:val="009D5574"/>
    <w:rsid w:val="009E4279"/>
    <w:rsid w:val="009E7CEB"/>
    <w:rsid w:val="00A00B40"/>
    <w:rsid w:val="00A04463"/>
    <w:rsid w:val="00A06F8F"/>
    <w:rsid w:val="00A1079C"/>
    <w:rsid w:val="00A11018"/>
    <w:rsid w:val="00A11295"/>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6562"/>
    <w:rsid w:val="00C46BA2"/>
    <w:rsid w:val="00C472E7"/>
    <w:rsid w:val="00C505C2"/>
    <w:rsid w:val="00C514B7"/>
    <w:rsid w:val="00C57178"/>
    <w:rsid w:val="00C57595"/>
    <w:rsid w:val="00C608C0"/>
    <w:rsid w:val="00C60DCC"/>
    <w:rsid w:val="00C61813"/>
    <w:rsid w:val="00C61C27"/>
    <w:rsid w:val="00C63B1D"/>
    <w:rsid w:val="00C6684F"/>
    <w:rsid w:val="00C67250"/>
    <w:rsid w:val="00C71070"/>
    <w:rsid w:val="00C73330"/>
    <w:rsid w:val="00C83E7D"/>
    <w:rsid w:val="00C857F9"/>
    <w:rsid w:val="00C85E4D"/>
    <w:rsid w:val="00C87596"/>
    <w:rsid w:val="00C92599"/>
    <w:rsid w:val="00CA031D"/>
    <w:rsid w:val="00CA0F9B"/>
    <w:rsid w:val="00CA6059"/>
    <w:rsid w:val="00CA70B2"/>
    <w:rsid w:val="00CA75F0"/>
    <w:rsid w:val="00CB79A3"/>
    <w:rsid w:val="00CC0373"/>
    <w:rsid w:val="00CC0C27"/>
    <w:rsid w:val="00CC2E05"/>
    <w:rsid w:val="00CC664C"/>
    <w:rsid w:val="00CD3F99"/>
    <w:rsid w:val="00CD495C"/>
    <w:rsid w:val="00CD55D1"/>
    <w:rsid w:val="00CE0F3E"/>
    <w:rsid w:val="00CE3C75"/>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5119F"/>
    <w:rsid w:val="00F516C2"/>
    <w:rsid w:val="00F55756"/>
    <w:rsid w:val="00F65E74"/>
    <w:rsid w:val="00F66AB4"/>
    <w:rsid w:val="00F67BB2"/>
    <w:rsid w:val="00F70CB7"/>
    <w:rsid w:val="00F71041"/>
    <w:rsid w:val="00F739B5"/>
    <w:rsid w:val="00F75823"/>
    <w:rsid w:val="00F76B99"/>
    <w:rsid w:val="00F770FA"/>
    <w:rsid w:val="00F8107B"/>
    <w:rsid w:val="00F85571"/>
    <w:rsid w:val="00F913E1"/>
    <w:rsid w:val="00F92FB9"/>
    <w:rsid w:val="00F945FF"/>
    <w:rsid w:val="00F94833"/>
    <w:rsid w:val="00FA0CA6"/>
    <w:rsid w:val="00FA2F03"/>
    <w:rsid w:val="00FA4124"/>
    <w:rsid w:val="00FA7F25"/>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E9A109-FDB3-4D80-8E9B-CF7F81EDEB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489</TotalTime>
  <Pages>81</Pages>
  <Words>10214</Words>
  <Characters>56183</Characters>
  <Application>Microsoft Office Word</Application>
  <DocSecurity>0</DocSecurity>
  <Lines>468</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OSCAR LEONARDO CORNEJO BAQUERO</cp:lastModifiedBy>
  <cp:revision>75</cp:revision>
  <cp:lastPrinted>1900-01-01T05:00:00Z</cp:lastPrinted>
  <dcterms:created xsi:type="dcterms:W3CDTF">2021-02-24T23:49:00Z</dcterms:created>
  <dcterms:modified xsi:type="dcterms:W3CDTF">2021-02-28T17:52:00Z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